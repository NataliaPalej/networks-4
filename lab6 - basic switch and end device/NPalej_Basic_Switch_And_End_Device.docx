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A5909" w14:textId="13840A7B" w:rsidR="004D36D7" w:rsidRDefault="00C02E2F" w:rsidP="00D345EA">
      <w:pPr>
        <w:pStyle w:val="Title"/>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 Basic Switch and End Device Configuration</w:t>
          </w:r>
        </w:sdtContent>
      </w:sdt>
      <w:r w:rsidR="004D36D7" w:rsidRPr="00FD4A68">
        <w:t xml:space="preserve"> </w:t>
      </w:r>
    </w:p>
    <w:p w14:paraId="4B92BA7E" w14:textId="57095B40" w:rsidR="00E46232" w:rsidRDefault="00E46232" w:rsidP="00E46232">
      <w:pPr>
        <w:pStyle w:val="BodyTextL25"/>
      </w:pPr>
    </w:p>
    <w:p w14:paraId="1CFE7A2C" w14:textId="69A1AE3E" w:rsidR="00E46232" w:rsidRDefault="00E46232" w:rsidP="00E46232">
      <w:pPr>
        <w:pStyle w:val="BodyTextL25"/>
      </w:pPr>
    </w:p>
    <w:p w14:paraId="7AA66C91" w14:textId="71977BEB" w:rsidR="00E46232" w:rsidRPr="00453229" w:rsidRDefault="00E46232" w:rsidP="00E46232">
      <w:pPr>
        <w:pStyle w:val="BodyTextL25"/>
        <w:rPr>
          <w:strike/>
          <w:color w:val="FF0000"/>
          <w:sz w:val="24"/>
          <w:szCs w:val="24"/>
        </w:rPr>
      </w:pPr>
      <w:r w:rsidRPr="00453229">
        <w:rPr>
          <w:strike/>
          <w:color w:val="FF0000"/>
          <w:sz w:val="24"/>
          <w:szCs w:val="24"/>
        </w:rPr>
        <w:t xml:space="preserve">Aim:  </w:t>
      </w:r>
    </w:p>
    <w:p w14:paraId="5B79CA66" w14:textId="2193AFF0" w:rsidR="00E46232" w:rsidRPr="00453229" w:rsidRDefault="00E46232" w:rsidP="00E46232">
      <w:pPr>
        <w:pStyle w:val="BodyTextL25"/>
        <w:rPr>
          <w:strike/>
          <w:color w:val="FF0000"/>
          <w:sz w:val="24"/>
          <w:szCs w:val="24"/>
        </w:rPr>
      </w:pPr>
      <w:r w:rsidRPr="00453229">
        <w:rPr>
          <w:strike/>
          <w:color w:val="FF0000"/>
          <w:sz w:val="24"/>
          <w:szCs w:val="24"/>
        </w:rPr>
        <w:t>The aim of the lab practical is to facilitate the learner to explore the development of a simple network with two hosts and two switches.  Configure the network with basic settings, use various commands to display the running configuration and finally save the settings.  The learner is required to apply IP addressing to the devices to enable communication and ultimately test the network using a simple Ping to verify connectivity.</w:t>
      </w:r>
    </w:p>
    <w:p w14:paraId="39D154F7" w14:textId="538450FE" w:rsidR="00BE6980" w:rsidRPr="00453229" w:rsidRDefault="00BE6980" w:rsidP="00E46232">
      <w:pPr>
        <w:pStyle w:val="BodyTextL25"/>
        <w:rPr>
          <w:strike/>
          <w:color w:val="FF0000"/>
          <w:sz w:val="24"/>
          <w:szCs w:val="24"/>
        </w:rPr>
      </w:pPr>
    </w:p>
    <w:p w14:paraId="682DC841" w14:textId="3F68613F" w:rsidR="00E46232" w:rsidRPr="00453229" w:rsidRDefault="00E46232" w:rsidP="00E46232">
      <w:pPr>
        <w:pStyle w:val="BodyTextL25"/>
        <w:rPr>
          <w:strike/>
          <w:color w:val="FF0000"/>
          <w:sz w:val="24"/>
          <w:szCs w:val="24"/>
        </w:rPr>
      </w:pPr>
    </w:p>
    <w:p w14:paraId="0AC7D31B" w14:textId="1623F16C" w:rsidR="00E46232" w:rsidRPr="00453229" w:rsidRDefault="00E46232" w:rsidP="00BE6980">
      <w:pPr>
        <w:pStyle w:val="BodyTextL25"/>
        <w:numPr>
          <w:ilvl w:val="0"/>
          <w:numId w:val="6"/>
        </w:numPr>
        <w:rPr>
          <w:strike/>
          <w:color w:val="FF0000"/>
          <w:sz w:val="24"/>
          <w:szCs w:val="24"/>
        </w:rPr>
      </w:pPr>
      <w:r w:rsidRPr="00453229">
        <w:rPr>
          <w:strike/>
          <w:color w:val="FF0000"/>
          <w:sz w:val="24"/>
          <w:szCs w:val="24"/>
        </w:rPr>
        <w:t xml:space="preserve">While following the instructions within this tutorial, you are required to answer </w:t>
      </w:r>
      <w:proofErr w:type="gramStart"/>
      <w:r w:rsidRPr="00453229">
        <w:rPr>
          <w:strike/>
          <w:color w:val="FF0000"/>
          <w:sz w:val="24"/>
          <w:szCs w:val="24"/>
        </w:rPr>
        <w:t>a number of</w:t>
      </w:r>
      <w:proofErr w:type="gramEnd"/>
      <w:r w:rsidRPr="00453229">
        <w:rPr>
          <w:strike/>
          <w:color w:val="FF0000"/>
          <w:sz w:val="24"/>
          <w:szCs w:val="24"/>
        </w:rPr>
        <w:t xml:space="preserve"> questions presented including the completion of a table on page 8. </w:t>
      </w:r>
    </w:p>
    <w:p w14:paraId="7BF18B35" w14:textId="497449D7" w:rsidR="00BE6980" w:rsidRPr="00453229" w:rsidRDefault="00BE6980" w:rsidP="00BE6980">
      <w:pPr>
        <w:pStyle w:val="BodyTextL25"/>
        <w:numPr>
          <w:ilvl w:val="0"/>
          <w:numId w:val="6"/>
        </w:numPr>
        <w:rPr>
          <w:strike/>
          <w:color w:val="FF0000"/>
          <w:sz w:val="24"/>
          <w:szCs w:val="24"/>
        </w:rPr>
      </w:pPr>
      <w:r w:rsidRPr="00453229">
        <w:rPr>
          <w:strike/>
          <w:color w:val="FF0000"/>
          <w:sz w:val="24"/>
          <w:szCs w:val="24"/>
        </w:rPr>
        <w:t xml:space="preserve">Take </w:t>
      </w:r>
      <w:proofErr w:type="gramStart"/>
      <w:r w:rsidRPr="00453229">
        <w:rPr>
          <w:strike/>
          <w:color w:val="FF0000"/>
          <w:sz w:val="24"/>
          <w:szCs w:val="24"/>
        </w:rPr>
        <w:t>a number of</w:t>
      </w:r>
      <w:proofErr w:type="gramEnd"/>
      <w:r w:rsidRPr="00453229">
        <w:rPr>
          <w:strike/>
          <w:color w:val="FF0000"/>
          <w:sz w:val="24"/>
          <w:szCs w:val="24"/>
        </w:rPr>
        <w:t xml:space="preserve"> screenshots as you progress in the tutorial.</w:t>
      </w:r>
    </w:p>
    <w:p w14:paraId="22677C7D" w14:textId="3793A738" w:rsidR="00E46232" w:rsidRPr="00453229" w:rsidRDefault="00E46232" w:rsidP="00BE6980">
      <w:pPr>
        <w:pStyle w:val="BodyTextL25"/>
        <w:numPr>
          <w:ilvl w:val="0"/>
          <w:numId w:val="6"/>
        </w:numPr>
        <w:rPr>
          <w:strike/>
          <w:color w:val="FF0000"/>
          <w:sz w:val="24"/>
          <w:szCs w:val="24"/>
        </w:rPr>
      </w:pPr>
      <w:r w:rsidRPr="00453229">
        <w:rPr>
          <w:strike/>
          <w:color w:val="FF0000"/>
          <w:sz w:val="24"/>
          <w:szCs w:val="24"/>
        </w:rPr>
        <w:t xml:space="preserve">Finally, under the </w:t>
      </w:r>
      <w:proofErr w:type="gramStart"/>
      <w:r w:rsidRPr="00453229">
        <w:rPr>
          <w:strike/>
          <w:color w:val="FF0000"/>
          <w:sz w:val="24"/>
          <w:szCs w:val="24"/>
        </w:rPr>
        <w:t>heading “</w:t>
      </w:r>
      <w:r w:rsidRPr="00453229">
        <w:rPr>
          <w:strike/>
          <w:color w:val="FF0000"/>
          <w:sz w:val="24"/>
          <w:szCs w:val="24"/>
          <w:u w:val="single"/>
        </w:rPr>
        <w:t>Reflection</w:t>
      </w:r>
      <w:r w:rsidRPr="00453229">
        <w:rPr>
          <w:strike/>
          <w:color w:val="FF0000"/>
          <w:sz w:val="24"/>
          <w:szCs w:val="24"/>
        </w:rPr>
        <w:t>”</w:t>
      </w:r>
      <w:r w:rsidR="00B8402B" w:rsidRPr="00453229">
        <w:rPr>
          <w:strike/>
          <w:color w:val="FF0000"/>
          <w:sz w:val="24"/>
          <w:szCs w:val="24"/>
        </w:rPr>
        <w:t xml:space="preserve"> and “</w:t>
      </w:r>
      <w:r w:rsidR="00B8402B" w:rsidRPr="00453229">
        <w:rPr>
          <w:strike/>
          <w:color w:val="FF0000"/>
          <w:sz w:val="24"/>
          <w:szCs w:val="24"/>
          <w:u w:val="single"/>
        </w:rPr>
        <w:t>Theory</w:t>
      </w:r>
      <w:r w:rsidR="00B8402B" w:rsidRPr="00453229">
        <w:rPr>
          <w:strike/>
          <w:color w:val="FF0000"/>
          <w:sz w:val="24"/>
          <w:szCs w:val="24"/>
        </w:rPr>
        <w:t>”</w:t>
      </w:r>
      <w:proofErr w:type="gramEnd"/>
      <w:r w:rsidRPr="00453229">
        <w:rPr>
          <w:strike/>
          <w:color w:val="FF0000"/>
          <w:sz w:val="24"/>
          <w:szCs w:val="24"/>
        </w:rPr>
        <w:t xml:space="preserve"> additional discussion questions are </w:t>
      </w:r>
      <w:r w:rsidR="00B8402B" w:rsidRPr="00453229">
        <w:rPr>
          <w:strike/>
          <w:color w:val="FF0000"/>
          <w:sz w:val="24"/>
          <w:szCs w:val="24"/>
        </w:rPr>
        <w:t>added</w:t>
      </w:r>
      <w:r w:rsidR="00566F5B" w:rsidRPr="00453229">
        <w:rPr>
          <w:strike/>
          <w:color w:val="FF0000"/>
          <w:sz w:val="24"/>
          <w:szCs w:val="24"/>
        </w:rPr>
        <w:t>.</w:t>
      </w:r>
      <w:r w:rsidR="00B8402B" w:rsidRPr="00453229">
        <w:rPr>
          <w:strike/>
          <w:color w:val="FF0000"/>
          <w:sz w:val="24"/>
          <w:szCs w:val="24"/>
        </w:rPr>
        <w:t xml:space="preserve">  You are required to submit</w:t>
      </w:r>
      <w:r w:rsidR="00BE6980" w:rsidRPr="00453229">
        <w:rPr>
          <w:strike/>
          <w:color w:val="FF0000"/>
          <w:sz w:val="24"/>
          <w:szCs w:val="24"/>
        </w:rPr>
        <w:t xml:space="preserve"> </w:t>
      </w:r>
      <w:r w:rsidR="00B8402B" w:rsidRPr="00453229">
        <w:rPr>
          <w:strike/>
          <w:color w:val="FF0000"/>
          <w:sz w:val="24"/>
          <w:szCs w:val="24"/>
        </w:rPr>
        <w:t>answer</w:t>
      </w:r>
      <w:r w:rsidR="00BE6980" w:rsidRPr="00453229">
        <w:rPr>
          <w:strike/>
          <w:color w:val="FF0000"/>
          <w:sz w:val="24"/>
          <w:szCs w:val="24"/>
        </w:rPr>
        <w:t>s</w:t>
      </w:r>
      <w:r w:rsidR="00B8402B" w:rsidRPr="00453229">
        <w:rPr>
          <w:strike/>
          <w:color w:val="FF0000"/>
          <w:sz w:val="24"/>
          <w:szCs w:val="24"/>
        </w:rPr>
        <w:t xml:space="preserve"> to the questions presented.</w:t>
      </w:r>
    </w:p>
    <w:p w14:paraId="5C15669C" w14:textId="3C0E595F" w:rsidR="0024049E" w:rsidRPr="00453229" w:rsidRDefault="0024049E" w:rsidP="00E46232">
      <w:pPr>
        <w:pStyle w:val="BodyTextL25"/>
        <w:rPr>
          <w:strike/>
          <w:color w:val="FF0000"/>
          <w:sz w:val="24"/>
          <w:szCs w:val="24"/>
        </w:rPr>
      </w:pPr>
    </w:p>
    <w:p w14:paraId="0D875E2B" w14:textId="4D204A49" w:rsidR="0024049E" w:rsidRPr="00453229" w:rsidRDefault="00BE6980" w:rsidP="00E46232">
      <w:pPr>
        <w:pStyle w:val="BodyTextL25"/>
        <w:rPr>
          <w:strike/>
          <w:color w:val="FF0000"/>
          <w:sz w:val="24"/>
          <w:szCs w:val="24"/>
          <w:u w:val="single"/>
        </w:rPr>
      </w:pPr>
      <w:r w:rsidRPr="00453229">
        <w:rPr>
          <w:strike/>
          <w:color w:val="FF0000"/>
          <w:sz w:val="24"/>
          <w:szCs w:val="24"/>
          <w:u w:val="single"/>
        </w:rPr>
        <w:t>Upload Requirements</w:t>
      </w:r>
      <w:r w:rsidR="0024049E" w:rsidRPr="00453229">
        <w:rPr>
          <w:strike/>
          <w:color w:val="FF0000"/>
          <w:sz w:val="24"/>
          <w:szCs w:val="24"/>
          <w:u w:val="single"/>
        </w:rPr>
        <w:t>:</w:t>
      </w:r>
      <w:r w:rsidRPr="00453229">
        <w:rPr>
          <w:strike/>
          <w:color w:val="FF0000"/>
          <w:sz w:val="24"/>
          <w:szCs w:val="24"/>
          <w:u w:val="single"/>
        </w:rPr>
        <w:t xml:space="preserve"> (please upload the following):</w:t>
      </w:r>
    </w:p>
    <w:p w14:paraId="177A62CB" w14:textId="77777777" w:rsidR="00BE6980" w:rsidRPr="00453229" w:rsidRDefault="00D80353" w:rsidP="00D80353">
      <w:pPr>
        <w:pStyle w:val="BodyTextL25"/>
        <w:numPr>
          <w:ilvl w:val="0"/>
          <w:numId w:val="5"/>
        </w:numPr>
        <w:rPr>
          <w:strike/>
          <w:color w:val="FF0000"/>
          <w:sz w:val="24"/>
          <w:szCs w:val="24"/>
        </w:rPr>
      </w:pPr>
      <w:r w:rsidRPr="00453229">
        <w:rPr>
          <w:strike/>
          <w:color w:val="FF0000"/>
          <w:sz w:val="24"/>
          <w:szCs w:val="24"/>
        </w:rPr>
        <w:t xml:space="preserve">The initial word document with the answers to the questions presented as you progress through this tutorial.  </w:t>
      </w:r>
    </w:p>
    <w:p w14:paraId="089A830E" w14:textId="4882891A" w:rsidR="0024049E" w:rsidRPr="00453229" w:rsidRDefault="00D80353" w:rsidP="00D80353">
      <w:pPr>
        <w:pStyle w:val="BodyTextL25"/>
        <w:numPr>
          <w:ilvl w:val="0"/>
          <w:numId w:val="5"/>
        </w:numPr>
        <w:rPr>
          <w:strike/>
          <w:color w:val="FF0000"/>
          <w:sz w:val="24"/>
          <w:szCs w:val="24"/>
        </w:rPr>
      </w:pPr>
      <w:r w:rsidRPr="00453229">
        <w:rPr>
          <w:strike/>
          <w:color w:val="FF0000"/>
          <w:sz w:val="24"/>
          <w:szCs w:val="24"/>
        </w:rPr>
        <w:t>This also include</w:t>
      </w:r>
      <w:r w:rsidR="00BE6980" w:rsidRPr="00453229">
        <w:rPr>
          <w:strike/>
          <w:color w:val="FF0000"/>
          <w:sz w:val="24"/>
          <w:szCs w:val="24"/>
        </w:rPr>
        <w:t>s</w:t>
      </w:r>
      <w:r w:rsidRPr="00453229">
        <w:rPr>
          <w:strike/>
          <w:color w:val="FF0000"/>
          <w:sz w:val="24"/>
          <w:szCs w:val="24"/>
        </w:rPr>
        <w:t xml:space="preserve"> the final analysis questions presented at the end of the document “Reflection questions” and “Theory questions”.</w:t>
      </w:r>
    </w:p>
    <w:p w14:paraId="16916AA1" w14:textId="745D5701" w:rsidR="00D80353" w:rsidRPr="00453229" w:rsidRDefault="00BE6980" w:rsidP="00D80353">
      <w:pPr>
        <w:pStyle w:val="BodyTextL25"/>
        <w:numPr>
          <w:ilvl w:val="0"/>
          <w:numId w:val="5"/>
        </w:numPr>
        <w:rPr>
          <w:strike/>
          <w:color w:val="FF0000"/>
          <w:sz w:val="24"/>
          <w:szCs w:val="24"/>
        </w:rPr>
      </w:pPr>
      <w:r w:rsidRPr="00453229">
        <w:rPr>
          <w:strike/>
          <w:color w:val="FF0000"/>
          <w:sz w:val="24"/>
          <w:szCs w:val="24"/>
        </w:rPr>
        <w:t>A minimum of four screenshots, attached to the same word document</w:t>
      </w:r>
      <w:r w:rsidR="00D80353" w:rsidRPr="00453229">
        <w:rPr>
          <w:strike/>
          <w:color w:val="FF0000"/>
          <w:sz w:val="24"/>
          <w:szCs w:val="24"/>
        </w:rPr>
        <w:t>.</w:t>
      </w:r>
    </w:p>
    <w:p w14:paraId="29DA25E6" w14:textId="2A925CE7" w:rsidR="00D80353" w:rsidRPr="00453229" w:rsidRDefault="00467C08" w:rsidP="00D80353">
      <w:pPr>
        <w:pStyle w:val="BodyTextL25"/>
        <w:numPr>
          <w:ilvl w:val="0"/>
          <w:numId w:val="5"/>
        </w:numPr>
        <w:rPr>
          <w:strike/>
          <w:color w:val="FF0000"/>
          <w:sz w:val="24"/>
          <w:szCs w:val="24"/>
        </w:rPr>
      </w:pPr>
      <w:r w:rsidRPr="00453229">
        <w:rPr>
          <w:strike/>
          <w:color w:val="FF0000"/>
          <w:sz w:val="24"/>
          <w:szCs w:val="24"/>
        </w:rPr>
        <w:t>Plus, the</w:t>
      </w:r>
      <w:r w:rsidR="00D80353" w:rsidRPr="00453229">
        <w:rPr>
          <w:strike/>
          <w:color w:val="FF0000"/>
          <w:sz w:val="24"/>
          <w:szCs w:val="24"/>
        </w:rPr>
        <w:t xml:space="preserve"> completed </w:t>
      </w:r>
      <w:r w:rsidR="00D80353" w:rsidRPr="00453229">
        <w:rPr>
          <w:i/>
          <w:strike/>
          <w:color w:val="FF0000"/>
          <w:sz w:val="24"/>
          <w:szCs w:val="24"/>
        </w:rPr>
        <w:t>Packet Tracer Activity</w:t>
      </w:r>
      <w:r w:rsidR="00D80353" w:rsidRPr="00453229">
        <w:rPr>
          <w:strike/>
          <w:color w:val="FF0000"/>
          <w:sz w:val="24"/>
          <w:szCs w:val="24"/>
        </w:rPr>
        <w:t xml:space="preserve"> file.</w:t>
      </w:r>
    </w:p>
    <w:p w14:paraId="7D3C2BAB" w14:textId="08644984" w:rsidR="00E46232" w:rsidRPr="00453229" w:rsidRDefault="00E46232" w:rsidP="00E46232">
      <w:pPr>
        <w:pStyle w:val="BodyTextL25"/>
        <w:rPr>
          <w:strike/>
        </w:rPr>
      </w:pPr>
    </w:p>
    <w:p w14:paraId="0A651350" w14:textId="77777777" w:rsidR="00E46232" w:rsidRPr="00E46232" w:rsidRDefault="00E46232" w:rsidP="00E46232">
      <w:pPr>
        <w:pStyle w:val="BodyTextL25"/>
      </w:pPr>
    </w:p>
    <w:p w14:paraId="71D4CB53" w14:textId="77777777" w:rsidR="008E44D0" w:rsidRDefault="008E44D0" w:rsidP="00B52CAC">
      <w:pPr>
        <w:pStyle w:val="Heading1"/>
      </w:pPr>
      <w:r>
        <w:lastRenderedPageBreak/>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B52C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440579C" w:rsidR="008E44D0" w:rsidRPr="00E87D62" w:rsidRDefault="009F359E" w:rsidP="0063139D">
            <w:pPr>
              <w:pStyle w:val="TableText"/>
            </w:pPr>
            <w:r>
              <w:t>S</w:t>
            </w:r>
            <w:r w:rsidR="00467C08">
              <w:t>1 (Room-200)</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2D6B2246" w:rsidR="008E44D0" w:rsidRPr="00E87D62" w:rsidRDefault="009F359E" w:rsidP="0063139D">
            <w:pPr>
              <w:pStyle w:val="TableText"/>
            </w:pPr>
            <w:r>
              <w:t>S</w:t>
            </w:r>
            <w:r w:rsidR="00467C08">
              <w:t>2 (IRoom-210)</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62807549" w:rsidR="009F359E" w:rsidRPr="00E87D62" w:rsidRDefault="009F359E" w:rsidP="009F359E">
            <w:pPr>
              <w:pStyle w:val="TableText"/>
            </w:pPr>
            <w:r w:rsidRPr="00E87D62">
              <w:t>PC-</w:t>
            </w:r>
            <w:r w:rsidR="00467C08" w:rsidRPr="00E87D62">
              <w:t>A</w:t>
            </w:r>
            <w:r w:rsidR="00467C08">
              <w:t xml:space="preserve"> (Manager)</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2EB1ABB6" w:rsidR="009F359E" w:rsidRPr="00E87D62" w:rsidRDefault="009F359E" w:rsidP="009F359E">
            <w:pPr>
              <w:pStyle w:val="TableText"/>
            </w:pPr>
            <w:r>
              <w:t>PC-</w:t>
            </w:r>
            <w:r w:rsidR="00467C08">
              <w:t>B (Reception)</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0F6275" w:rsidRDefault="008E44D0" w:rsidP="00B52CAC">
      <w:pPr>
        <w:pStyle w:val="Heading1"/>
      </w:pPr>
      <w:r w:rsidRPr="000F6275">
        <w:t>Objectives</w:t>
      </w:r>
    </w:p>
    <w:p w14:paraId="505C5BFC" w14:textId="60C16007" w:rsidR="008E44D0" w:rsidRPr="000F6275" w:rsidRDefault="008E44D0" w:rsidP="001C7086">
      <w:pPr>
        <w:pStyle w:val="Bulletlevel1"/>
        <w:rPr>
          <w:strike/>
        </w:rPr>
      </w:pPr>
      <w:r w:rsidRPr="000F6275">
        <w:rPr>
          <w:strike/>
        </w:rPr>
        <w:t xml:space="preserve">Set Up the </w:t>
      </w:r>
      <w:r w:rsidR="001F62A5" w:rsidRPr="000F6275">
        <w:rPr>
          <w:strike/>
        </w:rPr>
        <w:t>Network Topology</w:t>
      </w:r>
    </w:p>
    <w:p w14:paraId="0241B24F" w14:textId="089E75E1" w:rsidR="008E44D0" w:rsidRPr="000F6275" w:rsidRDefault="008E44D0" w:rsidP="001C7086">
      <w:pPr>
        <w:pStyle w:val="Bulletlevel1"/>
        <w:rPr>
          <w:strike/>
        </w:rPr>
      </w:pPr>
      <w:r w:rsidRPr="000F6275">
        <w:rPr>
          <w:strike/>
        </w:rPr>
        <w:t>Configure PC Host</w:t>
      </w:r>
      <w:r w:rsidR="00467C08" w:rsidRPr="000F6275">
        <w:rPr>
          <w:strike/>
        </w:rPr>
        <w:t>names and IP addresses</w:t>
      </w:r>
    </w:p>
    <w:p w14:paraId="2D62396C" w14:textId="77777777" w:rsidR="008E44D0" w:rsidRPr="000F6275" w:rsidRDefault="008E44D0" w:rsidP="001C7086">
      <w:pPr>
        <w:pStyle w:val="Bulletlevel1"/>
        <w:rPr>
          <w:strike/>
        </w:rPr>
      </w:pPr>
      <w:r w:rsidRPr="000F6275">
        <w:rPr>
          <w:strike/>
        </w:rPr>
        <w:t>Configure and Verify Basic Switch Settings</w:t>
      </w:r>
    </w:p>
    <w:p w14:paraId="2C41AAF8" w14:textId="77777777" w:rsidR="008E44D0" w:rsidRPr="000004BE" w:rsidRDefault="008E44D0" w:rsidP="00B52CAC">
      <w:pPr>
        <w:pStyle w:val="Heading1"/>
      </w:pPr>
      <w:r w:rsidRPr="000004BE">
        <w:t>Background / Scenario</w:t>
      </w:r>
    </w:p>
    <w:p w14:paraId="6E48C88E" w14:textId="36FB0637" w:rsidR="008E44D0" w:rsidRPr="000004BE" w:rsidRDefault="008E44D0" w:rsidP="008E44D0">
      <w:pPr>
        <w:pStyle w:val="BodyTextL25"/>
        <w:rPr>
          <w:strike/>
        </w:rPr>
      </w:pPr>
      <w:bookmarkStart w:id="0" w:name="OLE_LINK6"/>
      <w:r w:rsidRPr="000004BE">
        <w:rPr>
          <w:strike/>
        </w:rPr>
        <w:t xml:space="preserve">In this lab, you will build a simple network with two hosts and two switches. You will also configure basic settings including hostname, local passwords, and login banner. </w:t>
      </w:r>
      <w:bookmarkEnd w:id="0"/>
      <w:r w:rsidRPr="000004BE">
        <w:rPr>
          <w:strike/>
        </w:rPr>
        <w:t xml:space="preserve">Use </w:t>
      </w:r>
      <w:r w:rsidRPr="000004BE">
        <w:rPr>
          <w:b/>
          <w:strike/>
        </w:rPr>
        <w:t>show</w:t>
      </w:r>
      <w:r w:rsidRPr="000004BE">
        <w:rPr>
          <w:strike/>
        </w:rPr>
        <w:t xml:space="preserve"> commands to display the running configuration, IOS version, and interface status. Use the </w:t>
      </w:r>
      <w:r w:rsidRPr="000004BE">
        <w:rPr>
          <w:b/>
          <w:strike/>
        </w:rPr>
        <w:t>copy</w:t>
      </w:r>
      <w:r w:rsidRPr="000004BE">
        <w:rPr>
          <w:strike/>
        </w:rPr>
        <w:t xml:space="preserve"> command to save device configurations.</w:t>
      </w:r>
    </w:p>
    <w:p w14:paraId="7942CEF7" w14:textId="520739DA" w:rsidR="008E44D0" w:rsidRPr="000004BE" w:rsidRDefault="008E44D0" w:rsidP="008E44D0">
      <w:pPr>
        <w:pStyle w:val="BodyTextL25"/>
        <w:rPr>
          <w:strike/>
        </w:rPr>
      </w:pPr>
      <w:r w:rsidRPr="000004BE">
        <w:rPr>
          <w:strike/>
        </w:rPr>
        <w:t>You will apply IP addressing for this lab to the PCs</w:t>
      </w:r>
      <w:r w:rsidR="00811797" w:rsidRPr="000004BE">
        <w:rPr>
          <w:strike/>
        </w:rPr>
        <w:t xml:space="preserve"> and switches</w:t>
      </w:r>
      <w:r w:rsidRPr="000004BE">
        <w:rPr>
          <w:strike/>
        </w:rPr>
        <w:t xml:space="preserve"> to enable communication between the devices. Use the </w:t>
      </w:r>
      <w:r w:rsidRPr="000004BE">
        <w:rPr>
          <w:b/>
          <w:strike/>
        </w:rPr>
        <w:t>ping</w:t>
      </w:r>
      <w:r w:rsidRPr="000004BE">
        <w:rPr>
          <w:strike/>
        </w:rPr>
        <w:t xml:space="preserve"> utility to verify connectivity.</w:t>
      </w:r>
    </w:p>
    <w:p w14:paraId="130AE2C7" w14:textId="77777777" w:rsidR="008E44D0" w:rsidRPr="000004BE" w:rsidRDefault="008E44D0" w:rsidP="008E44D0">
      <w:pPr>
        <w:pStyle w:val="BodyTextL25"/>
        <w:rPr>
          <w:b/>
          <w:strike/>
        </w:rPr>
      </w:pPr>
      <w:r w:rsidRPr="000004BE">
        <w:rPr>
          <w:rFonts w:eastAsia="Arial"/>
          <w:b/>
          <w:strike/>
        </w:rPr>
        <w:t>Note</w:t>
      </w:r>
      <w:r w:rsidRPr="000004BE">
        <w:rPr>
          <w:rFonts w:eastAsia="Arial"/>
          <w:strike/>
        </w:rPr>
        <w:t>: The switches used are Cisco Catalyst 2960s with Cisco IOS Release 15.0(2) (lanbasek9 image). Other switches and Cisco IOS versions can be used. Depending on the model and Cisco IOS version, the commands available and output produced might vary from what is shown in the labs.</w:t>
      </w:r>
    </w:p>
    <w:p w14:paraId="6507CB7E" w14:textId="77777777" w:rsidR="008E44D0" w:rsidRPr="00B52CAC" w:rsidRDefault="008E44D0" w:rsidP="00B52CAC">
      <w:pPr>
        <w:pStyle w:val="Heading1"/>
      </w:pPr>
      <w:r w:rsidRPr="00B52CAC">
        <w:t>Required Resources</w:t>
      </w:r>
    </w:p>
    <w:p w14:paraId="77169715" w14:textId="77777777" w:rsidR="008E44D0" w:rsidRPr="00B52CAC" w:rsidRDefault="008E44D0" w:rsidP="008E44D0">
      <w:pPr>
        <w:pStyle w:val="Bulletlevel1"/>
        <w:spacing w:before="60" w:after="60" w:line="276" w:lineRule="auto"/>
        <w:rPr>
          <w:strike/>
        </w:rPr>
      </w:pPr>
      <w:r w:rsidRPr="00B52CAC">
        <w:rPr>
          <w:b/>
          <w:strike/>
        </w:rPr>
        <w:t>2 Switches (Cisco</w:t>
      </w:r>
      <w:r w:rsidRPr="00B52CAC">
        <w:rPr>
          <w:strike/>
        </w:rPr>
        <w:t xml:space="preserve"> </w:t>
      </w:r>
      <w:r w:rsidRPr="00B52CAC">
        <w:rPr>
          <w:b/>
          <w:strike/>
        </w:rPr>
        <w:t>2960</w:t>
      </w:r>
      <w:r w:rsidRPr="00B52CAC">
        <w:rPr>
          <w:strike/>
        </w:rPr>
        <w:t xml:space="preserve"> with Cisco IOS Release 15.0(2) lanbasek9 image or comparable)</w:t>
      </w:r>
    </w:p>
    <w:p w14:paraId="38AEF990" w14:textId="77777777" w:rsidR="008E44D0" w:rsidRPr="00B52CAC" w:rsidRDefault="008E44D0" w:rsidP="008E44D0">
      <w:pPr>
        <w:pStyle w:val="Bulletlevel1"/>
        <w:spacing w:before="60" w:after="60" w:line="276" w:lineRule="auto"/>
        <w:rPr>
          <w:strike/>
        </w:rPr>
      </w:pPr>
      <w:r w:rsidRPr="00B52CAC">
        <w:rPr>
          <w:b/>
          <w:strike/>
        </w:rPr>
        <w:t>2 PCs</w:t>
      </w:r>
      <w:r w:rsidRPr="00B52CAC">
        <w:rPr>
          <w:strike/>
        </w:rPr>
        <w:t xml:space="preserve"> (Windows with terminal emulation program, such as Tera Term)</w:t>
      </w:r>
    </w:p>
    <w:p w14:paraId="2BA8E9BF" w14:textId="1CBB1649" w:rsidR="008E44D0" w:rsidRPr="00B52CAC" w:rsidRDefault="008E44D0" w:rsidP="008E44D0">
      <w:pPr>
        <w:pStyle w:val="Bulletlevel1"/>
        <w:spacing w:before="60" w:after="60" w:line="276" w:lineRule="auto"/>
        <w:rPr>
          <w:strike/>
        </w:rPr>
      </w:pPr>
      <w:r w:rsidRPr="00B52CAC">
        <w:rPr>
          <w:strike/>
        </w:rPr>
        <w:t>Console cables to configure the Cisco IOS devices via the console ports</w:t>
      </w:r>
    </w:p>
    <w:p w14:paraId="0A1C1576" w14:textId="77777777" w:rsidR="008E44D0" w:rsidRPr="00B52CAC" w:rsidRDefault="008E44D0" w:rsidP="008E44D0">
      <w:pPr>
        <w:pStyle w:val="Bulletlevel1"/>
        <w:spacing w:before="60" w:after="60" w:line="276" w:lineRule="auto"/>
        <w:rPr>
          <w:strike/>
        </w:rPr>
      </w:pPr>
      <w:r w:rsidRPr="00B52CAC">
        <w:rPr>
          <w:strike/>
        </w:rPr>
        <w:t>Ethernet cables as shown in the topology</w:t>
      </w:r>
    </w:p>
    <w:p w14:paraId="5150B534" w14:textId="77777777" w:rsidR="005D32CA" w:rsidRDefault="005D32CA" w:rsidP="00B52CAC">
      <w:pPr>
        <w:pStyle w:val="Heading1"/>
      </w:pPr>
      <w:r>
        <w:lastRenderedPageBreak/>
        <w:t>Instructions</w:t>
      </w:r>
    </w:p>
    <w:p w14:paraId="20447B03" w14:textId="77777777" w:rsidR="008E44D0" w:rsidRPr="00571A46" w:rsidRDefault="008E44D0" w:rsidP="00984D00">
      <w:pPr>
        <w:pStyle w:val="Heading2"/>
        <w:rPr>
          <w:strike/>
        </w:rPr>
      </w:pPr>
      <w:r w:rsidRPr="00571A46">
        <w:rPr>
          <w:strike/>
        </w:rPr>
        <w:t xml:space="preserve">Set Up the </w:t>
      </w:r>
      <w:r w:rsidR="001C7086" w:rsidRPr="00571A46">
        <w:rPr>
          <w:strike/>
        </w:rPr>
        <w:t>Network Topology</w:t>
      </w:r>
    </w:p>
    <w:p w14:paraId="7E2FE3E0" w14:textId="761C0FEA" w:rsidR="008E44D0" w:rsidRPr="00571A46" w:rsidRDefault="008E44D0" w:rsidP="008E44D0">
      <w:pPr>
        <w:pStyle w:val="BodyTextL25"/>
        <w:rPr>
          <w:strike/>
        </w:rPr>
      </w:pPr>
      <w:bookmarkStart w:id="1" w:name="OLE_LINK7"/>
      <w:bookmarkStart w:id="2" w:name="OLE_LINK8"/>
      <w:r w:rsidRPr="00571A46">
        <w:rPr>
          <w:strike/>
        </w:rPr>
        <w:t xml:space="preserve">In </w:t>
      </w:r>
      <w:r w:rsidR="00984D00" w:rsidRPr="00571A46">
        <w:rPr>
          <w:strike/>
        </w:rPr>
        <w:t>this</w:t>
      </w:r>
      <w:r w:rsidRPr="00571A46">
        <w:rPr>
          <w:strike/>
        </w:rPr>
        <w:t xml:space="preserve"> </w:t>
      </w:r>
      <w:r w:rsidR="00F6603D" w:rsidRPr="00571A46">
        <w:rPr>
          <w:strike/>
        </w:rPr>
        <w:t>step</w:t>
      </w:r>
      <w:r w:rsidRPr="00571A46">
        <w:rPr>
          <w:strike/>
        </w:rPr>
        <w:t>, you will cable the devices together according to the network topology.</w:t>
      </w:r>
      <w:bookmarkEnd w:id="1"/>
      <w:bookmarkEnd w:id="2"/>
    </w:p>
    <w:p w14:paraId="70AF9DE8" w14:textId="03D3F201" w:rsidR="00071366" w:rsidRPr="00571A46" w:rsidRDefault="00071366" w:rsidP="00984D00">
      <w:pPr>
        <w:pStyle w:val="SubStepAlpha"/>
        <w:rPr>
          <w:strike/>
        </w:rPr>
      </w:pPr>
      <w:r w:rsidRPr="00571A46">
        <w:rPr>
          <w:strike/>
        </w:rPr>
        <w:t>Create a PT activity file and drag and drop the various devices onto the file.</w:t>
      </w:r>
    </w:p>
    <w:p w14:paraId="0E45F4A6" w14:textId="16542FBA" w:rsidR="008E44D0" w:rsidRPr="00571A46" w:rsidRDefault="008E44D0" w:rsidP="00984D00">
      <w:pPr>
        <w:pStyle w:val="SubStepAlpha"/>
        <w:rPr>
          <w:strike/>
        </w:rPr>
      </w:pPr>
      <w:r w:rsidRPr="00571A46">
        <w:rPr>
          <w:strike/>
        </w:rPr>
        <w:t>Power on the devices</w:t>
      </w:r>
      <w:r w:rsidR="00071366" w:rsidRPr="00571A46">
        <w:rPr>
          <w:strike/>
        </w:rPr>
        <w:t xml:space="preserve"> by connecting the various cables required. Each device will power on automatically, once connected</w:t>
      </w:r>
      <w:r w:rsidRPr="00571A46">
        <w:rPr>
          <w:strike/>
        </w:rPr>
        <w:t>.</w:t>
      </w:r>
    </w:p>
    <w:p w14:paraId="746B6607" w14:textId="787A6146" w:rsidR="008E44D0" w:rsidRPr="0035328D" w:rsidRDefault="008E44D0" w:rsidP="00984D00">
      <w:pPr>
        <w:pStyle w:val="SubStepAlpha"/>
        <w:rPr>
          <w:strike/>
          <w:color w:val="FF0000"/>
        </w:rPr>
      </w:pPr>
      <w:r w:rsidRPr="0035328D">
        <w:rPr>
          <w:strike/>
        </w:rPr>
        <w:t>Connect the two switches</w:t>
      </w:r>
      <w:r w:rsidRPr="0035328D">
        <w:rPr>
          <w:strike/>
          <w:color w:val="FF0000"/>
        </w:rPr>
        <w:t>.</w:t>
      </w:r>
      <w:r w:rsidR="00CF135C" w:rsidRPr="0035328D">
        <w:rPr>
          <w:strike/>
          <w:color w:val="FF0000"/>
        </w:rPr>
        <w:t xml:space="preserve"> (use a Copper</w:t>
      </w:r>
      <w:r w:rsidR="00467C08" w:rsidRPr="0035328D">
        <w:rPr>
          <w:strike/>
          <w:color w:val="FF0000"/>
        </w:rPr>
        <w:t xml:space="preserve"> </w:t>
      </w:r>
      <w:r w:rsidR="00CF135C" w:rsidRPr="0035328D">
        <w:rPr>
          <w:strike/>
          <w:color w:val="FF0000"/>
        </w:rPr>
        <w:t>Cross-Over cable from FastEthernet0/1 port on S1 to FastEthernet0/1 port on S2)</w:t>
      </w:r>
    </w:p>
    <w:p w14:paraId="51A163A6" w14:textId="09F2A20F" w:rsidR="008E44D0" w:rsidRPr="0035328D" w:rsidRDefault="008E44D0" w:rsidP="00984D00">
      <w:pPr>
        <w:pStyle w:val="SubStepAlpha"/>
        <w:rPr>
          <w:strike/>
          <w:color w:val="FF0000"/>
        </w:rPr>
      </w:pPr>
      <w:r w:rsidRPr="0035328D">
        <w:rPr>
          <w:strike/>
        </w:rPr>
        <w:t>Connect the PCs to their respective switches.</w:t>
      </w:r>
      <w:r w:rsidR="00CF135C" w:rsidRPr="0035328D">
        <w:rPr>
          <w:strike/>
        </w:rPr>
        <w:t xml:space="preserve"> </w:t>
      </w:r>
      <w:r w:rsidR="00CF135C" w:rsidRPr="0035328D">
        <w:rPr>
          <w:strike/>
          <w:color w:val="FF0000"/>
        </w:rPr>
        <w:t>(use a Copper</w:t>
      </w:r>
      <w:r w:rsidR="00467C08" w:rsidRPr="0035328D">
        <w:rPr>
          <w:strike/>
          <w:color w:val="FF0000"/>
        </w:rPr>
        <w:t xml:space="preserve"> </w:t>
      </w:r>
      <w:r w:rsidR="00CF135C" w:rsidRPr="0035328D">
        <w:rPr>
          <w:strike/>
          <w:color w:val="FF0000"/>
        </w:rPr>
        <w:t>Straight-Through from FastEthernet0/6 on S1 to FastEthernet0 port on PC-A; then FastEthernet0/18 on S2 to FastEthernet0 port on PC-B).</w:t>
      </w:r>
    </w:p>
    <w:p w14:paraId="206BF05C" w14:textId="035D0CAB" w:rsidR="008E44D0" w:rsidRPr="0035328D" w:rsidRDefault="008E44D0" w:rsidP="00984D00">
      <w:pPr>
        <w:pStyle w:val="SubStepAlpha"/>
        <w:rPr>
          <w:strike/>
          <w:color w:val="FF0000"/>
        </w:rPr>
      </w:pPr>
      <w:r w:rsidRPr="0035328D">
        <w:rPr>
          <w:strike/>
        </w:rPr>
        <w:t>Visually inspect network connections.</w:t>
      </w:r>
      <w:r w:rsidR="00CF135C" w:rsidRPr="0035328D">
        <w:rPr>
          <w:strike/>
        </w:rPr>
        <w:t xml:space="preserve"> </w:t>
      </w:r>
      <w:r w:rsidR="00CF135C" w:rsidRPr="0035328D">
        <w:rPr>
          <w:strike/>
          <w:color w:val="FF0000"/>
        </w:rPr>
        <w:t>(Initially when you connect devices to a switch port, the link lights will be amber, after a minute the link lights will turn green).</w:t>
      </w:r>
    </w:p>
    <w:p w14:paraId="1B251730" w14:textId="77777777" w:rsidR="008E44D0" w:rsidRPr="009B392F" w:rsidRDefault="008E44D0" w:rsidP="005679CE">
      <w:pPr>
        <w:pStyle w:val="Heading2"/>
        <w:rPr>
          <w:strike/>
        </w:rPr>
      </w:pPr>
      <w:r w:rsidRPr="009B392F">
        <w:rPr>
          <w:strike/>
        </w:rPr>
        <w:t>Configure PC Hosts</w:t>
      </w:r>
    </w:p>
    <w:p w14:paraId="78F75C88" w14:textId="23BB9DD7" w:rsidR="008E44D0" w:rsidRPr="009B392F" w:rsidRDefault="008E44D0" w:rsidP="00984D00">
      <w:pPr>
        <w:pStyle w:val="SubStepAlpha"/>
        <w:rPr>
          <w:strike/>
        </w:rPr>
      </w:pPr>
      <w:r w:rsidRPr="009B392F">
        <w:rPr>
          <w:strike/>
        </w:rPr>
        <w:t>Configure static IP address information on the PCs</w:t>
      </w:r>
      <w:r w:rsidR="0059251D" w:rsidRPr="009B392F">
        <w:rPr>
          <w:strike/>
        </w:rPr>
        <w:t xml:space="preserve"> according to the Addressing Table</w:t>
      </w:r>
      <w:r w:rsidRPr="009B392F">
        <w:rPr>
          <w:strike/>
        </w:rPr>
        <w:t>.</w:t>
      </w:r>
    </w:p>
    <w:p w14:paraId="6FA310E7" w14:textId="4CE3763B" w:rsidR="00CF135C" w:rsidRPr="009B392F" w:rsidRDefault="00CF135C" w:rsidP="00CF135C">
      <w:pPr>
        <w:pStyle w:val="SubStepAlpha"/>
        <w:numPr>
          <w:ilvl w:val="0"/>
          <w:numId w:val="0"/>
        </w:numPr>
        <w:ind w:left="720"/>
        <w:rPr>
          <w:strike/>
          <w:color w:val="FF0000"/>
        </w:rPr>
      </w:pPr>
      <w:r w:rsidRPr="009B392F">
        <w:rPr>
          <w:strike/>
          <w:color w:val="FF0000"/>
        </w:rPr>
        <w:t xml:space="preserve">(PC-A </w:t>
      </w:r>
      <w:r w:rsidRPr="009B392F">
        <w:rPr>
          <w:strike/>
          <w:color w:val="FF0000"/>
        </w:rPr>
        <w:sym w:font="Wingdings" w:char="F0E0"/>
      </w:r>
      <w:r w:rsidRPr="009B392F">
        <w:rPr>
          <w:strike/>
          <w:color w:val="FF0000"/>
        </w:rPr>
        <w:t>Desktop</w:t>
      </w:r>
      <w:r w:rsidRPr="009B392F">
        <w:rPr>
          <w:strike/>
          <w:color w:val="FF0000"/>
        </w:rPr>
        <w:sym w:font="Wingdings" w:char="F0E0"/>
      </w:r>
      <w:r w:rsidRPr="009B392F">
        <w:rPr>
          <w:strike/>
          <w:color w:val="FF0000"/>
        </w:rPr>
        <w:t xml:space="preserve">IP </w:t>
      </w:r>
      <w:r w:rsidR="00F507CC" w:rsidRPr="009B392F">
        <w:rPr>
          <w:strike/>
          <w:color w:val="FF0000"/>
        </w:rPr>
        <w:t>Configuration</w:t>
      </w:r>
      <w:r w:rsidRPr="009B392F">
        <w:rPr>
          <w:strike/>
          <w:color w:val="FF0000"/>
        </w:rPr>
        <w:t xml:space="preserve">; enter </w:t>
      </w:r>
      <w:r w:rsidR="00773BED" w:rsidRPr="009B392F">
        <w:rPr>
          <w:strike/>
          <w:color w:val="FF0000"/>
        </w:rPr>
        <w:t xml:space="preserve">Host name, </w:t>
      </w:r>
      <w:r w:rsidR="00F507CC" w:rsidRPr="009B392F">
        <w:rPr>
          <w:strike/>
          <w:color w:val="FF0000"/>
        </w:rPr>
        <w:t>IP</w:t>
      </w:r>
      <w:r w:rsidRPr="009B392F">
        <w:rPr>
          <w:strike/>
          <w:color w:val="FF0000"/>
        </w:rPr>
        <w:t xml:space="preserve"> and </w:t>
      </w:r>
      <w:r w:rsidR="00F507CC" w:rsidRPr="009B392F">
        <w:rPr>
          <w:strike/>
          <w:color w:val="FF0000"/>
        </w:rPr>
        <w:t>S</w:t>
      </w:r>
      <w:r w:rsidRPr="009B392F">
        <w:rPr>
          <w:strike/>
          <w:color w:val="FF0000"/>
        </w:rPr>
        <w:t xml:space="preserve">ubnet </w:t>
      </w:r>
      <w:r w:rsidR="00F507CC" w:rsidRPr="009B392F">
        <w:rPr>
          <w:strike/>
          <w:color w:val="FF0000"/>
        </w:rPr>
        <w:t>M</w:t>
      </w:r>
      <w:r w:rsidRPr="009B392F">
        <w:rPr>
          <w:strike/>
          <w:color w:val="FF0000"/>
        </w:rPr>
        <w:t>ask address, then close.  Repeat for PC-B)</w:t>
      </w:r>
    </w:p>
    <w:p w14:paraId="719C141D" w14:textId="1D999041" w:rsidR="008E44D0" w:rsidRPr="009B392F" w:rsidRDefault="008E44D0" w:rsidP="00984D00">
      <w:pPr>
        <w:pStyle w:val="SubStepAlpha"/>
        <w:rPr>
          <w:strike/>
        </w:rPr>
      </w:pPr>
      <w:r w:rsidRPr="009B392F">
        <w:rPr>
          <w:strike/>
        </w:rPr>
        <w:t>Verify PC settings and connectivity.</w:t>
      </w:r>
    </w:p>
    <w:p w14:paraId="273FBC99" w14:textId="58DABAFC" w:rsidR="00CF135C" w:rsidRPr="009B392F" w:rsidRDefault="00CF135C" w:rsidP="00CF135C">
      <w:pPr>
        <w:pStyle w:val="SubStepAlpha"/>
        <w:numPr>
          <w:ilvl w:val="0"/>
          <w:numId w:val="0"/>
        </w:numPr>
        <w:ind w:left="720"/>
        <w:rPr>
          <w:strike/>
          <w:color w:val="FF0000"/>
        </w:rPr>
      </w:pPr>
      <w:r w:rsidRPr="009B392F">
        <w:rPr>
          <w:strike/>
          <w:color w:val="FF0000"/>
        </w:rPr>
        <w:t>(</w:t>
      </w:r>
      <w:proofErr w:type="gramStart"/>
      <w:r w:rsidRPr="009B392F">
        <w:rPr>
          <w:strike/>
          <w:color w:val="FF0000"/>
        </w:rPr>
        <w:t>to</w:t>
      </w:r>
      <w:proofErr w:type="gramEnd"/>
      <w:r w:rsidRPr="009B392F">
        <w:rPr>
          <w:strike/>
          <w:color w:val="FF0000"/>
        </w:rPr>
        <w:t xml:space="preserve"> verify: click PC-A </w:t>
      </w:r>
      <w:r w:rsidRPr="009B392F">
        <w:rPr>
          <w:strike/>
          <w:color w:val="FF0000"/>
        </w:rPr>
        <w:sym w:font="Wingdings" w:char="F0E0"/>
      </w:r>
      <w:r w:rsidRPr="009B392F">
        <w:rPr>
          <w:strike/>
          <w:color w:val="FF0000"/>
        </w:rPr>
        <w:t>Desktop</w:t>
      </w:r>
      <w:r w:rsidRPr="009B392F">
        <w:rPr>
          <w:strike/>
          <w:color w:val="FF0000"/>
        </w:rPr>
        <w:sym w:font="Wingdings" w:char="F0E0"/>
      </w:r>
      <w:r w:rsidRPr="009B392F">
        <w:rPr>
          <w:strike/>
          <w:color w:val="FF0000"/>
        </w:rPr>
        <w:t xml:space="preserve">Command Prompt.  Use the </w:t>
      </w:r>
      <w:proofErr w:type="gramStart"/>
      <w:r w:rsidRPr="009B392F">
        <w:rPr>
          <w:b/>
          <w:strike/>
          <w:color w:val="FF0000"/>
        </w:rPr>
        <w:t>ipconfig</w:t>
      </w:r>
      <w:r w:rsidR="00F507CC" w:rsidRPr="009B392F">
        <w:rPr>
          <w:b/>
          <w:strike/>
          <w:color w:val="FF0000"/>
        </w:rPr>
        <w:t xml:space="preserve"> </w:t>
      </w:r>
      <w:r w:rsidRPr="009B392F">
        <w:rPr>
          <w:b/>
          <w:strike/>
          <w:color w:val="FF0000"/>
        </w:rPr>
        <w:t xml:space="preserve"> /</w:t>
      </w:r>
      <w:proofErr w:type="gramEnd"/>
      <w:r w:rsidRPr="009B392F">
        <w:rPr>
          <w:b/>
          <w:strike/>
          <w:color w:val="FF0000"/>
        </w:rPr>
        <w:t>all</w:t>
      </w:r>
      <w:r w:rsidRPr="009B392F">
        <w:rPr>
          <w:strike/>
          <w:color w:val="FF0000"/>
        </w:rPr>
        <w:t xml:space="preserve"> command at the prompt to verify settings. Then </w:t>
      </w:r>
      <w:r w:rsidR="00F507CC" w:rsidRPr="009B392F">
        <w:rPr>
          <w:strike/>
          <w:color w:val="FF0000"/>
        </w:rPr>
        <w:t>enter a ping from PC-A to PC-B, repeat from PC-B to PC-A.</w:t>
      </w:r>
    </w:p>
    <w:p w14:paraId="5A443621" w14:textId="77777777" w:rsidR="00F507CC" w:rsidRDefault="00F507CC" w:rsidP="00CF135C">
      <w:pPr>
        <w:pStyle w:val="SubStepAlpha"/>
        <w:numPr>
          <w:ilvl w:val="0"/>
          <w:numId w:val="0"/>
        </w:numPr>
        <w:ind w:left="720"/>
        <w:rPr>
          <w:color w:val="FF0000"/>
        </w:rPr>
      </w:pPr>
    </w:p>
    <w:p w14:paraId="19E0E1F5" w14:textId="745AC23E" w:rsidR="00F507CC" w:rsidRPr="003128CE" w:rsidRDefault="00F507CC" w:rsidP="00CF135C">
      <w:pPr>
        <w:pStyle w:val="SubStepAlpha"/>
        <w:numPr>
          <w:ilvl w:val="0"/>
          <w:numId w:val="0"/>
        </w:numPr>
        <w:ind w:left="720"/>
        <w:rPr>
          <w:b/>
          <w:strike/>
          <w:color w:val="1F497D" w:themeColor="text2"/>
          <w:sz w:val="24"/>
          <w:szCs w:val="24"/>
          <w:u w:val="single"/>
        </w:rPr>
      </w:pPr>
      <w:r w:rsidRPr="003128CE">
        <w:rPr>
          <w:b/>
          <w:strike/>
          <w:color w:val="1F497D" w:themeColor="text2"/>
          <w:sz w:val="24"/>
          <w:szCs w:val="24"/>
          <w:u w:val="single"/>
        </w:rPr>
        <w:t>This should appear after each command entered:</w:t>
      </w:r>
    </w:p>
    <w:p w14:paraId="7C65F054" w14:textId="77777777" w:rsidR="00F507CC" w:rsidRPr="003128CE" w:rsidRDefault="00F507CC" w:rsidP="00F507CC">
      <w:pPr>
        <w:pStyle w:val="BodyTextL50"/>
        <w:rPr>
          <w:rStyle w:val="AnswerGray"/>
          <w:strike/>
        </w:rPr>
      </w:pPr>
      <w:r w:rsidRPr="003128CE">
        <w:rPr>
          <w:rStyle w:val="AnswerGray"/>
          <w:strike/>
          <w:highlight w:val="yellow"/>
        </w:rPr>
        <w:t>From PC-A, open a Command Prompt to verify the PC settings and connectivity using the ipconfig /all command at the prompt.</w:t>
      </w:r>
    </w:p>
    <w:p w14:paraId="6DC1CB49" w14:textId="77777777" w:rsidR="00F507CC" w:rsidRPr="003128CE" w:rsidRDefault="00F507CC" w:rsidP="00F507CC">
      <w:pPr>
        <w:pStyle w:val="CMDRed"/>
        <w:rPr>
          <w:strike/>
        </w:rPr>
      </w:pPr>
      <w:r w:rsidRPr="003128CE">
        <w:rPr>
          <w:strike/>
        </w:rPr>
        <w:t xml:space="preserve">C:\Users\Student&gt; </w:t>
      </w:r>
      <w:r w:rsidRPr="003128CE">
        <w:rPr>
          <w:b/>
          <w:strike/>
        </w:rPr>
        <w:t>ipconfig /all</w:t>
      </w:r>
    </w:p>
    <w:p w14:paraId="3EA0AAA1" w14:textId="246DA94D" w:rsidR="00F507CC" w:rsidRPr="003128CE" w:rsidRDefault="00F507CC" w:rsidP="00F507CC">
      <w:pPr>
        <w:pStyle w:val="CMDOutputRed"/>
        <w:rPr>
          <w:strike/>
        </w:rPr>
      </w:pPr>
    </w:p>
    <w:p w14:paraId="1E04B27C" w14:textId="35400BC6" w:rsidR="00071366" w:rsidRPr="003128CE" w:rsidRDefault="00071366" w:rsidP="00F507CC">
      <w:pPr>
        <w:pStyle w:val="CMDOutputRed"/>
        <w:rPr>
          <w:strike/>
        </w:rPr>
      </w:pPr>
    </w:p>
    <w:p w14:paraId="751084C4" w14:textId="0D0E352E" w:rsidR="00071366" w:rsidRPr="00071366" w:rsidRDefault="00071366" w:rsidP="00F507CC">
      <w:pPr>
        <w:pStyle w:val="CMDOutputRed"/>
        <w:rPr>
          <w:b/>
          <w:color w:val="1F497D" w:themeColor="text2"/>
        </w:rPr>
      </w:pPr>
      <w:r w:rsidRPr="003128CE">
        <w:rPr>
          <w:b/>
          <w:strike/>
          <w:color w:val="1F497D" w:themeColor="text2"/>
        </w:rPr>
        <w:t>The following image is an example of what you may expect to be illustrated</w:t>
      </w:r>
      <w:r w:rsidRPr="00071366">
        <w:rPr>
          <w:b/>
          <w:color w:val="1F497D" w:themeColor="text2"/>
        </w:rPr>
        <w:t>.</w:t>
      </w:r>
      <w:r>
        <w:rPr>
          <w:b/>
          <w:color w:val="1F497D" w:themeColor="text2"/>
        </w:rPr>
        <w:t xml:space="preserve">  </w:t>
      </w:r>
    </w:p>
    <w:p w14:paraId="48113802" w14:textId="20FEAA8B" w:rsidR="00773BED" w:rsidRPr="008F1BD7" w:rsidRDefault="00071366" w:rsidP="00453229">
      <w:pPr>
        <w:pStyle w:val="CMDOutputRed"/>
      </w:pPr>
      <w:r>
        <w:rPr>
          <w:noProof/>
        </w:rPr>
        <w:lastRenderedPageBreak/>
        <w:drawing>
          <wp:inline distT="0" distB="0" distL="0" distR="0" wp14:anchorId="64E152F6" wp14:editId="1ECFB04F">
            <wp:extent cx="5828044" cy="401545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4455" cy="4019870"/>
                    </a:xfrm>
                    <a:prstGeom prst="rect">
                      <a:avLst/>
                    </a:prstGeom>
                  </pic:spPr>
                </pic:pic>
              </a:graphicData>
            </a:graphic>
          </wp:inline>
        </w:drawing>
      </w:r>
    </w:p>
    <w:p w14:paraId="24525DDC" w14:textId="77777777" w:rsidR="00071366" w:rsidRDefault="00071366" w:rsidP="00F507CC">
      <w:pPr>
        <w:pStyle w:val="BodyTextL50"/>
        <w:rPr>
          <w:rStyle w:val="AnswerGray"/>
        </w:rPr>
      </w:pPr>
    </w:p>
    <w:p w14:paraId="3BE03EDC" w14:textId="751AE865" w:rsidR="00F507CC" w:rsidRPr="003128CE" w:rsidRDefault="00F507CC" w:rsidP="00F507CC">
      <w:pPr>
        <w:pStyle w:val="BodyTextL50"/>
        <w:rPr>
          <w:rStyle w:val="AnswerGray"/>
          <w:strike/>
        </w:rPr>
      </w:pPr>
      <w:r w:rsidRPr="003128CE">
        <w:rPr>
          <w:rStyle w:val="AnswerGray"/>
          <w:strike/>
          <w:highlight w:val="yellow"/>
        </w:rPr>
        <w:t xml:space="preserve">To test the connectivity to PC-B, enter ping 192.168.1.11 at the prompt. The ping should be successful. If not, </w:t>
      </w:r>
      <w:proofErr w:type="gramStart"/>
      <w:r w:rsidRPr="003128CE">
        <w:rPr>
          <w:rStyle w:val="AnswerGray"/>
          <w:strike/>
          <w:highlight w:val="yellow"/>
        </w:rPr>
        <w:t>troubleshoot</w:t>
      </w:r>
      <w:proofErr w:type="gramEnd"/>
      <w:r w:rsidRPr="003128CE">
        <w:rPr>
          <w:rStyle w:val="AnswerGray"/>
          <w:strike/>
          <w:highlight w:val="yellow"/>
        </w:rPr>
        <w:t xml:space="preserve"> as necessary.</w:t>
      </w:r>
    </w:p>
    <w:p w14:paraId="24D8501F" w14:textId="77777777" w:rsidR="00F507CC" w:rsidRPr="003128CE" w:rsidRDefault="00F507CC" w:rsidP="00F507CC">
      <w:pPr>
        <w:pStyle w:val="CMDRed"/>
        <w:rPr>
          <w:strike/>
        </w:rPr>
      </w:pPr>
      <w:r w:rsidRPr="003128CE">
        <w:rPr>
          <w:strike/>
        </w:rPr>
        <w:t xml:space="preserve">C:\Users\Student&gt; </w:t>
      </w:r>
      <w:r w:rsidRPr="003128CE">
        <w:rPr>
          <w:b/>
          <w:strike/>
        </w:rPr>
        <w:t>ping 192.168.1.11</w:t>
      </w:r>
    </w:p>
    <w:p w14:paraId="198672B5" w14:textId="77777777" w:rsidR="00F507CC" w:rsidRPr="003128CE" w:rsidRDefault="00F507CC" w:rsidP="00F507CC">
      <w:pPr>
        <w:pStyle w:val="CMDOutputRed"/>
        <w:rPr>
          <w:strike/>
        </w:rPr>
      </w:pPr>
    </w:p>
    <w:p w14:paraId="79777291" w14:textId="02EC3556" w:rsidR="00071366" w:rsidRPr="003128CE" w:rsidRDefault="00071366" w:rsidP="00F507CC">
      <w:pPr>
        <w:pStyle w:val="CMDOutputRed"/>
        <w:rPr>
          <w:b/>
          <w:strike/>
          <w:color w:val="1F497D" w:themeColor="text2"/>
        </w:rPr>
      </w:pPr>
      <w:r w:rsidRPr="003128CE">
        <w:rPr>
          <w:b/>
          <w:strike/>
          <w:color w:val="1F497D" w:themeColor="text2"/>
        </w:rPr>
        <w:t>Expected Output:</w:t>
      </w:r>
    </w:p>
    <w:p w14:paraId="55EB3B21" w14:textId="06E77B72" w:rsidR="00F507CC" w:rsidRPr="003128CE" w:rsidRDefault="00F507CC" w:rsidP="00F507CC">
      <w:pPr>
        <w:pStyle w:val="CMDOutputRed"/>
        <w:rPr>
          <w:strike/>
        </w:rPr>
      </w:pPr>
      <w:r w:rsidRPr="003128CE">
        <w:rPr>
          <w:strike/>
        </w:rPr>
        <w:t>Pinging 192.168.1.11 with 32 bytes of data:</w:t>
      </w:r>
    </w:p>
    <w:p w14:paraId="3C4855BA" w14:textId="77777777" w:rsidR="00F507CC" w:rsidRPr="003128CE" w:rsidRDefault="00F507CC" w:rsidP="00F507CC">
      <w:pPr>
        <w:pStyle w:val="CMDOutputRed"/>
        <w:rPr>
          <w:strike/>
        </w:rPr>
      </w:pPr>
      <w:r w:rsidRPr="003128CE">
        <w:rPr>
          <w:strike/>
        </w:rPr>
        <w:t>Reply from 192.168.11: bytes=32 time&lt;1ms TTL=128</w:t>
      </w:r>
    </w:p>
    <w:p w14:paraId="3E0D9A43" w14:textId="77777777" w:rsidR="00F507CC" w:rsidRPr="003128CE" w:rsidRDefault="00F507CC" w:rsidP="00F507CC">
      <w:pPr>
        <w:pStyle w:val="CMDOutputRed"/>
        <w:rPr>
          <w:strike/>
        </w:rPr>
      </w:pPr>
      <w:r w:rsidRPr="003128CE">
        <w:rPr>
          <w:strike/>
        </w:rPr>
        <w:t>Reply from 192.168.11: bytes=32 time&lt;1ms TTL=128</w:t>
      </w:r>
    </w:p>
    <w:p w14:paraId="2AE3C014" w14:textId="77777777" w:rsidR="00F507CC" w:rsidRPr="003128CE" w:rsidRDefault="00F507CC" w:rsidP="00F507CC">
      <w:pPr>
        <w:pStyle w:val="CMDOutputRed"/>
        <w:rPr>
          <w:strike/>
        </w:rPr>
      </w:pPr>
      <w:r w:rsidRPr="003128CE">
        <w:rPr>
          <w:strike/>
        </w:rPr>
        <w:t>Reply from 192.168.11: bytes=32 time&lt;1ms TTL=128</w:t>
      </w:r>
    </w:p>
    <w:p w14:paraId="7E4C7A88" w14:textId="77777777" w:rsidR="00F507CC" w:rsidRPr="003128CE" w:rsidRDefault="00F507CC" w:rsidP="00F507CC">
      <w:pPr>
        <w:pStyle w:val="CMDOutputRed"/>
        <w:rPr>
          <w:strike/>
        </w:rPr>
      </w:pPr>
      <w:r w:rsidRPr="003128CE">
        <w:rPr>
          <w:strike/>
        </w:rPr>
        <w:t>Reply from 192.168.11: bytes=32 time&lt;1ms TTL=128</w:t>
      </w:r>
    </w:p>
    <w:p w14:paraId="5705A73F" w14:textId="77777777" w:rsidR="00F507CC" w:rsidRPr="003128CE" w:rsidRDefault="00F507CC" w:rsidP="00F507CC">
      <w:pPr>
        <w:pStyle w:val="CMDOutputRed"/>
        <w:rPr>
          <w:strike/>
        </w:rPr>
      </w:pPr>
    </w:p>
    <w:p w14:paraId="0EEDEED6" w14:textId="77777777" w:rsidR="00F507CC" w:rsidRPr="003128CE" w:rsidRDefault="00F507CC" w:rsidP="00F507CC">
      <w:pPr>
        <w:pStyle w:val="CMDOutputRed"/>
        <w:rPr>
          <w:strike/>
        </w:rPr>
      </w:pPr>
      <w:r w:rsidRPr="003128CE">
        <w:rPr>
          <w:strike/>
        </w:rPr>
        <w:t>Ping statistics for 192.168.1.11:</w:t>
      </w:r>
    </w:p>
    <w:p w14:paraId="58F03E24" w14:textId="77777777" w:rsidR="00F507CC" w:rsidRPr="003128CE" w:rsidRDefault="00F507CC" w:rsidP="00F507CC">
      <w:pPr>
        <w:pStyle w:val="CMDOutputRed"/>
        <w:rPr>
          <w:strike/>
        </w:rPr>
      </w:pPr>
      <w:r w:rsidRPr="003128CE">
        <w:rPr>
          <w:strike/>
        </w:rPr>
        <w:t xml:space="preserve">    Packets: Sent = 4, Received = 4, Lost = 0 (0% loss),</w:t>
      </w:r>
    </w:p>
    <w:p w14:paraId="138CBFFA" w14:textId="77777777" w:rsidR="00F507CC" w:rsidRPr="003128CE" w:rsidRDefault="00F507CC" w:rsidP="00F507CC">
      <w:pPr>
        <w:pStyle w:val="CMDOutputRed"/>
        <w:rPr>
          <w:strike/>
        </w:rPr>
      </w:pPr>
      <w:r w:rsidRPr="003128CE">
        <w:rPr>
          <w:strike/>
        </w:rPr>
        <w:t>Approximate round trip times in milli-seconds:</w:t>
      </w:r>
    </w:p>
    <w:p w14:paraId="19AD8595" w14:textId="48814BB1" w:rsidR="00F507CC" w:rsidRPr="003128CE" w:rsidRDefault="00F507CC" w:rsidP="00F507CC">
      <w:pPr>
        <w:pStyle w:val="CMDOutputRed"/>
        <w:rPr>
          <w:strike/>
        </w:rPr>
      </w:pPr>
      <w:r w:rsidRPr="003128CE">
        <w:rPr>
          <w:strike/>
        </w:rPr>
        <w:t xml:space="preserve">    Minimum = 0ms, Maximum = 0ms, Average = 0ms</w:t>
      </w:r>
    </w:p>
    <w:p w14:paraId="23419208" w14:textId="3AC6C31D" w:rsidR="00773BED" w:rsidRDefault="00773BED" w:rsidP="00F507CC">
      <w:pPr>
        <w:pStyle w:val="CMDOutputRed"/>
      </w:pPr>
    </w:p>
    <w:p w14:paraId="76380314" w14:textId="5DDB1B69" w:rsidR="00071366" w:rsidRDefault="00071366" w:rsidP="00F507CC">
      <w:pPr>
        <w:pStyle w:val="CMDOutputRed"/>
      </w:pPr>
    </w:p>
    <w:p w14:paraId="39B782CE" w14:textId="5021F5BF" w:rsidR="00071366" w:rsidRDefault="00071366" w:rsidP="00F507CC">
      <w:pPr>
        <w:pStyle w:val="CMDOutputRed"/>
      </w:pPr>
    </w:p>
    <w:p w14:paraId="41DD8338" w14:textId="69FFC539" w:rsidR="00071366" w:rsidRDefault="00071366" w:rsidP="00F507CC">
      <w:pPr>
        <w:pStyle w:val="CMDOutputRed"/>
      </w:pPr>
    </w:p>
    <w:p w14:paraId="143DF94C" w14:textId="77777777" w:rsidR="00071366" w:rsidRDefault="00071366" w:rsidP="00F507CC">
      <w:pPr>
        <w:pStyle w:val="CMDOutputRed"/>
      </w:pPr>
    </w:p>
    <w:p w14:paraId="12AD8A4A" w14:textId="77777777" w:rsidR="00833DDE" w:rsidRDefault="00833DDE" w:rsidP="00F507CC">
      <w:pPr>
        <w:pStyle w:val="CMDOutputRed"/>
        <w:rPr>
          <w:rFonts w:ascii="Arial" w:hAnsi="Arial" w:cs="Arial"/>
          <w:b/>
          <w:color w:val="1F497D" w:themeColor="text2"/>
          <w:sz w:val="24"/>
          <w:szCs w:val="24"/>
        </w:rPr>
      </w:pPr>
    </w:p>
    <w:p w14:paraId="6F07902C" w14:textId="77777777" w:rsidR="00453229" w:rsidRDefault="00453229" w:rsidP="00F507CC">
      <w:pPr>
        <w:pStyle w:val="CMDOutputRed"/>
        <w:rPr>
          <w:rFonts w:ascii="Arial" w:hAnsi="Arial" w:cs="Arial"/>
          <w:b/>
          <w:color w:val="1F497D" w:themeColor="text2"/>
          <w:sz w:val="24"/>
          <w:szCs w:val="24"/>
        </w:rPr>
      </w:pPr>
    </w:p>
    <w:p w14:paraId="628E9C05" w14:textId="20AB8484" w:rsidR="001022D2" w:rsidRDefault="00773BED" w:rsidP="00F507CC">
      <w:pPr>
        <w:pStyle w:val="CMDOutputRed"/>
        <w:rPr>
          <w:rFonts w:ascii="Arial" w:hAnsi="Arial" w:cs="Arial"/>
          <w:color w:val="1F497D" w:themeColor="text2"/>
          <w:sz w:val="24"/>
          <w:szCs w:val="24"/>
        </w:rPr>
      </w:pPr>
      <w:r w:rsidRPr="003521B4">
        <w:rPr>
          <w:rFonts w:ascii="Arial" w:hAnsi="Arial" w:cs="Arial"/>
          <w:b/>
          <w:color w:val="1F497D" w:themeColor="text2"/>
          <w:sz w:val="24"/>
          <w:szCs w:val="24"/>
        </w:rPr>
        <w:lastRenderedPageBreak/>
        <w:t xml:space="preserve">Q: What was the </w:t>
      </w:r>
      <w:r w:rsidR="003521B4" w:rsidRPr="003521B4">
        <w:rPr>
          <w:rFonts w:ascii="Arial" w:hAnsi="Arial" w:cs="Arial"/>
          <w:b/>
          <w:color w:val="1F497D" w:themeColor="text2"/>
          <w:sz w:val="24"/>
          <w:szCs w:val="24"/>
        </w:rPr>
        <w:t>Round-Trip</w:t>
      </w:r>
      <w:r w:rsidRPr="003521B4">
        <w:rPr>
          <w:rFonts w:ascii="Arial" w:hAnsi="Arial" w:cs="Arial"/>
          <w:b/>
          <w:color w:val="1F497D" w:themeColor="text2"/>
          <w:sz w:val="24"/>
          <w:szCs w:val="24"/>
        </w:rPr>
        <w:t xml:space="preserve"> time recorded from your ping?</w:t>
      </w:r>
      <w:r w:rsidRPr="003521B4">
        <w:rPr>
          <w:rFonts w:ascii="Arial" w:hAnsi="Arial" w:cs="Arial"/>
          <w:color w:val="1F497D" w:themeColor="text2"/>
          <w:sz w:val="24"/>
          <w:szCs w:val="24"/>
        </w:rPr>
        <w:t xml:space="preserve">  </w:t>
      </w:r>
    </w:p>
    <w:p w14:paraId="0491B147" w14:textId="22F4FAA0" w:rsidR="00773BED" w:rsidRDefault="001022D2" w:rsidP="00453229">
      <w:pPr>
        <w:pStyle w:val="CMDOutputRed"/>
        <w:spacing w:line="360" w:lineRule="auto"/>
        <w:ind w:left="0" w:firstLine="720"/>
        <w:rPr>
          <w:rFonts w:ascii="Arial" w:hAnsi="Arial" w:cs="Arial"/>
          <w:color w:val="FF3399"/>
          <w:sz w:val="22"/>
        </w:rPr>
      </w:pPr>
      <w:r w:rsidRPr="001022D2">
        <w:rPr>
          <w:rFonts w:ascii="Arial" w:hAnsi="Arial" w:cs="Arial"/>
          <w:color w:val="1F497D" w:themeColor="text2"/>
          <w:sz w:val="22"/>
        </w:rPr>
        <w:t>From PC-A to PC-B</w:t>
      </w:r>
      <w:r w:rsidR="008C2296">
        <w:rPr>
          <w:rFonts w:ascii="Arial" w:hAnsi="Arial" w:cs="Arial"/>
          <w:color w:val="1F497D" w:themeColor="text2"/>
          <w:sz w:val="22"/>
        </w:rPr>
        <w:t xml:space="preserve">: </w:t>
      </w:r>
      <w:r w:rsidR="008C2296" w:rsidRPr="008C2296">
        <w:rPr>
          <w:rFonts w:ascii="Arial" w:hAnsi="Arial" w:cs="Arial"/>
          <w:color w:val="FF3399"/>
          <w:sz w:val="22"/>
        </w:rPr>
        <w:t>Minimum = 0ms, Maximum = 0ms, Average = 0ms</w:t>
      </w:r>
    </w:p>
    <w:p w14:paraId="0F57FF0B" w14:textId="45662EC7" w:rsidR="00C4644B" w:rsidRDefault="007245EA" w:rsidP="00453229">
      <w:pPr>
        <w:pStyle w:val="CMDOutputRed"/>
        <w:spacing w:line="360" w:lineRule="auto"/>
        <w:ind w:left="0" w:firstLine="720"/>
        <w:rPr>
          <w:rFonts w:ascii="Arial" w:hAnsi="Arial" w:cs="Arial"/>
          <w:color w:val="1F497D" w:themeColor="text2"/>
          <w:sz w:val="22"/>
        </w:rPr>
      </w:pPr>
      <w:r>
        <w:rPr>
          <w:rFonts w:ascii="Arial" w:hAnsi="Arial" w:cs="Arial"/>
          <w:noProof/>
          <w:color w:val="1F497D" w:themeColor="text2"/>
          <w:sz w:val="22"/>
        </w:rPr>
        <mc:AlternateContent>
          <mc:Choice Requires="wps">
            <w:drawing>
              <wp:anchor distT="0" distB="0" distL="114300" distR="114300" simplePos="0" relativeHeight="251661312" behindDoc="0" locked="0" layoutInCell="1" allowOverlap="1" wp14:anchorId="7C1D6A12" wp14:editId="28147A91">
                <wp:simplePos x="0" y="0"/>
                <wp:positionH relativeFrom="column">
                  <wp:posOffset>37681</wp:posOffset>
                </wp:positionH>
                <wp:positionV relativeFrom="paragraph">
                  <wp:posOffset>4148525</wp:posOffset>
                </wp:positionV>
                <wp:extent cx="954594" cy="447151"/>
                <wp:effectExtent l="0" t="0" r="74295" b="67310"/>
                <wp:wrapNone/>
                <wp:docPr id="876601430" name="Straight Arrow Connector 4"/>
                <wp:cNvGraphicFramePr/>
                <a:graphic xmlns:a="http://schemas.openxmlformats.org/drawingml/2006/main">
                  <a:graphicData uri="http://schemas.microsoft.com/office/word/2010/wordprocessingShape">
                    <wps:wsp>
                      <wps:cNvCnPr/>
                      <wps:spPr>
                        <a:xfrm>
                          <a:off x="0" y="0"/>
                          <a:ext cx="954594" cy="447151"/>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80AB9" id="_x0000_t32" coordsize="21600,21600" o:spt="32" o:oned="t" path="m,l21600,21600e" filled="f">
                <v:path arrowok="t" fillok="f" o:connecttype="none"/>
                <o:lock v:ext="edit" shapetype="t"/>
              </v:shapetype>
              <v:shape id="Straight Arrow Connector 4" o:spid="_x0000_s1026" type="#_x0000_t32" style="position:absolute;margin-left:2.95pt;margin-top:326.65pt;width:75.15pt;height:3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" strokecolor="#f39">
                <v:stroke endarrow="block"/>
              </v:shape>
            </w:pict>
          </mc:Fallback>
        </mc:AlternateContent>
      </w:r>
      <w:r w:rsidR="00030FEC" w:rsidRPr="00030FEC">
        <w:rPr>
          <w:rFonts w:ascii="Arial" w:hAnsi="Arial" w:cs="Arial"/>
          <w:color w:val="1F497D" w:themeColor="text2"/>
          <w:sz w:val="22"/>
        </w:rPr>
        <w:drawing>
          <wp:inline distT="0" distB="0" distL="0" distR="0" wp14:anchorId="6A8FFE19" wp14:editId="65CD96A0">
            <wp:extent cx="5419765" cy="4943511"/>
            <wp:effectExtent l="0" t="0" r="9525" b="9525"/>
            <wp:docPr id="842401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01958" name="Picture 1" descr="A screenshot of a computer&#10;&#10;Description automatically generated"/>
                    <pic:cNvPicPr/>
                  </pic:nvPicPr>
                  <pic:blipFill>
                    <a:blip r:embed="rId10"/>
                    <a:stretch>
                      <a:fillRect/>
                    </a:stretch>
                  </pic:blipFill>
                  <pic:spPr>
                    <a:xfrm>
                      <a:off x="0" y="0"/>
                      <a:ext cx="5419765" cy="4943511"/>
                    </a:xfrm>
                    <a:prstGeom prst="rect">
                      <a:avLst/>
                    </a:prstGeom>
                  </pic:spPr>
                </pic:pic>
              </a:graphicData>
            </a:graphic>
          </wp:inline>
        </w:drawing>
      </w:r>
    </w:p>
    <w:p w14:paraId="5604F2B2" w14:textId="77777777" w:rsidR="00C4644B" w:rsidRDefault="00C4644B" w:rsidP="00C4644B">
      <w:pPr>
        <w:pStyle w:val="CMDOutputRed"/>
        <w:spacing w:line="360" w:lineRule="auto"/>
        <w:ind w:firstLine="720"/>
        <w:rPr>
          <w:rFonts w:ascii="Arial" w:hAnsi="Arial" w:cs="Arial"/>
          <w:color w:val="1F497D" w:themeColor="text2"/>
          <w:sz w:val="22"/>
        </w:rPr>
      </w:pPr>
    </w:p>
    <w:p w14:paraId="29015997" w14:textId="2738E94A" w:rsidR="00030FEC" w:rsidRDefault="007245EA" w:rsidP="00453229">
      <w:pPr>
        <w:pStyle w:val="CMDOutputRed"/>
        <w:spacing w:line="360" w:lineRule="auto"/>
        <w:rPr>
          <w:rFonts w:ascii="Arial" w:hAnsi="Arial" w:cs="Arial"/>
          <w:color w:val="FF3399"/>
          <w:sz w:val="22"/>
        </w:rPr>
      </w:pPr>
      <w:r>
        <w:rPr>
          <w:rFonts w:ascii="Arial" w:hAnsi="Arial" w:cs="Arial"/>
          <w:noProof/>
          <w:color w:val="1F497D" w:themeColor="text2"/>
          <w:sz w:val="22"/>
        </w:rPr>
        <w:lastRenderedPageBreak/>
        <mc:AlternateContent>
          <mc:Choice Requires="wps">
            <w:drawing>
              <wp:anchor distT="0" distB="0" distL="114300" distR="114300" simplePos="0" relativeHeight="251660288" behindDoc="0" locked="0" layoutInCell="1" allowOverlap="1" wp14:anchorId="4D5A83BD" wp14:editId="5D0BB3BA">
                <wp:simplePos x="0" y="0"/>
                <wp:positionH relativeFrom="column">
                  <wp:posOffset>283866</wp:posOffset>
                </wp:positionH>
                <wp:positionV relativeFrom="paragraph">
                  <wp:posOffset>4527438</wp:posOffset>
                </wp:positionV>
                <wp:extent cx="663191" cy="271306"/>
                <wp:effectExtent l="0" t="0" r="80010" b="71755"/>
                <wp:wrapNone/>
                <wp:docPr id="468456405" name="Straight Arrow Connector 3"/>
                <wp:cNvGraphicFramePr/>
                <a:graphic xmlns:a="http://schemas.openxmlformats.org/drawingml/2006/main">
                  <a:graphicData uri="http://schemas.microsoft.com/office/word/2010/wordprocessingShape">
                    <wps:wsp>
                      <wps:cNvCnPr/>
                      <wps:spPr>
                        <a:xfrm>
                          <a:off x="0" y="0"/>
                          <a:ext cx="663191" cy="271306"/>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F9B8" id="Straight Arrow Connector 3" o:spid="_x0000_s1026" type="#_x0000_t32" style="position:absolute;margin-left:22.35pt;margin-top:356.5pt;width:52.2pt;height:2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" strokecolor="#f39">
                <v:stroke endarrow="block"/>
              </v:shape>
            </w:pict>
          </mc:Fallback>
        </mc:AlternateContent>
      </w:r>
      <w:r w:rsidR="001022D2" w:rsidRPr="001022D2">
        <w:rPr>
          <w:rFonts w:ascii="Arial" w:hAnsi="Arial" w:cs="Arial"/>
          <w:color w:val="1F497D" w:themeColor="text2"/>
          <w:sz w:val="22"/>
        </w:rPr>
        <w:t>From PC-B to PC-A</w:t>
      </w:r>
      <w:r w:rsidR="00030FEC">
        <w:rPr>
          <w:rFonts w:ascii="Arial" w:hAnsi="Arial" w:cs="Arial"/>
          <w:color w:val="1F497D" w:themeColor="text2"/>
          <w:sz w:val="22"/>
        </w:rPr>
        <w:t>:</w:t>
      </w:r>
      <w:r w:rsidR="00030FEC" w:rsidRPr="00030FEC">
        <w:rPr>
          <w:rFonts w:ascii="Arial" w:hAnsi="Arial" w:cs="Arial"/>
          <w:color w:val="FF3399"/>
          <w:sz w:val="22"/>
        </w:rPr>
        <w:t xml:space="preserve"> </w:t>
      </w:r>
      <w:r w:rsidR="00030FEC" w:rsidRPr="008C2296">
        <w:rPr>
          <w:rFonts w:ascii="Arial" w:hAnsi="Arial" w:cs="Arial"/>
          <w:color w:val="FF3399"/>
          <w:sz w:val="22"/>
        </w:rPr>
        <w:t>Minimum = 0ms, Maximum = 0ms, Average = 0ms</w:t>
      </w:r>
      <w:r w:rsidR="00030FEC">
        <w:rPr>
          <w:rFonts w:ascii="Arial" w:hAnsi="Arial" w:cs="Arial"/>
          <w:color w:val="FF3399"/>
          <w:sz w:val="22"/>
        </w:rPr>
        <w:br/>
      </w:r>
      <w:r w:rsidR="00C4644B" w:rsidRPr="00C4644B">
        <w:rPr>
          <w:rFonts w:ascii="Arial" w:hAnsi="Arial" w:cs="Arial"/>
          <w:color w:val="FF3399"/>
          <w:sz w:val="22"/>
        </w:rPr>
        <w:drawing>
          <wp:inline distT="0" distB="0" distL="0" distR="0" wp14:anchorId="595AFB72" wp14:editId="126D1963">
            <wp:extent cx="5114962" cy="4838735"/>
            <wp:effectExtent l="0" t="0" r="9525" b="0"/>
            <wp:docPr id="24202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21390" name=""/>
                    <pic:cNvPicPr/>
                  </pic:nvPicPr>
                  <pic:blipFill>
                    <a:blip r:embed="rId11"/>
                    <a:stretch>
                      <a:fillRect/>
                    </a:stretch>
                  </pic:blipFill>
                  <pic:spPr>
                    <a:xfrm>
                      <a:off x="0" y="0"/>
                      <a:ext cx="5114962" cy="4838735"/>
                    </a:xfrm>
                    <a:prstGeom prst="rect">
                      <a:avLst/>
                    </a:prstGeom>
                  </pic:spPr>
                </pic:pic>
              </a:graphicData>
            </a:graphic>
          </wp:inline>
        </w:drawing>
      </w:r>
      <w:r w:rsidR="00030FEC">
        <w:rPr>
          <w:rFonts w:ascii="Arial" w:hAnsi="Arial" w:cs="Arial"/>
          <w:color w:val="FF3399"/>
          <w:sz w:val="22"/>
        </w:rPr>
        <w:br/>
      </w:r>
    </w:p>
    <w:p w14:paraId="7FE4535F" w14:textId="77777777" w:rsidR="008E44D0" w:rsidRPr="002D4375" w:rsidRDefault="008E44D0" w:rsidP="005679CE">
      <w:pPr>
        <w:pStyle w:val="Heading2"/>
        <w:rPr>
          <w:strike/>
        </w:rPr>
      </w:pPr>
      <w:r w:rsidRPr="002D4375">
        <w:rPr>
          <w:strike/>
        </w:rPr>
        <w:t>Configure and Verify Basic Switch Settings</w:t>
      </w:r>
    </w:p>
    <w:p w14:paraId="16F52B52" w14:textId="77777777" w:rsidR="003521B4" w:rsidRPr="002D4375" w:rsidRDefault="003521B4" w:rsidP="003521B4">
      <w:pPr>
        <w:pStyle w:val="SubStepAlpha"/>
        <w:rPr>
          <w:strike/>
        </w:rPr>
      </w:pPr>
      <w:proofErr w:type="gramStart"/>
      <w:r w:rsidRPr="002D4375">
        <w:rPr>
          <w:strike/>
        </w:rPr>
        <w:t>Console</w:t>
      </w:r>
      <w:proofErr w:type="gramEnd"/>
      <w:r w:rsidRPr="002D4375">
        <w:rPr>
          <w:strike/>
        </w:rPr>
        <w:t xml:space="preserve"> into the switch. Enter the global configuration mode.</w:t>
      </w:r>
    </w:p>
    <w:p w14:paraId="568B96CB" w14:textId="77777777" w:rsidR="003521B4" w:rsidRPr="002D4375" w:rsidRDefault="003521B4" w:rsidP="003521B4">
      <w:pPr>
        <w:pStyle w:val="ConfigWindow"/>
        <w:rPr>
          <w:strike/>
        </w:rPr>
      </w:pPr>
      <w:r w:rsidRPr="002D4375">
        <w:rPr>
          <w:strike/>
        </w:rPr>
        <w:t>Open Configuration Window</w:t>
      </w:r>
    </w:p>
    <w:p w14:paraId="4424D7D1" w14:textId="28918711" w:rsidR="003521B4" w:rsidRPr="002D4375" w:rsidRDefault="003521B4" w:rsidP="003521B4">
      <w:pPr>
        <w:pStyle w:val="BodyTextL50"/>
        <w:spacing w:before="0"/>
        <w:rPr>
          <w:rStyle w:val="AnswerGray"/>
          <w:strike/>
          <w:highlight w:val="yellow"/>
        </w:rPr>
      </w:pPr>
      <w:r w:rsidRPr="002D4375">
        <w:rPr>
          <w:rStyle w:val="AnswerGray"/>
          <w:strike/>
          <w:highlight w:val="yellow"/>
        </w:rPr>
        <w:t>Establish a console connection to the switch from PC-A.</w:t>
      </w:r>
    </w:p>
    <w:p w14:paraId="3A841179" w14:textId="779F2A97" w:rsidR="00071366" w:rsidRPr="002D4375" w:rsidRDefault="003521B4" w:rsidP="003521B4">
      <w:pPr>
        <w:pStyle w:val="BodyTextL50"/>
        <w:rPr>
          <w:rStyle w:val="AnswerGray"/>
          <w:strike/>
          <w:highlight w:val="yellow"/>
        </w:rPr>
      </w:pPr>
      <w:r w:rsidRPr="002D4375">
        <w:rPr>
          <w:rStyle w:val="AnswerGray"/>
          <w:strike/>
          <w:highlight w:val="yellow"/>
        </w:rPr>
        <w:t xml:space="preserve">You can access all switch commands in privileged EXEC mode. The privileged EXEC command set includes those commands contained in user EXEC mode, as well as the configure command through which access to the remaining command modes are gained. </w:t>
      </w:r>
    </w:p>
    <w:p w14:paraId="3031E8AE" w14:textId="49820598" w:rsidR="00071366" w:rsidRPr="002D4375" w:rsidRDefault="00071366" w:rsidP="003521B4">
      <w:pPr>
        <w:pStyle w:val="BodyTextL50"/>
        <w:rPr>
          <w:rStyle w:val="AnswerGray"/>
          <w:strike/>
          <w:highlight w:val="yellow"/>
        </w:rPr>
      </w:pPr>
      <w:r w:rsidRPr="002D4375">
        <w:rPr>
          <w:rStyle w:val="AnswerGray"/>
          <w:strike/>
          <w:highlight w:val="yellow"/>
        </w:rPr>
        <w:t xml:space="preserve">Click on S1 </w:t>
      </w:r>
      <w:r w:rsidRPr="002D4375">
        <w:rPr>
          <w:rStyle w:val="AnswerGray"/>
          <w:strike/>
          <w:highlight w:val="yellow"/>
        </w:rPr>
        <w:sym w:font="Wingdings" w:char="F0E0"/>
      </w:r>
      <w:r w:rsidRPr="002D4375">
        <w:rPr>
          <w:rStyle w:val="AnswerGray"/>
          <w:strike/>
          <w:highlight w:val="yellow"/>
        </w:rPr>
        <w:t xml:space="preserve">the select the </w:t>
      </w:r>
      <w:proofErr w:type="gramStart"/>
      <w:r w:rsidRPr="002D4375">
        <w:rPr>
          <w:rStyle w:val="AnswerGray"/>
          <w:strike/>
          <w:highlight w:val="yellow"/>
        </w:rPr>
        <w:t>CLI  tab</w:t>
      </w:r>
      <w:proofErr w:type="gramEnd"/>
      <w:r w:rsidRPr="002D4375">
        <w:rPr>
          <w:rStyle w:val="AnswerGray"/>
          <w:strike/>
          <w:highlight w:val="yellow"/>
        </w:rPr>
        <w:t xml:space="preserve"> </w:t>
      </w:r>
    </w:p>
    <w:p w14:paraId="5478403F" w14:textId="71F76253" w:rsidR="003521B4" w:rsidRPr="002D4375" w:rsidRDefault="003521B4" w:rsidP="003521B4">
      <w:pPr>
        <w:pStyle w:val="BodyTextL50"/>
        <w:rPr>
          <w:rStyle w:val="AnswerGray"/>
          <w:strike/>
        </w:rPr>
      </w:pPr>
      <w:r w:rsidRPr="002D4375">
        <w:rPr>
          <w:rStyle w:val="AnswerGray"/>
          <w:strike/>
          <w:highlight w:val="yellow"/>
        </w:rPr>
        <w:t>Enter privileged EXEC mode by entering the enable command.</w:t>
      </w:r>
    </w:p>
    <w:p w14:paraId="24458A21" w14:textId="77777777" w:rsidR="003521B4" w:rsidRPr="00A27C42" w:rsidRDefault="003521B4" w:rsidP="003521B4">
      <w:pPr>
        <w:pStyle w:val="CMDRed"/>
        <w:rPr>
          <w:b/>
          <w:strike/>
        </w:rPr>
      </w:pPr>
      <w:r w:rsidRPr="00A27C42">
        <w:rPr>
          <w:b/>
          <w:strike/>
        </w:rPr>
        <w:t>Switch&gt; enable</w:t>
      </w:r>
    </w:p>
    <w:p w14:paraId="1AD0D448" w14:textId="77777777" w:rsidR="003521B4" w:rsidRPr="00A27C42" w:rsidRDefault="003521B4" w:rsidP="003521B4">
      <w:pPr>
        <w:pStyle w:val="CMDRed"/>
        <w:rPr>
          <w:b/>
          <w:strike/>
        </w:rPr>
      </w:pPr>
      <w:r w:rsidRPr="00A27C42">
        <w:rPr>
          <w:b/>
          <w:strike/>
        </w:rPr>
        <w:t>Switch#</w:t>
      </w:r>
    </w:p>
    <w:p w14:paraId="586C7BC9" w14:textId="77777777" w:rsidR="003521B4" w:rsidRPr="00A27C42" w:rsidRDefault="003521B4" w:rsidP="003521B4">
      <w:pPr>
        <w:pStyle w:val="BodyTextL50"/>
        <w:rPr>
          <w:rStyle w:val="AnswerGray"/>
          <w:strike/>
          <w:highlight w:val="yellow"/>
        </w:rPr>
      </w:pPr>
      <w:r w:rsidRPr="00A27C42">
        <w:rPr>
          <w:rStyle w:val="AnswerGray"/>
          <w:strike/>
          <w:highlight w:val="yellow"/>
        </w:rPr>
        <w:t>The prompt changed from Switch&gt; to Switch# which indicates privileged EXEC mode.</w:t>
      </w:r>
    </w:p>
    <w:p w14:paraId="54D5BF9C" w14:textId="77777777" w:rsidR="003521B4" w:rsidRPr="00A27C42" w:rsidRDefault="003521B4" w:rsidP="003521B4">
      <w:pPr>
        <w:pStyle w:val="BodyTextL50"/>
        <w:rPr>
          <w:rStyle w:val="AnswerGray"/>
          <w:strike/>
        </w:rPr>
      </w:pPr>
      <w:r w:rsidRPr="00A27C42">
        <w:rPr>
          <w:rStyle w:val="AnswerGray"/>
          <w:strike/>
          <w:highlight w:val="yellow"/>
        </w:rPr>
        <w:t>Use the configuration terminal command to enter configuration mode.</w:t>
      </w:r>
    </w:p>
    <w:p w14:paraId="692AEF97" w14:textId="77777777" w:rsidR="00071366" w:rsidRPr="00A27C42" w:rsidRDefault="003521B4" w:rsidP="003521B4">
      <w:pPr>
        <w:pStyle w:val="CMDRed"/>
        <w:rPr>
          <w:b/>
          <w:strike/>
        </w:rPr>
      </w:pPr>
      <w:r w:rsidRPr="00A27C42">
        <w:rPr>
          <w:strike/>
        </w:rPr>
        <w:t xml:space="preserve">Switch# </w:t>
      </w:r>
      <w:r w:rsidRPr="00A27C42">
        <w:rPr>
          <w:b/>
          <w:strike/>
        </w:rPr>
        <w:t>configure terminal</w:t>
      </w:r>
    </w:p>
    <w:p w14:paraId="51D0D184" w14:textId="70153D8E" w:rsidR="00071366" w:rsidRPr="00071366" w:rsidRDefault="00071366" w:rsidP="003521B4">
      <w:pPr>
        <w:pStyle w:val="CMDRed"/>
        <w:rPr>
          <w:b/>
          <w:color w:val="1F497D" w:themeColor="text2"/>
          <w:sz w:val="18"/>
          <w:szCs w:val="18"/>
        </w:rPr>
      </w:pPr>
      <w:r w:rsidRPr="00071366">
        <w:rPr>
          <w:b/>
          <w:color w:val="1F497D" w:themeColor="text2"/>
          <w:sz w:val="18"/>
          <w:szCs w:val="18"/>
        </w:rPr>
        <w:lastRenderedPageBreak/>
        <w:t>Output on screen:</w:t>
      </w:r>
    </w:p>
    <w:p w14:paraId="44D7E3F3" w14:textId="2F365111" w:rsidR="003521B4" w:rsidRPr="00F45469" w:rsidRDefault="003521B4" w:rsidP="003521B4">
      <w:pPr>
        <w:pStyle w:val="CMDRed"/>
        <w:rPr>
          <w:b/>
          <w:strike/>
          <w:sz w:val="18"/>
          <w:szCs w:val="18"/>
        </w:rPr>
      </w:pPr>
      <w:r w:rsidRPr="00F45469">
        <w:rPr>
          <w:b/>
          <w:strike/>
          <w:sz w:val="18"/>
          <w:szCs w:val="18"/>
        </w:rPr>
        <w:t>Enter configuration commands, one per line. End with CNTL/Z.</w:t>
      </w:r>
    </w:p>
    <w:p w14:paraId="2950B32D" w14:textId="77777777" w:rsidR="003521B4" w:rsidRPr="00F45469" w:rsidRDefault="003521B4" w:rsidP="003521B4">
      <w:pPr>
        <w:pStyle w:val="CMDRed"/>
        <w:rPr>
          <w:b/>
          <w:strike/>
        </w:rPr>
      </w:pPr>
      <w:r w:rsidRPr="00F45469">
        <w:rPr>
          <w:b/>
          <w:strike/>
        </w:rPr>
        <w:t>Switch(config)#</w:t>
      </w:r>
    </w:p>
    <w:p w14:paraId="17F68D48" w14:textId="77777777" w:rsidR="003521B4" w:rsidRPr="00F45469" w:rsidRDefault="003521B4" w:rsidP="003521B4">
      <w:pPr>
        <w:pStyle w:val="BodyTextL50"/>
        <w:rPr>
          <w:rStyle w:val="AnswerGray"/>
          <w:strike/>
        </w:rPr>
      </w:pPr>
      <w:r w:rsidRPr="00F45469">
        <w:rPr>
          <w:rStyle w:val="AnswerGray"/>
          <w:strike/>
          <w:highlight w:val="yellow"/>
        </w:rPr>
        <w:t>The prompt changed to reflect global configuration mode.</w:t>
      </w:r>
    </w:p>
    <w:p w14:paraId="6896C504" w14:textId="77777777" w:rsidR="003521B4" w:rsidRPr="00F45469" w:rsidRDefault="003521B4" w:rsidP="003521B4">
      <w:pPr>
        <w:pStyle w:val="SubStepAlpha"/>
        <w:rPr>
          <w:strike/>
        </w:rPr>
      </w:pPr>
      <w:r w:rsidRPr="00F45469">
        <w:rPr>
          <w:strike/>
        </w:rPr>
        <w:t>Give the switch a name according to the Addressing Table.</w:t>
      </w:r>
    </w:p>
    <w:p w14:paraId="7B111DB1" w14:textId="77777777" w:rsidR="003521B4" w:rsidRPr="00F45469" w:rsidRDefault="003521B4" w:rsidP="003521B4">
      <w:pPr>
        <w:pStyle w:val="BodyTextL50"/>
        <w:rPr>
          <w:rStyle w:val="AnswerGray"/>
          <w:strike/>
        </w:rPr>
      </w:pPr>
      <w:r w:rsidRPr="00F45469">
        <w:rPr>
          <w:rStyle w:val="AnswerGray"/>
          <w:strike/>
        </w:rPr>
        <w:t>Use the hostname command to change the switch name to S1.</w:t>
      </w:r>
    </w:p>
    <w:p w14:paraId="5AACF713" w14:textId="77777777" w:rsidR="003521B4" w:rsidRPr="00F45469" w:rsidRDefault="003521B4" w:rsidP="003521B4">
      <w:pPr>
        <w:pStyle w:val="CMDRed"/>
        <w:rPr>
          <w:strike/>
        </w:rPr>
      </w:pPr>
      <w:r w:rsidRPr="00F45469">
        <w:rPr>
          <w:strike/>
        </w:rPr>
        <w:t>Switch(</w:t>
      </w:r>
      <w:proofErr w:type="gramStart"/>
      <w:r w:rsidRPr="00F45469">
        <w:rPr>
          <w:strike/>
        </w:rPr>
        <w:t>config)#</w:t>
      </w:r>
      <w:proofErr w:type="gramEnd"/>
      <w:r w:rsidRPr="00F45469">
        <w:rPr>
          <w:strike/>
        </w:rPr>
        <w:t xml:space="preserve"> </w:t>
      </w:r>
      <w:r w:rsidRPr="00F45469">
        <w:rPr>
          <w:b/>
          <w:strike/>
        </w:rPr>
        <w:t>hostname S1</w:t>
      </w:r>
    </w:p>
    <w:p w14:paraId="388F83C5" w14:textId="77777777" w:rsidR="003521B4" w:rsidRPr="00F45469" w:rsidRDefault="003521B4" w:rsidP="003521B4">
      <w:pPr>
        <w:pStyle w:val="SubStepAlpha"/>
        <w:rPr>
          <w:strike/>
        </w:rPr>
      </w:pPr>
      <w:r w:rsidRPr="00F45469">
        <w:rPr>
          <w:strike/>
        </w:rPr>
        <w:t>Prevent unwanted DNS lookups.</w:t>
      </w:r>
    </w:p>
    <w:p w14:paraId="74BEFDAC" w14:textId="77777777" w:rsidR="003521B4" w:rsidRPr="00F45469" w:rsidRDefault="003521B4" w:rsidP="003521B4">
      <w:pPr>
        <w:pStyle w:val="BodyTextL50"/>
        <w:rPr>
          <w:rStyle w:val="AnswerGray"/>
          <w:strike/>
        </w:rPr>
      </w:pPr>
      <w:r w:rsidRPr="00F45469">
        <w:rPr>
          <w:rStyle w:val="AnswerGray"/>
          <w:strike/>
          <w:highlight w:val="yellow"/>
        </w:rPr>
        <w:t>To prevent the switch from attempting to translate incorrectly entered commands as though they were hostnames, disable the Domain Name System (DNS) lookup.</w:t>
      </w:r>
    </w:p>
    <w:p w14:paraId="5E1698E8" w14:textId="77777777" w:rsidR="003521B4" w:rsidRPr="00F45469" w:rsidRDefault="003521B4" w:rsidP="003521B4">
      <w:pPr>
        <w:pStyle w:val="CMDRed"/>
        <w:rPr>
          <w:b/>
          <w:strike/>
        </w:rPr>
      </w:pPr>
      <w:r w:rsidRPr="00F45469">
        <w:rPr>
          <w:strike/>
        </w:rPr>
        <w:t>S1(</w:t>
      </w:r>
      <w:proofErr w:type="gramStart"/>
      <w:r w:rsidRPr="00F45469">
        <w:rPr>
          <w:strike/>
        </w:rPr>
        <w:t>config)#</w:t>
      </w:r>
      <w:proofErr w:type="gramEnd"/>
      <w:r w:rsidRPr="00F45469">
        <w:rPr>
          <w:strike/>
        </w:rPr>
        <w:t xml:space="preserve"> </w:t>
      </w:r>
      <w:r w:rsidRPr="00F45469">
        <w:rPr>
          <w:b/>
          <w:strike/>
        </w:rPr>
        <w:t xml:space="preserve">no </w:t>
      </w:r>
      <w:proofErr w:type="spellStart"/>
      <w:r w:rsidRPr="00F45469">
        <w:rPr>
          <w:b/>
          <w:strike/>
        </w:rPr>
        <w:t>ip</w:t>
      </w:r>
      <w:proofErr w:type="spellEnd"/>
      <w:r w:rsidRPr="00F45469">
        <w:rPr>
          <w:b/>
          <w:strike/>
        </w:rPr>
        <w:t xml:space="preserve"> domain-lookup</w:t>
      </w:r>
    </w:p>
    <w:p w14:paraId="23F4EC00" w14:textId="07FE3FE2" w:rsidR="003521B4" w:rsidRPr="00BC74B2" w:rsidRDefault="003521B4" w:rsidP="003521B4">
      <w:pPr>
        <w:pStyle w:val="SubStepAlpha"/>
        <w:rPr>
          <w:strike/>
        </w:rPr>
      </w:pPr>
      <w:r w:rsidRPr="00BC74B2">
        <w:rPr>
          <w:strike/>
        </w:rPr>
        <w:t>Enter local passwords. Use</w:t>
      </w:r>
      <w:r w:rsidR="001022D2" w:rsidRPr="00BC74B2">
        <w:rPr>
          <w:strike/>
        </w:rPr>
        <w:t xml:space="preserve"> “</w:t>
      </w:r>
      <w:r w:rsidRPr="00BC74B2">
        <w:rPr>
          <w:b/>
          <w:strike/>
          <w:color w:val="1F497D" w:themeColor="text2"/>
          <w:sz w:val="24"/>
          <w:szCs w:val="24"/>
        </w:rPr>
        <w:t>class</w:t>
      </w:r>
      <w:r w:rsidR="001022D2" w:rsidRPr="00BC74B2">
        <w:rPr>
          <w:b/>
          <w:strike/>
          <w:color w:val="1F497D" w:themeColor="text2"/>
        </w:rPr>
        <w:t>”</w:t>
      </w:r>
      <w:r w:rsidRPr="00BC74B2">
        <w:rPr>
          <w:strike/>
          <w:color w:val="1F497D" w:themeColor="text2"/>
        </w:rPr>
        <w:t xml:space="preserve"> </w:t>
      </w:r>
      <w:r w:rsidRPr="00BC74B2">
        <w:rPr>
          <w:strike/>
        </w:rPr>
        <w:t xml:space="preserve">as the privileged EXEC password and </w:t>
      </w:r>
      <w:r w:rsidR="001022D2" w:rsidRPr="00BC74B2">
        <w:rPr>
          <w:strike/>
        </w:rPr>
        <w:t>“</w:t>
      </w:r>
      <w:r w:rsidRPr="00BC74B2">
        <w:rPr>
          <w:b/>
          <w:strike/>
          <w:color w:val="0070C0"/>
          <w:sz w:val="24"/>
          <w:szCs w:val="24"/>
        </w:rPr>
        <w:t>cisco</w:t>
      </w:r>
      <w:r w:rsidR="001022D2" w:rsidRPr="00BC74B2">
        <w:rPr>
          <w:strike/>
          <w:color w:val="1F497D" w:themeColor="text2"/>
        </w:rPr>
        <w:t>”</w:t>
      </w:r>
      <w:r w:rsidRPr="00BC74B2">
        <w:rPr>
          <w:strike/>
          <w:color w:val="1F497D" w:themeColor="text2"/>
        </w:rPr>
        <w:t xml:space="preserve"> </w:t>
      </w:r>
      <w:r w:rsidRPr="00BC74B2">
        <w:rPr>
          <w:strike/>
        </w:rPr>
        <w:t>as the password for console access.</w:t>
      </w:r>
    </w:p>
    <w:p w14:paraId="060E8F2D" w14:textId="7DDA3F50" w:rsidR="003521B4" w:rsidRPr="00BC74B2" w:rsidRDefault="003521B4" w:rsidP="003521B4">
      <w:pPr>
        <w:pStyle w:val="BodyTextL50"/>
        <w:rPr>
          <w:rStyle w:val="AnswerGray"/>
          <w:strike/>
        </w:rPr>
      </w:pPr>
      <w:r w:rsidRPr="00BC74B2">
        <w:rPr>
          <w:rStyle w:val="AnswerGray"/>
          <w:strike/>
          <w:highlight w:val="yellow"/>
        </w:rPr>
        <w:t>To prevent unauthorized access to the switch, configure passwords</w:t>
      </w:r>
      <w:r w:rsidR="00071366" w:rsidRPr="00BC74B2">
        <w:rPr>
          <w:rStyle w:val="AnswerGray"/>
          <w:strike/>
          <w:highlight w:val="yellow"/>
        </w:rPr>
        <w:t xml:space="preserve"> as follows:</w:t>
      </w:r>
    </w:p>
    <w:p w14:paraId="77975649" w14:textId="77777777" w:rsidR="003521B4" w:rsidRPr="00BC74B2" w:rsidRDefault="003521B4" w:rsidP="003521B4">
      <w:pPr>
        <w:pStyle w:val="CMDRed"/>
        <w:rPr>
          <w:b/>
          <w:strike/>
        </w:rPr>
      </w:pPr>
      <w:r w:rsidRPr="00BC74B2">
        <w:rPr>
          <w:strike/>
        </w:rPr>
        <w:t>S1(</w:t>
      </w:r>
      <w:proofErr w:type="gramStart"/>
      <w:r w:rsidRPr="00BC74B2">
        <w:rPr>
          <w:strike/>
        </w:rPr>
        <w:t>config)#</w:t>
      </w:r>
      <w:proofErr w:type="gramEnd"/>
      <w:r w:rsidRPr="00BC74B2">
        <w:rPr>
          <w:strike/>
        </w:rPr>
        <w:t xml:space="preserve"> </w:t>
      </w:r>
      <w:r w:rsidRPr="00BC74B2">
        <w:rPr>
          <w:b/>
          <w:strike/>
        </w:rPr>
        <w:t>enable secret class</w:t>
      </w:r>
    </w:p>
    <w:p w14:paraId="03D61D6B" w14:textId="77777777" w:rsidR="003521B4" w:rsidRPr="00BC74B2" w:rsidRDefault="003521B4" w:rsidP="003521B4">
      <w:pPr>
        <w:pStyle w:val="CMDRed"/>
        <w:rPr>
          <w:b/>
          <w:strike/>
        </w:rPr>
      </w:pPr>
      <w:r w:rsidRPr="00BC74B2">
        <w:rPr>
          <w:strike/>
        </w:rPr>
        <w:t>S1(</w:t>
      </w:r>
      <w:proofErr w:type="gramStart"/>
      <w:r w:rsidRPr="00BC74B2">
        <w:rPr>
          <w:strike/>
        </w:rPr>
        <w:t>config)#</w:t>
      </w:r>
      <w:proofErr w:type="gramEnd"/>
      <w:r w:rsidRPr="00BC74B2">
        <w:rPr>
          <w:strike/>
        </w:rPr>
        <w:t xml:space="preserve"> </w:t>
      </w:r>
      <w:r w:rsidRPr="00BC74B2">
        <w:rPr>
          <w:b/>
          <w:strike/>
        </w:rPr>
        <w:t>line con 0</w:t>
      </w:r>
    </w:p>
    <w:p w14:paraId="48333EC1" w14:textId="77777777" w:rsidR="003521B4" w:rsidRPr="00BC74B2" w:rsidRDefault="003521B4" w:rsidP="003521B4">
      <w:pPr>
        <w:pStyle w:val="CMDRed"/>
        <w:rPr>
          <w:b/>
          <w:strike/>
        </w:rPr>
      </w:pPr>
      <w:r w:rsidRPr="00BC74B2">
        <w:rPr>
          <w:strike/>
        </w:rPr>
        <w:t>S1(config-</w:t>
      </w:r>
      <w:proofErr w:type="gramStart"/>
      <w:r w:rsidRPr="00BC74B2">
        <w:rPr>
          <w:strike/>
        </w:rPr>
        <w:t>line)#</w:t>
      </w:r>
      <w:proofErr w:type="gramEnd"/>
      <w:r w:rsidRPr="00BC74B2">
        <w:rPr>
          <w:strike/>
        </w:rPr>
        <w:t xml:space="preserve"> </w:t>
      </w:r>
      <w:r w:rsidRPr="00BC74B2">
        <w:rPr>
          <w:b/>
          <w:strike/>
        </w:rPr>
        <w:t>password cisco</w:t>
      </w:r>
    </w:p>
    <w:p w14:paraId="70FB4462" w14:textId="77777777" w:rsidR="003521B4" w:rsidRPr="00BC74B2" w:rsidRDefault="003521B4" w:rsidP="003521B4">
      <w:pPr>
        <w:pStyle w:val="CMDRed"/>
        <w:rPr>
          <w:strike/>
        </w:rPr>
      </w:pPr>
      <w:r w:rsidRPr="00BC74B2">
        <w:rPr>
          <w:strike/>
        </w:rPr>
        <w:t>S1(config-</w:t>
      </w:r>
      <w:proofErr w:type="gramStart"/>
      <w:r w:rsidRPr="00BC74B2">
        <w:rPr>
          <w:strike/>
        </w:rPr>
        <w:t>line)#</w:t>
      </w:r>
      <w:proofErr w:type="gramEnd"/>
      <w:r w:rsidRPr="00BC74B2">
        <w:rPr>
          <w:strike/>
        </w:rPr>
        <w:t xml:space="preserve"> </w:t>
      </w:r>
      <w:r w:rsidRPr="00BC74B2">
        <w:rPr>
          <w:b/>
          <w:strike/>
        </w:rPr>
        <w:t>login</w:t>
      </w:r>
    </w:p>
    <w:p w14:paraId="727B4E5F" w14:textId="77777777" w:rsidR="003521B4" w:rsidRPr="00BC74B2" w:rsidRDefault="003521B4" w:rsidP="003521B4">
      <w:pPr>
        <w:pStyle w:val="CMDRed"/>
        <w:rPr>
          <w:strike/>
        </w:rPr>
      </w:pPr>
      <w:r w:rsidRPr="00BC74B2">
        <w:rPr>
          <w:strike/>
        </w:rPr>
        <w:t>S1(config-</w:t>
      </w:r>
      <w:proofErr w:type="gramStart"/>
      <w:r w:rsidRPr="00BC74B2">
        <w:rPr>
          <w:strike/>
        </w:rPr>
        <w:t>line)#</w:t>
      </w:r>
      <w:proofErr w:type="gramEnd"/>
      <w:r w:rsidRPr="00BC74B2">
        <w:rPr>
          <w:strike/>
        </w:rPr>
        <w:t xml:space="preserve"> </w:t>
      </w:r>
      <w:r w:rsidRPr="00BC74B2">
        <w:rPr>
          <w:b/>
          <w:strike/>
        </w:rPr>
        <w:t>exit</w:t>
      </w:r>
    </w:p>
    <w:p w14:paraId="7F7A8C91" w14:textId="77777777" w:rsidR="003521B4" w:rsidRPr="00BC74B2" w:rsidRDefault="003521B4" w:rsidP="003521B4">
      <w:pPr>
        <w:pStyle w:val="SubStepAlpha"/>
        <w:rPr>
          <w:strike/>
        </w:rPr>
      </w:pPr>
      <w:r w:rsidRPr="00BC74B2">
        <w:rPr>
          <w:strike/>
        </w:rPr>
        <w:t>Configure and enable the SVI according to the Addressing Table.</w:t>
      </w:r>
    </w:p>
    <w:p w14:paraId="1B6F92D6" w14:textId="77777777" w:rsidR="003521B4" w:rsidRPr="00BC74B2" w:rsidRDefault="003521B4" w:rsidP="003521B4">
      <w:pPr>
        <w:pStyle w:val="CMDRed"/>
        <w:rPr>
          <w:strike/>
        </w:rPr>
      </w:pPr>
      <w:r w:rsidRPr="00BC74B2">
        <w:rPr>
          <w:strike/>
        </w:rPr>
        <w:t>S1(</w:t>
      </w:r>
      <w:proofErr w:type="gramStart"/>
      <w:r w:rsidRPr="00BC74B2">
        <w:rPr>
          <w:strike/>
        </w:rPr>
        <w:t>config)#</w:t>
      </w:r>
      <w:proofErr w:type="gramEnd"/>
      <w:r w:rsidRPr="00BC74B2">
        <w:rPr>
          <w:strike/>
        </w:rPr>
        <w:t xml:space="preserve"> </w:t>
      </w:r>
      <w:r w:rsidRPr="00BC74B2">
        <w:rPr>
          <w:b/>
          <w:strike/>
        </w:rPr>
        <w:t xml:space="preserve">interface </w:t>
      </w:r>
      <w:proofErr w:type="spellStart"/>
      <w:r w:rsidRPr="00BC74B2">
        <w:rPr>
          <w:b/>
          <w:strike/>
        </w:rPr>
        <w:t>vlan</w:t>
      </w:r>
      <w:proofErr w:type="spellEnd"/>
      <w:r w:rsidRPr="00BC74B2">
        <w:rPr>
          <w:b/>
          <w:strike/>
        </w:rPr>
        <w:t xml:space="preserve"> 1</w:t>
      </w:r>
    </w:p>
    <w:p w14:paraId="2260CE79" w14:textId="77777777" w:rsidR="003521B4" w:rsidRPr="00BC74B2" w:rsidRDefault="003521B4" w:rsidP="003521B4">
      <w:pPr>
        <w:pStyle w:val="CMDRed"/>
        <w:rPr>
          <w:strike/>
        </w:rPr>
      </w:pPr>
      <w:r w:rsidRPr="00BC74B2">
        <w:rPr>
          <w:strike/>
        </w:rPr>
        <w:t>S1(config-</w:t>
      </w:r>
      <w:proofErr w:type="gramStart"/>
      <w:r w:rsidRPr="00BC74B2">
        <w:rPr>
          <w:strike/>
        </w:rPr>
        <w:t>if)#</w:t>
      </w:r>
      <w:proofErr w:type="gramEnd"/>
      <w:r w:rsidRPr="00BC74B2">
        <w:rPr>
          <w:strike/>
        </w:rPr>
        <w:t xml:space="preserve"> </w:t>
      </w:r>
      <w:proofErr w:type="spellStart"/>
      <w:r w:rsidRPr="00BC74B2">
        <w:rPr>
          <w:b/>
          <w:strike/>
        </w:rPr>
        <w:t>ip</w:t>
      </w:r>
      <w:proofErr w:type="spellEnd"/>
      <w:r w:rsidRPr="00BC74B2">
        <w:rPr>
          <w:b/>
          <w:strike/>
        </w:rPr>
        <w:t xml:space="preserve"> address 192.168.1.1 255.255.255.0</w:t>
      </w:r>
    </w:p>
    <w:p w14:paraId="76DDAA4E" w14:textId="77777777" w:rsidR="003521B4" w:rsidRPr="00BC74B2" w:rsidRDefault="003521B4" w:rsidP="003521B4">
      <w:pPr>
        <w:pStyle w:val="CMDRed"/>
        <w:rPr>
          <w:b/>
          <w:strike/>
        </w:rPr>
      </w:pPr>
      <w:r w:rsidRPr="00BC74B2">
        <w:rPr>
          <w:strike/>
        </w:rPr>
        <w:t>S1(config-</w:t>
      </w:r>
      <w:proofErr w:type="gramStart"/>
      <w:r w:rsidRPr="00BC74B2">
        <w:rPr>
          <w:strike/>
        </w:rPr>
        <w:t>if)#</w:t>
      </w:r>
      <w:proofErr w:type="gramEnd"/>
      <w:r w:rsidRPr="00BC74B2">
        <w:rPr>
          <w:strike/>
        </w:rPr>
        <w:t xml:space="preserve"> </w:t>
      </w:r>
      <w:r w:rsidRPr="00BC74B2">
        <w:rPr>
          <w:b/>
          <w:strike/>
        </w:rPr>
        <w:t>no shut</w:t>
      </w:r>
    </w:p>
    <w:p w14:paraId="30DB74F0" w14:textId="77777777" w:rsidR="003521B4" w:rsidRDefault="003521B4" w:rsidP="003521B4">
      <w:pPr>
        <w:pStyle w:val="SubStepAlpha"/>
      </w:pPr>
      <w:r>
        <w:t>Enter a login MOTD banner to warn about unauthorized access.</w:t>
      </w:r>
    </w:p>
    <w:p w14:paraId="4FEC40A3" w14:textId="77777777" w:rsidR="008A4E2A" w:rsidRDefault="008A4E2A" w:rsidP="003521B4">
      <w:pPr>
        <w:pStyle w:val="BodyTextL50"/>
        <w:rPr>
          <w:rStyle w:val="AnswerGray"/>
          <w:highlight w:val="yellow"/>
        </w:rPr>
      </w:pPr>
    </w:p>
    <w:p w14:paraId="6E21E5BD" w14:textId="6A581360" w:rsidR="003521B4" w:rsidRPr="00071366" w:rsidRDefault="003521B4" w:rsidP="003521B4">
      <w:pPr>
        <w:pStyle w:val="BodyTextL50"/>
        <w:rPr>
          <w:rStyle w:val="AnswerGray"/>
          <w:highlight w:val="yellow"/>
        </w:rPr>
      </w:pPr>
      <w:r w:rsidRPr="00071366">
        <w:rPr>
          <w:rStyle w:val="AnswerGray"/>
          <w:highlight w:val="yellow"/>
        </w:rPr>
        <w:t xml:space="preserve">A login banner, known as the message of the day (MOTD) banner, should be configured to warn anyone accessing the switch that unauthorized access will not be tolerated. </w:t>
      </w:r>
    </w:p>
    <w:p w14:paraId="25777999" w14:textId="77777777" w:rsidR="003521B4" w:rsidRPr="008F1BD7" w:rsidRDefault="003521B4" w:rsidP="003521B4">
      <w:pPr>
        <w:pStyle w:val="BodyTextL50"/>
        <w:rPr>
          <w:rStyle w:val="AnswerGray"/>
        </w:rPr>
      </w:pPr>
      <w:r w:rsidRPr="00071366">
        <w:rPr>
          <w:rStyle w:val="AnswerGray"/>
          <w:highlight w:val="yellow"/>
        </w:rPr>
        <w:t xml:space="preserve">The banner </w:t>
      </w:r>
      <w:proofErr w:type="spellStart"/>
      <w:r w:rsidRPr="00071366">
        <w:rPr>
          <w:rStyle w:val="AnswerGray"/>
          <w:highlight w:val="yellow"/>
        </w:rPr>
        <w:t>motd</w:t>
      </w:r>
      <w:proofErr w:type="spellEnd"/>
      <w:r w:rsidRPr="00071366">
        <w:rPr>
          <w:rStyle w:val="AnswerGray"/>
          <w:highlight w:val="yellow"/>
        </w:rPr>
        <w:t xml:space="preserve"> command requires the use of delimiters to identify the content of the banner message. The delimiting character can be any character as long as it does not occur in the message. For this reason, symbols, such as the #, are often used.</w:t>
      </w:r>
    </w:p>
    <w:p w14:paraId="7380B8D2" w14:textId="3578833C" w:rsidR="003521B4" w:rsidRPr="00A16641" w:rsidRDefault="003521B4" w:rsidP="003521B4">
      <w:pPr>
        <w:pStyle w:val="CMDRed"/>
        <w:rPr>
          <w:b/>
          <w:strike/>
        </w:rPr>
      </w:pPr>
      <w:r w:rsidRPr="00A16641">
        <w:rPr>
          <w:strike/>
        </w:rPr>
        <w:t>S1(</w:t>
      </w:r>
      <w:proofErr w:type="gramStart"/>
      <w:r w:rsidRPr="00A16641">
        <w:rPr>
          <w:strike/>
        </w:rPr>
        <w:t>config)#</w:t>
      </w:r>
      <w:proofErr w:type="gramEnd"/>
      <w:r w:rsidRPr="00A16641">
        <w:rPr>
          <w:strike/>
        </w:rPr>
        <w:t xml:space="preserve"> </w:t>
      </w:r>
      <w:r w:rsidRPr="00A16641">
        <w:rPr>
          <w:b/>
          <w:strike/>
        </w:rPr>
        <w:t xml:space="preserve">banner </w:t>
      </w:r>
      <w:proofErr w:type="spellStart"/>
      <w:r w:rsidRPr="00A16641">
        <w:rPr>
          <w:b/>
          <w:strike/>
        </w:rPr>
        <w:t>motd</w:t>
      </w:r>
      <w:proofErr w:type="spellEnd"/>
      <w:r w:rsidRPr="00A16641">
        <w:rPr>
          <w:b/>
          <w:strike/>
        </w:rPr>
        <w:t xml:space="preserve"> #</w:t>
      </w:r>
    </w:p>
    <w:p w14:paraId="6B4F5C5A" w14:textId="3FE3D4B9" w:rsidR="008A4E2A" w:rsidRPr="00A16641" w:rsidRDefault="008A4E2A" w:rsidP="003521B4">
      <w:pPr>
        <w:pStyle w:val="CMDRed"/>
        <w:rPr>
          <w:b/>
          <w:strike/>
          <w:color w:val="1F497D" w:themeColor="text2"/>
        </w:rPr>
      </w:pPr>
      <w:r w:rsidRPr="00A16641">
        <w:rPr>
          <w:b/>
          <w:strike/>
          <w:color w:val="1F497D" w:themeColor="text2"/>
        </w:rPr>
        <w:t>Output expected:</w:t>
      </w:r>
    </w:p>
    <w:p w14:paraId="2C3F531E" w14:textId="22648C8F" w:rsidR="003521B4" w:rsidRPr="00A16641" w:rsidRDefault="003521B4" w:rsidP="003521B4">
      <w:pPr>
        <w:pStyle w:val="CMDRed"/>
        <w:rPr>
          <w:strike/>
          <w:sz w:val="18"/>
          <w:szCs w:val="18"/>
        </w:rPr>
      </w:pPr>
      <w:r w:rsidRPr="00A16641">
        <w:rPr>
          <w:strike/>
          <w:sz w:val="18"/>
          <w:szCs w:val="18"/>
        </w:rPr>
        <w:t xml:space="preserve">Enter </w:t>
      </w:r>
      <w:proofErr w:type="gramStart"/>
      <w:r w:rsidRPr="00A16641">
        <w:rPr>
          <w:strike/>
          <w:sz w:val="18"/>
          <w:szCs w:val="18"/>
        </w:rPr>
        <w:t>TEXT</w:t>
      </w:r>
      <w:proofErr w:type="gramEnd"/>
      <w:r w:rsidRPr="00A16641">
        <w:rPr>
          <w:strike/>
          <w:sz w:val="18"/>
          <w:szCs w:val="18"/>
        </w:rPr>
        <w:t xml:space="preserve"> message. End with the </w:t>
      </w:r>
      <w:proofErr w:type="gramStart"/>
      <w:r w:rsidRPr="00A16641">
        <w:rPr>
          <w:strike/>
          <w:sz w:val="18"/>
          <w:szCs w:val="18"/>
        </w:rPr>
        <w:t>character '#'</w:t>
      </w:r>
      <w:proofErr w:type="gramEnd"/>
      <w:r w:rsidRPr="00A16641">
        <w:rPr>
          <w:strike/>
          <w:sz w:val="18"/>
          <w:szCs w:val="18"/>
        </w:rPr>
        <w:t>.</w:t>
      </w:r>
    </w:p>
    <w:p w14:paraId="06710B24" w14:textId="59C60476" w:rsidR="008A4E2A" w:rsidRPr="00A16641" w:rsidRDefault="008A4E2A" w:rsidP="003521B4">
      <w:pPr>
        <w:pStyle w:val="CMDRed"/>
        <w:rPr>
          <w:b/>
          <w:strike/>
          <w:color w:val="1F497D" w:themeColor="text2"/>
          <w:sz w:val="18"/>
          <w:szCs w:val="18"/>
        </w:rPr>
      </w:pPr>
      <w:r w:rsidRPr="00A16641">
        <w:rPr>
          <w:b/>
          <w:strike/>
          <w:color w:val="1F497D" w:themeColor="text2"/>
          <w:sz w:val="18"/>
          <w:szCs w:val="18"/>
        </w:rPr>
        <w:t>Then enter the following:</w:t>
      </w:r>
    </w:p>
    <w:p w14:paraId="14645F12" w14:textId="77777777" w:rsidR="003521B4" w:rsidRPr="00A16641" w:rsidRDefault="003521B4" w:rsidP="003521B4">
      <w:pPr>
        <w:pStyle w:val="CMDRed"/>
        <w:rPr>
          <w:b/>
          <w:strike/>
        </w:rPr>
      </w:pPr>
      <w:r w:rsidRPr="00A16641">
        <w:rPr>
          <w:b/>
          <w:strike/>
        </w:rPr>
        <w:t>Unauthorized access is strictly prohibited and prosecuted to the full extent of the law. #</w:t>
      </w:r>
    </w:p>
    <w:p w14:paraId="699FFFB7" w14:textId="77777777" w:rsidR="003521B4" w:rsidRPr="00A16641" w:rsidRDefault="003521B4" w:rsidP="003521B4">
      <w:pPr>
        <w:pStyle w:val="CMDRed"/>
        <w:rPr>
          <w:b/>
          <w:strike/>
        </w:rPr>
      </w:pPr>
      <w:r w:rsidRPr="00A16641">
        <w:rPr>
          <w:strike/>
        </w:rPr>
        <w:t xml:space="preserve">S1(config)# </w:t>
      </w:r>
      <w:r w:rsidRPr="00A16641">
        <w:rPr>
          <w:b/>
          <w:strike/>
        </w:rPr>
        <w:t>exit</w:t>
      </w:r>
    </w:p>
    <w:p w14:paraId="3A2208F1" w14:textId="77777777" w:rsidR="003521B4" w:rsidRPr="003649E3" w:rsidRDefault="003521B4" w:rsidP="003521B4">
      <w:pPr>
        <w:pStyle w:val="SubStepAlpha"/>
        <w:rPr>
          <w:strike/>
        </w:rPr>
      </w:pPr>
      <w:r w:rsidRPr="003649E3">
        <w:rPr>
          <w:strike/>
        </w:rPr>
        <w:t>Save the configuration.</w:t>
      </w:r>
    </w:p>
    <w:p w14:paraId="46BDC9E3" w14:textId="77777777" w:rsidR="003521B4" w:rsidRPr="003649E3" w:rsidRDefault="003521B4" w:rsidP="003521B4">
      <w:pPr>
        <w:pStyle w:val="BodyTextL50"/>
        <w:rPr>
          <w:rStyle w:val="AnswerGray"/>
          <w:strike/>
        </w:rPr>
      </w:pPr>
      <w:r w:rsidRPr="003649E3">
        <w:rPr>
          <w:rStyle w:val="AnswerGray"/>
          <w:strike/>
          <w:highlight w:val="yellow"/>
        </w:rPr>
        <w:t xml:space="preserve">Use the copy command to save the running configuration to the startup file on non-volatile </w:t>
      </w:r>
      <w:proofErr w:type="gramStart"/>
      <w:r w:rsidRPr="003649E3">
        <w:rPr>
          <w:rStyle w:val="AnswerGray"/>
          <w:strike/>
          <w:highlight w:val="yellow"/>
        </w:rPr>
        <w:t>random access</w:t>
      </w:r>
      <w:proofErr w:type="gramEnd"/>
      <w:r w:rsidRPr="003649E3">
        <w:rPr>
          <w:rStyle w:val="AnswerGray"/>
          <w:strike/>
          <w:highlight w:val="yellow"/>
        </w:rPr>
        <w:t xml:space="preserve"> memory (NVRAM).</w:t>
      </w:r>
    </w:p>
    <w:p w14:paraId="79F6D61D" w14:textId="1CA60C85" w:rsidR="003521B4" w:rsidRPr="003649E3" w:rsidRDefault="003521B4" w:rsidP="003521B4">
      <w:pPr>
        <w:pStyle w:val="CMDRed"/>
        <w:rPr>
          <w:b/>
          <w:strike/>
        </w:rPr>
      </w:pPr>
      <w:r w:rsidRPr="003649E3">
        <w:rPr>
          <w:strike/>
        </w:rPr>
        <w:t xml:space="preserve">S1# </w:t>
      </w:r>
      <w:r w:rsidRPr="003649E3">
        <w:rPr>
          <w:b/>
          <w:strike/>
        </w:rPr>
        <w:t>copy running-config startup-config</w:t>
      </w:r>
    </w:p>
    <w:p w14:paraId="0D810FC6" w14:textId="551A58AB" w:rsidR="003521B4" w:rsidRPr="003649E3" w:rsidRDefault="003521B4" w:rsidP="003521B4">
      <w:pPr>
        <w:pStyle w:val="CMDRed"/>
        <w:rPr>
          <w:strike/>
        </w:rPr>
      </w:pPr>
      <w:r w:rsidRPr="003649E3">
        <w:rPr>
          <w:strike/>
        </w:rPr>
        <w:t xml:space="preserve">Destination filename [startup-config]? </w:t>
      </w:r>
      <w:r w:rsidRPr="003649E3">
        <w:rPr>
          <w:b/>
          <w:strike/>
        </w:rPr>
        <w:t>[</w:t>
      </w:r>
      <w:r w:rsidR="008A4E2A" w:rsidRPr="003649E3">
        <w:rPr>
          <w:b/>
          <w:strike/>
        </w:rPr>
        <w:t xml:space="preserve">Press </w:t>
      </w:r>
      <w:r w:rsidRPr="003649E3">
        <w:rPr>
          <w:b/>
          <w:strike/>
        </w:rPr>
        <w:t>Enter]</w:t>
      </w:r>
    </w:p>
    <w:p w14:paraId="2B46CE83" w14:textId="77777777" w:rsidR="003521B4" w:rsidRPr="00947F1E" w:rsidRDefault="003521B4" w:rsidP="003521B4">
      <w:pPr>
        <w:pStyle w:val="CMDRed"/>
        <w:rPr>
          <w:strike/>
          <w:sz w:val="18"/>
          <w:szCs w:val="18"/>
        </w:rPr>
      </w:pPr>
      <w:r w:rsidRPr="00947F1E">
        <w:rPr>
          <w:strike/>
          <w:sz w:val="18"/>
          <w:szCs w:val="18"/>
        </w:rPr>
        <w:lastRenderedPageBreak/>
        <w:t>Building configuration...</w:t>
      </w:r>
    </w:p>
    <w:p w14:paraId="566D382D" w14:textId="77777777" w:rsidR="003521B4" w:rsidRPr="00947F1E" w:rsidRDefault="003521B4" w:rsidP="003521B4">
      <w:pPr>
        <w:pStyle w:val="CMDRed"/>
        <w:rPr>
          <w:strike/>
          <w:sz w:val="18"/>
          <w:szCs w:val="18"/>
        </w:rPr>
      </w:pPr>
      <w:r w:rsidRPr="00947F1E">
        <w:rPr>
          <w:strike/>
          <w:sz w:val="18"/>
          <w:szCs w:val="18"/>
        </w:rPr>
        <w:t>[OK]</w:t>
      </w:r>
    </w:p>
    <w:p w14:paraId="37110637" w14:textId="77777777" w:rsidR="003521B4" w:rsidRPr="00947F1E" w:rsidRDefault="003521B4" w:rsidP="003521B4">
      <w:pPr>
        <w:pStyle w:val="CMDRed"/>
        <w:rPr>
          <w:strike/>
        </w:rPr>
      </w:pPr>
      <w:r w:rsidRPr="00947F1E">
        <w:rPr>
          <w:strike/>
        </w:rPr>
        <w:t>S1#</w:t>
      </w:r>
    </w:p>
    <w:p w14:paraId="23284D17" w14:textId="77777777" w:rsidR="003521B4" w:rsidRPr="00947F1E" w:rsidRDefault="003521B4" w:rsidP="003521B4">
      <w:pPr>
        <w:pStyle w:val="SubStepAlpha"/>
        <w:rPr>
          <w:strike/>
        </w:rPr>
      </w:pPr>
      <w:r w:rsidRPr="00947F1E">
        <w:rPr>
          <w:strike/>
        </w:rPr>
        <w:t>Display the current configuration.</w:t>
      </w:r>
    </w:p>
    <w:p w14:paraId="5C222E6A" w14:textId="77777777" w:rsidR="003521B4" w:rsidRPr="00947F1E" w:rsidRDefault="003521B4" w:rsidP="003521B4">
      <w:pPr>
        <w:pStyle w:val="BodyTextL50"/>
        <w:rPr>
          <w:rStyle w:val="AnswerGray"/>
          <w:strike/>
        </w:rPr>
      </w:pPr>
      <w:r w:rsidRPr="00947F1E">
        <w:rPr>
          <w:rStyle w:val="AnswerGray"/>
          <w:strike/>
          <w:highlight w:val="yellow"/>
        </w:rPr>
        <w:t>The show running-config command displays the entire running configuration, one page at a time. Use the spacebar to advance paging. The commands configured in Steps a - h are highlighted below.</w:t>
      </w:r>
    </w:p>
    <w:p w14:paraId="265B8827" w14:textId="77777777" w:rsidR="003521B4" w:rsidRPr="00947F1E" w:rsidRDefault="003521B4" w:rsidP="003521B4">
      <w:pPr>
        <w:pStyle w:val="CMDRed"/>
        <w:rPr>
          <w:strike/>
        </w:rPr>
      </w:pPr>
      <w:r w:rsidRPr="00947F1E">
        <w:rPr>
          <w:strike/>
        </w:rPr>
        <w:t xml:space="preserve">S1# </w:t>
      </w:r>
      <w:r w:rsidRPr="00947F1E">
        <w:rPr>
          <w:b/>
          <w:strike/>
        </w:rPr>
        <w:t>show running-config</w:t>
      </w:r>
    </w:p>
    <w:p w14:paraId="20830C5F" w14:textId="7C4D06D5" w:rsidR="003521B4" w:rsidRPr="00947F1E" w:rsidRDefault="003521B4" w:rsidP="003521B4">
      <w:pPr>
        <w:pStyle w:val="CMDOutputRed"/>
        <w:rPr>
          <w:strike/>
        </w:rPr>
      </w:pPr>
      <w:r w:rsidRPr="00947F1E">
        <w:rPr>
          <w:strike/>
        </w:rPr>
        <w:t>Building configuration...</w:t>
      </w:r>
    </w:p>
    <w:p w14:paraId="320C11A4" w14:textId="77777777" w:rsidR="008A4E2A" w:rsidRPr="00947F1E" w:rsidRDefault="008A4E2A" w:rsidP="003521B4">
      <w:pPr>
        <w:pStyle w:val="CMDOutputRed"/>
        <w:rPr>
          <w:strike/>
        </w:rPr>
      </w:pPr>
    </w:p>
    <w:p w14:paraId="5E7E67EF" w14:textId="26758A05" w:rsidR="003521B4" w:rsidRPr="00947F1E" w:rsidRDefault="008A4E2A" w:rsidP="003521B4">
      <w:pPr>
        <w:pStyle w:val="CMDOutputRed"/>
        <w:rPr>
          <w:b/>
          <w:strike/>
          <w:color w:val="1F497D" w:themeColor="text2"/>
          <w:szCs w:val="18"/>
        </w:rPr>
      </w:pPr>
      <w:r w:rsidRPr="00947F1E">
        <w:rPr>
          <w:b/>
          <w:strike/>
          <w:color w:val="1F497D" w:themeColor="text2"/>
          <w:szCs w:val="18"/>
        </w:rPr>
        <w:t>Expected output: (may differ sligh</w:t>
      </w:r>
      <w:r w:rsidR="009D650C" w:rsidRPr="00947F1E">
        <w:rPr>
          <w:b/>
          <w:strike/>
          <w:color w:val="1F497D" w:themeColor="text2"/>
          <w:szCs w:val="18"/>
        </w:rPr>
        <w:t>tly</w:t>
      </w:r>
      <w:r w:rsidRPr="00947F1E">
        <w:rPr>
          <w:b/>
          <w:strike/>
          <w:color w:val="1F497D" w:themeColor="text2"/>
          <w:szCs w:val="18"/>
        </w:rPr>
        <w:t>)</w:t>
      </w:r>
    </w:p>
    <w:p w14:paraId="063CACD3" w14:textId="0706D682" w:rsidR="009D650C" w:rsidRPr="00947F1E" w:rsidRDefault="009D650C" w:rsidP="003521B4">
      <w:pPr>
        <w:pStyle w:val="CMDOutputRed"/>
        <w:rPr>
          <w:b/>
          <w:strike/>
          <w:color w:val="1F497D" w:themeColor="text2"/>
          <w:szCs w:val="18"/>
        </w:rPr>
      </w:pPr>
      <w:r w:rsidRPr="00947F1E">
        <w:rPr>
          <w:b/>
          <w:strike/>
          <w:color w:val="1F497D" w:themeColor="text2"/>
          <w:szCs w:val="18"/>
        </w:rPr>
        <w:t>Look for the highlighted commands that were configured in the earlier steps (highlighted in Blue)</w:t>
      </w:r>
    </w:p>
    <w:p w14:paraId="257574F2" w14:textId="77777777" w:rsidR="009D650C" w:rsidRPr="00947F1E" w:rsidRDefault="009D650C" w:rsidP="003521B4">
      <w:pPr>
        <w:pStyle w:val="CMDOutputRed"/>
        <w:rPr>
          <w:b/>
          <w:strike/>
          <w:color w:val="1F497D" w:themeColor="text2"/>
          <w:szCs w:val="18"/>
        </w:rPr>
      </w:pPr>
    </w:p>
    <w:p w14:paraId="32662A58" w14:textId="77777777" w:rsidR="003521B4" w:rsidRPr="00947F1E" w:rsidRDefault="003521B4" w:rsidP="003521B4">
      <w:pPr>
        <w:pStyle w:val="CMDOutputRed"/>
        <w:rPr>
          <w:strike/>
          <w:szCs w:val="18"/>
        </w:rPr>
      </w:pPr>
      <w:r w:rsidRPr="00947F1E">
        <w:rPr>
          <w:strike/>
          <w:szCs w:val="18"/>
        </w:rPr>
        <w:t xml:space="preserve">Current </w:t>
      </w:r>
      <w:proofErr w:type="gramStart"/>
      <w:r w:rsidRPr="00947F1E">
        <w:rPr>
          <w:strike/>
          <w:szCs w:val="18"/>
        </w:rPr>
        <w:t>configuration :</w:t>
      </w:r>
      <w:proofErr w:type="gramEnd"/>
      <w:r w:rsidRPr="00947F1E">
        <w:rPr>
          <w:strike/>
          <w:szCs w:val="18"/>
        </w:rPr>
        <w:t xml:space="preserve"> 1409 bytes</w:t>
      </w:r>
    </w:p>
    <w:p w14:paraId="147348BD" w14:textId="77777777" w:rsidR="003521B4" w:rsidRPr="00947F1E" w:rsidRDefault="003521B4" w:rsidP="003521B4">
      <w:pPr>
        <w:pStyle w:val="CMDOutputRed"/>
        <w:rPr>
          <w:strike/>
          <w:szCs w:val="18"/>
        </w:rPr>
      </w:pPr>
      <w:r w:rsidRPr="00947F1E">
        <w:rPr>
          <w:strike/>
          <w:szCs w:val="18"/>
        </w:rPr>
        <w:t>!</w:t>
      </w:r>
    </w:p>
    <w:p w14:paraId="25BA3B2D" w14:textId="77777777" w:rsidR="003521B4" w:rsidRPr="00947F1E" w:rsidRDefault="003521B4" w:rsidP="003521B4">
      <w:pPr>
        <w:pStyle w:val="CMDOutputRed"/>
        <w:rPr>
          <w:strike/>
          <w:szCs w:val="18"/>
        </w:rPr>
      </w:pPr>
      <w:r w:rsidRPr="00947F1E">
        <w:rPr>
          <w:strike/>
          <w:szCs w:val="18"/>
        </w:rPr>
        <w:t>! Last configuration change at 03:49:17 UTC Mon Mar 1</w:t>
      </w:r>
      <w:proofErr w:type="gramStart"/>
      <w:r w:rsidRPr="00947F1E">
        <w:rPr>
          <w:strike/>
          <w:szCs w:val="18"/>
        </w:rPr>
        <w:t xml:space="preserve"> 1993</w:t>
      </w:r>
      <w:proofErr w:type="gramEnd"/>
    </w:p>
    <w:p w14:paraId="747CEFE2" w14:textId="77777777" w:rsidR="003521B4" w:rsidRPr="00947F1E" w:rsidRDefault="003521B4" w:rsidP="003521B4">
      <w:pPr>
        <w:pStyle w:val="CMDOutputRed"/>
        <w:rPr>
          <w:strike/>
          <w:szCs w:val="18"/>
        </w:rPr>
      </w:pPr>
      <w:r w:rsidRPr="00947F1E">
        <w:rPr>
          <w:strike/>
          <w:szCs w:val="18"/>
        </w:rPr>
        <w:t>!</w:t>
      </w:r>
    </w:p>
    <w:p w14:paraId="780B9654" w14:textId="77777777" w:rsidR="003521B4" w:rsidRPr="00947F1E" w:rsidRDefault="003521B4" w:rsidP="003521B4">
      <w:pPr>
        <w:pStyle w:val="CMDOutputRed"/>
        <w:rPr>
          <w:strike/>
          <w:szCs w:val="18"/>
        </w:rPr>
      </w:pPr>
      <w:r w:rsidRPr="00947F1E">
        <w:rPr>
          <w:strike/>
          <w:szCs w:val="18"/>
        </w:rPr>
        <w:t>version 15.0</w:t>
      </w:r>
    </w:p>
    <w:p w14:paraId="6F92FDA3" w14:textId="77777777" w:rsidR="003521B4" w:rsidRPr="00947F1E" w:rsidRDefault="003521B4" w:rsidP="003521B4">
      <w:pPr>
        <w:pStyle w:val="CMDOutputRed"/>
        <w:rPr>
          <w:strike/>
          <w:szCs w:val="18"/>
        </w:rPr>
      </w:pPr>
      <w:r w:rsidRPr="00947F1E">
        <w:rPr>
          <w:strike/>
          <w:szCs w:val="18"/>
        </w:rPr>
        <w:t>no service pad</w:t>
      </w:r>
    </w:p>
    <w:p w14:paraId="7519506C" w14:textId="77777777" w:rsidR="003521B4" w:rsidRPr="00947F1E" w:rsidRDefault="003521B4" w:rsidP="003521B4">
      <w:pPr>
        <w:pStyle w:val="CMDOutputRed"/>
        <w:rPr>
          <w:strike/>
          <w:szCs w:val="18"/>
        </w:rPr>
      </w:pPr>
      <w:r w:rsidRPr="00947F1E">
        <w:rPr>
          <w:strike/>
          <w:szCs w:val="18"/>
        </w:rPr>
        <w:t>service timestamps debug datetime msec</w:t>
      </w:r>
    </w:p>
    <w:p w14:paraId="672F22F6" w14:textId="77777777" w:rsidR="003521B4" w:rsidRPr="00947F1E" w:rsidRDefault="003521B4" w:rsidP="003521B4">
      <w:pPr>
        <w:pStyle w:val="CMDOutputRed"/>
        <w:rPr>
          <w:strike/>
          <w:szCs w:val="18"/>
        </w:rPr>
      </w:pPr>
      <w:r w:rsidRPr="00947F1E">
        <w:rPr>
          <w:strike/>
          <w:szCs w:val="18"/>
        </w:rPr>
        <w:t>service timestamps log datetime msec</w:t>
      </w:r>
    </w:p>
    <w:p w14:paraId="165D2E95" w14:textId="77777777" w:rsidR="003521B4" w:rsidRPr="00947F1E" w:rsidRDefault="003521B4" w:rsidP="003521B4">
      <w:pPr>
        <w:pStyle w:val="CMDOutputRed"/>
        <w:rPr>
          <w:strike/>
          <w:szCs w:val="18"/>
        </w:rPr>
      </w:pPr>
      <w:r w:rsidRPr="00947F1E">
        <w:rPr>
          <w:strike/>
          <w:szCs w:val="18"/>
        </w:rPr>
        <w:t>no service password-encryption</w:t>
      </w:r>
    </w:p>
    <w:p w14:paraId="0FD0BD3C" w14:textId="77777777" w:rsidR="003521B4" w:rsidRPr="00947F1E" w:rsidRDefault="003521B4" w:rsidP="003521B4">
      <w:pPr>
        <w:pStyle w:val="CMDOutputRed"/>
        <w:rPr>
          <w:strike/>
          <w:szCs w:val="18"/>
        </w:rPr>
      </w:pPr>
      <w:r w:rsidRPr="00947F1E">
        <w:rPr>
          <w:strike/>
          <w:szCs w:val="18"/>
        </w:rPr>
        <w:t>!</w:t>
      </w:r>
    </w:p>
    <w:p w14:paraId="55F855A0" w14:textId="77777777" w:rsidR="003521B4" w:rsidRPr="00947F1E" w:rsidRDefault="003521B4" w:rsidP="003521B4">
      <w:pPr>
        <w:pStyle w:val="CMDOutputRed"/>
        <w:rPr>
          <w:strike/>
          <w:szCs w:val="18"/>
        </w:rPr>
      </w:pPr>
      <w:r w:rsidRPr="00947F1E">
        <w:rPr>
          <w:strike/>
          <w:szCs w:val="18"/>
          <w:highlight w:val="cyan"/>
        </w:rPr>
        <w:t>hostname S1</w:t>
      </w:r>
    </w:p>
    <w:p w14:paraId="32F9C91F" w14:textId="77777777" w:rsidR="003521B4" w:rsidRPr="00947F1E" w:rsidRDefault="003521B4" w:rsidP="003521B4">
      <w:pPr>
        <w:pStyle w:val="CMDOutputRed"/>
        <w:rPr>
          <w:strike/>
          <w:szCs w:val="18"/>
        </w:rPr>
      </w:pPr>
      <w:r w:rsidRPr="00947F1E">
        <w:rPr>
          <w:strike/>
          <w:szCs w:val="18"/>
        </w:rPr>
        <w:t>!</w:t>
      </w:r>
    </w:p>
    <w:p w14:paraId="33A5769D" w14:textId="77777777" w:rsidR="003521B4" w:rsidRPr="00947F1E" w:rsidRDefault="003521B4" w:rsidP="003521B4">
      <w:pPr>
        <w:pStyle w:val="CMDOutputRed"/>
        <w:rPr>
          <w:strike/>
          <w:szCs w:val="18"/>
        </w:rPr>
      </w:pPr>
      <w:r w:rsidRPr="00947F1E">
        <w:rPr>
          <w:strike/>
          <w:szCs w:val="18"/>
        </w:rPr>
        <w:t>boot-start-marker</w:t>
      </w:r>
    </w:p>
    <w:p w14:paraId="6DC44265" w14:textId="77777777" w:rsidR="003521B4" w:rsidRPr="00947F1E" w:rsidRDefault="003521B4" w:rsidP="003521B4">
      <w:pPr>
        <w:pStyle w:val="CMDOutputRed"/>
        <w:rPr>
          <w:strike/>
          <w:szCs w:val="18"/>
        </w:rPr>
      </w:pPr>
      <w:r w:rsidRPr="00947F1E">
        <w:rPr>
          <w:strike/>
          <w:szCs w:val="18"/>
        </w:rPr>
        <w:t>boot-end-marker</w:t>
      </w:r>
    </w:p>
    <w:p w14:paraId="1D3402F9" w14:textId="77777777" w:rsidR="003521B4" w:rsidRPr="00947F1E" w:rsidRDefault="003521B4" w:rsidP="003521B4">
      <w:pPr>
        <w:pStyle w:val="CMDOutputRed"/>
        <w:rPr>
          <w:strike/>
          <w:szCs w:val="18"/>
        </w:rPr>
      </w:pPr>
      <w:r w:rsidRPr="00947F1E">
        <w:rPr>
          <w:strike/>
          <w:szCs w:val="18"/>
        </w:rPr>
        <w:t>!</w:t>
      </w:r>
    </w:p>
    <w:p w14:paraId="6F62BBAF" w14:textId="77777777" w:rsidR="003521B4" w:rsidRPr="00947F1E" w:rsidRDefault="003521B4" w:rsidP="003521B4">
      <w:pPr>
        <w:pStyle w:val="CMDOutputRed"/>
        <w:rPr>
          <w:strike/>
          <w:color w:val="FF0000"/>
          <w:szCs w:val="18"/>
        </w:rPr>
      </w:pPr>
      <w:r w:rsidRPr="00947F1E">
        <w:rPr>
          <w:strike/>
          <w:color w:val="FF0000"/>
          <w:szCs w:val="18"/>
          <w:highlight w:val="cyan"/>
        </w:rPr>
        <w:t>enable secret 4 06YFDUHH61wAE/kLkDq9BGho1QM5EnRtoyr8cHAUg.2</w:t>
      </w:r>
    </w:p>
    <w:p w14:paraId="39C70F60" w14:textId="77777777" w:rsidR="003521B4" w:rsidRPr="00947F1E" w:rsidRDefault="003521B4" w:rsidP="003521B4">
      <w:pPr>
        <w:pStyle w:val="CMDOutputRed"/>
        <w:rPr>
          <w:strike/>
          <w:szCs w:val="18"/>
        </w:rPr>
      </w:pPr>
      <w:r w:rsidRPr="00947F1E">
        <w:rPr>
          <w:strike/>
          <w:szCs w:val="18"/>
        </w:rPr>
        <w:t>!</w:t>
      </w:r>
    </w:p>
    <w:p w14:paraId="24A5B7CF" w14:textId="77777777" w:rsidR="003521B4" w:rsidRPr="00947F1E" w:rsidRDefault="003521B4" w:rsidP="003521B4">
      <w:pPr>
        <w:pStyle w:val="CMDOutputRed"/>
        <w:rPr>
          <w:strike/>
          <w:szCs w:val="18"/>
        </w:rPr>
      </w:pPr>
      <w:r w:rsidRPr="00947F1E">
        <w:rPr>
          <w:strike/>
          <w:szCs w:val="18"/>
        </w:rPr>
        <w:t xml:space="preserve">no </w:t>
      </w:r>
      <w:proofErr w:type="spellStart"/>
      <w:r w:rsidRPr="00947F1E">
        <w:rPr>
          <w:strike/>
          <w:szCs w:val="18"/>
        </w:rPr>
        <w:t>aaa</w:t>
      </w:r>
      <w:proofErr w:type="spellEnd"/>
      <w:r w:rsidRPr="00947F1E">
        <w:rPr>
          <w:strike/>
          <w:szCs w:val="18"/>
        </w:rPr>
        <w:t xml:space="preserve"> </w:t>
      </w:r>
      <w:proofErr w:type="gramStart"/>
      <w:r w:rsidRPr="00947F1E">
        <w:rPr>
          <w:strike/>
          <w:szCs w:val="18"/>
        </w:rPr>
        <w:t>new-model</w:t>
      </w:r>
      <w:proofErr w:type="gramEnd"/>
    </w:p>
    <w:p w14:paraId="04894330" w14:textId="77777777" w:rsidR="003521B4" w:rsidRPr="00947F1E" w:rsidRDefault="003521B4" w:rsidP="003521B4">
      <w:pPr>
        <w:pStyle w:val="CMDOutputRed"/>
        <w:rPr>
          <w:strike/>
          <w:szCs w:val="18"/>
        </w:rPr>
      </w:pPr>
      <w:r w:rsidRPr="00947F1E">
        <w:rPr>
          <w:strike/>
          <w:szCs w:val="18"/>
        </w:rPr>
        <w:t xml:space="preserve">system </w:t>
      </w:r>
      <w:proofErr w:type="spellStart"/>
      <w:r w:rsidRPr="00947F1E">
        <w:rPr>
          <w:strike/>
          <w:szCs w:val="18"/>
        </w:rPr>
        <w:t>mtu</w:t>
      </w:r>
      <w:proofErr w:type="spellEnd"/>
      <w:r w:rsidRPr="00947F1E">
        <w:rPr>
          <w:strike/>
          <w:szCs w:val="18"/>
        </w:rPr>
        <w:t xml:space="preserve"> routing 1500</w:t>
      </w:r>
    </w:p>
    <w:p w14:paraId="20E34AC0" w14:textId="77777777" w:rsidR="003521B4" w:rsidRPr="00947F1E" w:rsidRDefault="003521B4" w:rsidP="003521B4">
      <w:pPr>
        <w:pStyle w:val="CMDOutputRed"/>
        <w:rPr>
          <w:strike/>
          <w:szCs w:val="18"/>
        </w:rPr>
      </w:pPr>
      <w:r w:rsidRPr="00947F1E">
        <w:rPr>
          <w:strike/>
          <w:szCs w:val="18"/>
        </w:rPr>
        <w:t>!</w:t>
      </w:r>
    </w:p>
    <w:p w14:paraId="4AB77813" w14:textId="77777777" w:rsidR="003521B4" w:rsidRPr="00947F1E" w:rsidRDefault="003521B4" w:rsidP="003521B4">
      <w:pPr>
        <w:pStyle w:val="CMDOutputRed"/>
        <w:rPr>
          <w:strike/>
          <w:szCs w:val="18"/>
        </w:rPr>
      </w:pPr>
      <w:r w:rsidRPr="00947F1E">
        <w:rPr>
          <w:strike/>
          <w:szCs w:val="18"/>
          <w:highlight w:val="cyan"/>
        </w:rPr>
        <w:t xml:space="preserve">no </w:t>
      </w:r>
      <w:proofErr w:type="spellStart"/>
      <w:r w:rsidRPr="00947F1E">
        <w:rPr>
          <w:strike/>
          <w:szCs w:val="18"/>
          <w:highlight w:val="cyan"/>
        </w:rPr>
        <w:t>ip</w:t>
      </w:r>
      <w:proofErr w:type="spellEnd"/>
      <w:r w:rsidRPr="00947F1E">
        <w:rPr>
          <w:strike/>
          <w:szCs w:val="18"/>
          <w:highlight w:val="cyan"/>
        </w:rPr>
        <w:t xml:space="preserve"> domain-lookup</w:t>
      </w:r>
    </w:p>
    <w:p w14:paraId="7B863FF3" w14:textId="77777777" w:rsidR="003521B4" w:rsidRPr="00947F1E" w:rsidRDefault="003521B4" w:rsidP="003521B4">
      <w:pPr>
        <w:pStyle w:val="CMDOutputRed"/>
        <w:rPr>
          <w:strike/>
          <w:szCs w:val="18"/>
        </w:rPr>
      </w:pPr>
    </w:p>
    <w:p w14:paraId="68503F51" w14:textId="28839897" w:rsidR="003521B4" w:rsidRPr="00947F1E" w:rsidRDefault="003521B4" w:rsidP="003521B4">
      <w:pPr>
        <w:pStyle w:val="CMDOutputRed"/>
        <w:rPr>
          <w:strike/>
          <w:szCs w:val="20"/>
        </w:rPr>
      </w:pPr>
      <w:r w:rsidRPr="00947F1E">
        <w:rPr>
          <w:strike/>
          <w:szCs w:val="20"/>
        </w:rPr>
        <w:t>&lt;output omitted</w:t>
      </w:r>
      <w:r w:rsidR="008A4E2A" w:rsidRPr="00947F1E">
        <w:rPr>
          <w:strike/>
          <w:szCs w:val="20"/>
        </w:rPr>
        <w:t>……………</w:t>
      </w:r>
      <w:r w:rsidRPr="00947F1E">
        <w:rPr>
          <w:strike/>
          <w:szCs w:val="20"/>
        </w:rPr>
        <w:t>&gt;</w:t>
      </w:r>
    </w:p>
    <w:p w14:paraId="6999F1F2" w14:textId="77777777" w:rsidR="003521B4" w:rsidRPr="00947F1E" w:rsidRDefault="003521B4" w:rsidP="003521B4">
      <w:pPr>
        <w:pStyle w:val="CMDOutputRed"/>
        <w:rPr>
          <w:strike/>
          <w:szCs w:val="18"/>
        </w:rPr>
      </w:pPr>
    </w:p>
    <w:p w14:paraId="51E3C3DA" w14:textId="77777777" w:rsidR="003521B4" w:rsidRPr="00947F1E" w:rsidRDefault="003521B4" w:rsidP="003521B4">
      <w:pPr>
        <w:pStyle w:val="CMDOutputRed"/>
        <w:rPr>
          <w:strike/>
          <w:szCs w:val="18"/>
          <w:highlight w:val="cyan"/>
        </w:rPr>
      </w:pPr>
      <w:r w:rsidRPr="00947F1E">
        <w:rPr>
          <w:strike/>
          <w:szCs w:val="18"/>
          <w:highlight w:val="cyan"/>
        </w:rPr>
        <w:t xml:space="preserve">interface </w:t>
      </w:r>
      <w:proofErr w:type="spellStart"/>
      <w:r w:rsidRPr="00947F1E">
        <w:rPr>
          <w:strike/>
          <w:szCs w:val="18"/>
          <w:highlight w:val="cyan"/>
        </w:rPr>
        <w:t>Vlan</w:t>
      </w:r>
      <w:proofErr w:type="spellEnd"/>
      <w:r w:rsidRPr="00947F1E">
        <w:rPr>
          <w:strike/>
          <w:szCs w:val="18"/>
          <w:highlight w:val="cyan"/>
        </w:rPr>
        <w:t xml:space="preserve"> 1</w:t>
      </w:r>
    </w:p>
    <w:p w14:paraId="29DD7476" w14:textId="77777777" w:rsidR="003521B4" w:rsidRPr="00947F1E" w:rsidRDefault="003521B4" w:rsidP="003521B4">
      <w:pPr>
        <w:pStyle w:val="CMDOutputRed"/>
        <w:rPr>
          <w:strike/>
          <w:szCs w:val="18"/>
        </w:rPr>
      </w:pPr>
      <w:r w:rsidRPr="00947F1E">
        <w:rPr>
          <w:strike/>
          <w:szCs w:val="18"/>
          <w:highlight w:val="cyan"/>
        </w:rPr>
        <w:t xml:space="preserve"> </w:t>
      </w:r>
      <w:proofErr w:type="spellStart"/>
      <w:r w:rsidRPr="00947F1E">
        <w:rPr>
          <w:strike/>
          <w:szCs w:val="18"/>
          <w:highlight w:val="cyan"/>
        </w:rPr>
        <w:t>ip</w:t>
      </w:r>
      <w:proofErr w:type="spellEnd"/>
      <w:r w:rsidRPr="00947F1E">
        <w:rPr>
          <w:strike/>
          <w:szCs w:val="18"/>
          <w:highlight w:val="cyan"/>
        </w:rPr>
        <w:t xml:space="preserve"> address 192.168.1.1 255.255.255.0</w:t>
      </w:r>
    </w:p>
    <w:p w14:paraId="2FC9ACC8" w14:textId="77777777" w:rsidR="003521B4" w:rsidRPr="00947F1E" w:rsidRDefault="003521B4" w:rsidP="003521B4">
      <w:pPr>
        <w:pStyle w:val="CMDOutputRed"/>
        <w:rPr>
          <w:strike/>
          <w:szCs w:val="18"/>
        </w:rPr>
      </w:pPr>
    </w:p>
    <w:p w14:paraId="66F64D4B" w14:textId="77777777" w:rsidR="003521B4" w:rsidRPr="00947F1E" w:rsidRDefault="003521B4" w:rsidP="003521B4">
      <w:pPr>
        <w:pStyle w:val="CMDOutputRed"/>
        <w:rPr>
          <w:strike/>
          <w:szCs w:val="18"/>
        </w:rPr>
      </w:pPr>
      <w:proofErr w:type="spellStart"/>
      <w:r w:rsidRPr="00947F1E">
        <w:rPr>
          <w:strike/>
          <w:szCs w:val="18"/>
        </w:rPr>
        <w:t>ip</w:t>
      </w:r>
      <w:proofErr w:type="spellEnd"/>
      <w:r w:rsidRPr="00947F1E">
        <w:rPr>
          <w:strike/>
          <w:szCs w:val="18"/>
        </w:rPr>
        <w:t xml:space="preserve"> http server</w:t>
      </w:r>
    </w:p>
    <w:p w14:paraId="120031E2" w14:textId="77777777" w:rsidR="003521B4" w:rsidRPr="00947F1E" w:rsidRDefault="003521B4" w:rsidP="003521B4">
      <w:pPr>
        <w:pStyle w:val="CMDOutputRed"/>
        <w:rPr>
          <w:strike/>
          <w:szCs w:val="18"/>
        </w:rPr>
      </w:pPr>
      <w:proofErr w:type="spellStart"/>
      <w:r w:rsidRPr="00947F1E">
        <w:rPr>
          <w:strike/>
          <w:szCs w:val="18"/>
        </w:rPr>
        <w:t>ip</w:t>
      </w:r>
      <w:proofErr w:type="spellEnd"/>
      <w:r w:rsidRPr="00947F1E">
        <w:rPr>
          <w:strike/>
          <w:szCs w:val="18"/>
        </w:rPr>
        <w:t xml:space="preserve"> http </w:t>
      </w:r>
      <w:proofErr w:type="gramStart"/>
      <w:r w:rsidRPr="00947F1E">
        <w:rPr>
          <w:strike/>
          <w:szCs w:val="18"/>
        </w:rPr>
        <w:t>secure-server</w:t>
      </w:r>
      <w:proofErr w:type="gramEnd"/>
    </w:p>
    <w:p w14:paraId="2C865357" w14:textId="77777777" w:rsidR="003521B4" w:rsidRPr="00947F1E" w:rsidRDefault="003521B4" w:rsidP="003521B4">
      <w:pPr>
        <w:pStyle w:val="CMDOutputRed"/>
        <w:rPr>
          <w:strike/>
          <w:szCs w:val="18"/>
        </w:rPr>
      </w:pPr>
      <w:r w:rsidRPr="00947F1E">
        <w:rPr>
          <w:strike/>
          <w:szCs w:val="18"/>
        </w:rPr>
        <w:t>!</w:t>
      </w:r>
    </w:p>
    <w:p w14:paraId="3837F8D6" w14:textId="77777777" w:rsidR="003521B4" w:rsidRPr="00947F1E" w:rsidRDefault="003521B4" w:rsidP="003521B4">
      <w:pPr>
        <w:pStyle w:val="CMDOutputRed"/>
        <w:rPr>
          <w:strike/>
          <w:szCs w:val="18"/>
          <w:highlight w:val="cyan"/>
        </w:rPr>
      </w:pPr>
      <w:r w:rsidRPr="00947F1E">
        <w:rPr>
          <w:strike/>
          <w:szCs w:val="18"/>
          <w:highlight w:val="cyan"/>
        </w:rPr>
        <w:t xml:space="preserve">banner </w:t>
      </w:r>
      <w:proofErr w:type="spellStart"/>
      <w:r w:rsidRPr="00947F1E">
        <w:rPr>
          <w:strike/>
          <w:szCs w:val="18"/>
          <w:highlight w:val="cyan"/>
        </w:rPr>
        <w:t>motd</w:t>
      </w:r>
      <w:proofErr w:type="spellEnd"/>
      <w:r w:rsidRPr="00947F1E">
        <w:rPr>
          <w:strike/>
          <w:szCs w:val="18"/>
          <w:highlight w:val="cyan"/>
        </w:rPr>
        <w:t xml:space="preserve"> ^C</w:t>
      </w:r>
    </w:p>
    <w:p w14:paraId="5652077A" w14:textId="77777777" w:rsidR="003521B4" w:rsidRPr="00947F1E" w:rsidRDefault="003521B4" w:rsidP="003521B4">
      <w:pPr>
        <w:pStyle w:val="CMDOutputRed"/>
        <w:rPr>
          <w:strike/>
        </w:rPr>
      </w:pPr>
      <w:r w:rsidRPr="00947F1E">
        <w:rPr>
          <w:strike/>
          <w:highlight w:val="cyan"/>
        </w:rPr>
        <w:t>Unauthorized access is strictly prohibited and prosecuted to the full extent of the law. ^C</w:t>
      </w:r>
    </w:p>
    <w:p w14:paraId="23F5B614" w14:textId="77777777" w:rsidR="003521B4" w:rsidRPr="00947F1E" w:rsidRDefault="003521B4" w:rsidP="003521B4">
      <w:pPr>
        <w:pStyle w:val="CMDOutputRed"/>
        <w:rPr>
          <w:strike/>
        </w:rPr>
      </w:pPr>
      <w:r w:rsidRPr="00947F1E">
        <w:rPr>
          <w:strike/>
        </w:rPr>
        <w:t>!</w:t>
      </w:r>
    </w:p>
    <w:p w14:paraId="2456E02E" w14:textId="77777777" w:rsidR="003521B4" w:rsidRPr="00947F1E" w:rsidRDefault="003521B4" w:rsidP="003521B4">
      <w:pPr>
        <w:pStyle w:val="CMDOutputRed"/>
        <w:rPr>
          <w:strike/>
        </w:rPr>
      </w:pPr>
      <w:r w:rsidRPr="00947F1E">
        <w:rPr>
          <w:strike/>
        </w:rPr>
        <w:t>line con 0</w:t>
      </w:r>
    </w:p>
    <w:p w14:paraId="33E3000E" w14:textId="77777777" w:rsidR="003521B4" w:rsidRPr="00947F1E" w:rsidRDefault="003521B4" w:rsidP="003521B4">
      <w:pPr>
        <w:pStyle w:val="CMDOutputRed"/>
        <w:rPr>
          <w:strike/>
          <w:highlight w:val="cyan"/>
        </w:rPr>
      </w:pPr>
      <w:r w:rsidRPr="00947F1E">
        <w:rPr>
          <w:strike/>
        </w:rPr>
        <w:lastRenderedPageBreak/>
        <w:t xml:space="preserve"> </w:t>
      </w:r>
      <w:r w:rsidRPr="00947F1E">
        <w:rPr>
          <w:strike/>
          <w:highlight w:val="cyan"/>
        </w:rPr>
        <w:t>password cisco</w:t>
      </w:r>
    </w:p>
    <w:p w14:paraId="2685ED88" w14:textId="77777777" w:rsidR="003521B4" w:rsidRPr="00947F1E" w:rsidRDefault="003521B4" w:rsidP="003521B4">
      <w:pPr>
        <w:pStyle w:val="CMDOutputRed"/>
        <w:rPr>
          <w:strike/>
        </w:rPr>
      </w:pPr>
      <w:r w:rsidRPr="00947F1E">
        <w:rPr>
          <w:strike/>
          <w:highlight w:val="cyan"/>
        </w:rPr>
        <w:t xml:space="preserve"> login</w:t>
      </w:r>
    </w:p>
    <w:p w14:paraId="7AF64914" w14:textId="77777777" w:rsidR="003521B4" w:rsidRPr="00947F1E" w:rsidRDefault="003521B4" w:rsidP="003521B4">
      <w:pPr>
        <w:pStyle w:val="CMDOutputRed"/>
        <w:rPr>
          <w:strike/>
        </w:rPr>
      </w:pPr>
      <w:r w:rsidRPr="00947F1E">
        <w:rPr>
          <w:strike/>
        </w:rPr>
        <w:t xml:space="preserve">line </w:t>
      </w:r>
      <w:proofErr w:type="spellStart"/>
      <w:r w:rsidRPr="00947F1E">
        <w:rPr>
          <w:strike/>
        </w:rPr>
        <w:t>vty</w:t>
      </w:r>
      <w:proofErr w:type="spellEnd"/>
      <w:r w:rsidRPr="00947F1E">
        <w:rPr>
          <w:strike/>
        </w:rPr>
        <w:t xml:space="preserve"> 0 4</w:t>
      </w:r>
    </w:p>
    <w:p w14:paraId="555E79D4" w14:textId="77777777" w:rsidR="003521B4" w:rsidRPr="00947F1E" w:rsidRDefault="003521B4" w:rsidP="003521B4">
      <w:pPr>
        <w:pStyle w:val="CMDOutputRed"/>
        <w:rPr>
          <w:strike/>
        </w:rPr>
      </w:pPr>
      <w:r w:rsidRPr="00947F1E">
        <w:rPr>
          <w:strike/>
        </w:rPr>
        <w:t xml:space="preserve"> login</w:t>
      </w:r>
    </w:p>
    <w:p w14:paraId="247493B5" w14:textId="77777777" w:rsidR="003521B4" w:rsidRPr="00947F1E" w:rsidRDefault="003521B4" w:rsidP="003521B4">
      <w:pPr>
        <w:pStyle w:val="CMDOutputRed"/>
        <w:rPr>
          <w:strike/>
        </w:rPr>
      </w:pPr>
      <w:r w:rsidRPr="00947F1E">
        <w:rPr>
          <w:strike/>
        </w:rPr>
        <w:t xml:space="preserve">line </w:t>
      </w:r>
      <w:proofErr w:type="spellStart"/>
      <w:r w:rsidRPr="00947F1E">
        <w:rPr>
          <w:strike/>
        </w:rPr>
        <w:t>vty</w:t>
      </w:r>
      <w:proofErr w:type="spellEnd"/>
      <w:r w:rsidRPr="00947F1E">
        <w:rPr>
          <w:strike/>
        </w:rPr>
        <w:t xml:space="preserve"> 5 15</w:t>
      </w:r>
    </w:p>
    <w:p w14:paraId="27534A7E" w14:textId="77777777" w:rsidR="003521B4" w:rsidRPr="00947F1E" w:rsidRDefault="003521B4" w:rsidP="003521B4">
      <w:pPr>
        <w:pStyle w:val="CMDOutputRed"/>
        <w:rPr>
          <w:strike/>
        </w:rPr>
      </w:pPr>
      <w:r w:rsidRPr="00947F1E">
        <w:rPr>
          <w:strike/>
        </w:rPr>
        <w:t xml:space="preserve"> login</w:t>
      </w:r>
    </w:p>
    <w:p w14:paraId="415D7F0B" w14:textId="77777777" w:rsidR="003521B4" w:rsidRPr="00947F1E" w:rsidRDefault="003521B4" w:rsidP="003521B4">
      <w:pPr>
        <w:pStyle w:val="CMDOutputRed"/>
        <w:rPr>
          <w:strike/>
        </w:rPr>
      </w:pPr>
      <w:r w:rsidRPr="00947F1E">
        <w:rPr>
          <w:strike/>
        </w:rPr>
        <w:t>!</w:t>
      </w:r>
    </w:p>
    <w:p w14:paraId="3ADF9679" w14:textId="77777777" w:rsidR="003521B4" w:rsidRPr="00947F1E" w:rsidRDefault="003521B4" w:rsidP="003521B4">
      <w:pPr>
        <w:pStyle w:val="CMDOutputRed"/>
        <w:rPr>
          <w:strike/>
        </w:rPr>
      </w:pPr>
      <w:r w:rsidRPr="00947F1E">
        <w:rPr>
          <w:strike/>
        </w:rPr>
        <w:t>end</w:t>
      </w:r>
    </w:p>
    <w:p w14:paraId="2E9C72C1" w14:textId="77777777" w:rsidR="003521B4" w:rsidRPr="00947F1E" w:rsidRDefault="003521B4" w:rsidP="003521B4">
      <w:pPr>
        <w:pStyle w:val="SubStepAlpha"/>
        <w:rPr>
          <w:strike/>
        </w:rPr>
      </w:pPr>
      <w:r w:rsidRPr="00947F1E">
        <w:rPr>
          <w:strike/>
        </w:rPr>
        <w:t>Display the IOS version and other useful switch information.</w:t>
      </w:r>
    </w:p>
    <w:p w14:paraId="42EB24F0" w14:textId="77777777" w:rsidR="003521B4" w:rsidRPr="00947F1E" w:rsidRDefault="003521B4" w:rsidP="003521B4">
      <w:pPr>
        <w:pStyle w:val="BodyTextL50"/>
        <w:rPr>
          <w:rStyle w:val="AnswerGray"/>
          <w:strike/>
        </w:rPr>
      </w:pPr>
      <w:r w:rsidRPr="00947F1E">
        <w:rPr>
          <w:rStyle w:val="AnswerGray"/>
          <w:strike/>
          <w:highlight w:val="yellow"/>
        </w:rPr>
        <w:t xml:space="preserve">Use the show version command to display the IOS version that the switch is running, along with other useful information. Again, you will need to use the spacebar to advance through the </w:t>
      </w:r>
      <w:proofErr w:type="gramStart"/>
      <w:r w:rsidRPr="00947F1E">
        <w:rPr>
          <w:rStyle w:val="AnswerGray"/>
          <w:strike/>
          <w:highlight w:val="yellow"/>
        </w:rPr>
        <w:t>displayed information</w:t>
      </w:r>
      <w:proofErr w:type="gramEnd"/>
      <w:r w:rsidRPr="00947F1E">
        <w:rPr>
          <w:rStyle w:val="AnswerGray"/>
          <w:strike/>
          <w:highlight w:val="yellow"/>
        </w:rPr>
        <w:t>.</w:t>
      </w:r>
    </w:p>
    <w:p w14:paraId="51F4E853" w14:textId="2C5FE0A4" w:rsidR="003521B4" w:rsidRPr="00947F1E" w:rsidRDefault="003521B4" w:rsidP="003521B4">
      <w:pPr>
        <w:pStyle w:val="CMDRed"/>
        <w:rPr>
          <w:b/>
          <w:strike/>
        </w:rPr>
      </w:pPr>
      <w:r w:rsidRPr="00947F1E">
        <w:rPr>
          <w:strike/>
        </w:rPr>
        <w:t xml:space="preserve">S1# </w:t>
      </w:r>
      <w:r w:rsidRPr="00947F1E">
        <w:rPr>
          <w:b/>
          <w:strike/>
        </w:rPr>
        <w:t>show version</w:t>
      </w:r>
    </w:p>
    <w:p w14:paraId="7539BBE2" w14:textId="342EF2F8" w:rsidR="009D650C" w:rsidRPr="00947F1E" w:rsidRDefault="009D650C" w:rsidP="003521B4">
      <w:pPr>
        <w:pStyle w:val="CMDRed"/>
        <w:rPr>
          <w:b/>
          <w:strike/>
          <w:color w:val="1F497D" w:themeColor="text2"/>
        </w:rPr>
      </w:pPr>
      <w:r w:rsidRPr="00947F1E">
        <w:rPr>
          <w:b/>
          <w:strike/>
          <w:color w:val="1F497D" w:themeColor="text2"/>
        </w:rPr>
        <w:t>Expected output:</w:t>
      </w:r>
    </w:p>
    <w:p w14:paraId="3B818986" w14:textId="77777777" w:rsidR="003521B4" w:rsidRPr="00947F1E" w:rsidRDefault="003521B4" w:rsidP="003521B4">
      <w:pPr>
        <w:pStyle w:val="CMDOutputRed"/>
        <w:rPr>
          <w:strike/>
        </w:rPr>
      </w:pPr>
      <w:r w:rsidRPr="00947F1E">
        <w:rPr>
          <w:strike/>
        </w:rPr>
        <w:t>Cisco IOS Software, C2960 Software (C2960-LANBASEK9-M), Version 15.0(</w:t>
      </w:r>
      <w:proofErr w:type="gramStart"/>
      <w:r w:rsidRPr="00947F1E">
        <w:rPr>
          <w:strike/>
        </w:rPr>
        <w:t>2)SE</w:t>
      </w:r>
      <w:proofErr w:type="gramEnd"/>
      <w:r w:rsidRPr="00947F1E">
        <w:rPr>
          <w:strike/>
        </w:rPr>
        <w:t>, RELEASE SOFTWARE (fc1)</w:t>
      </w:r>
    </w:p>
    <w:p w14:paraId="7385BD8E" w14:textId="77777777" w:rsidR="003521B4" w:rsidRPr="00947F1E" w:rsidRDefault="003521B4" w:rsidP="003521B4">
      <w:pPr>
        <w:pStyle w:val="CMDOutputRed"/>
        <w:rPr>
          <w:strike/>
        </w:rPr>
      </w:pPr>
      <w:r w:rsidRPr="00947F1E">
        <w:rPr>
          <w:strike/>
        </w:rPr>
        <w:t>Technical Support: http://www.cisco.com/techsupport</w:t>
      </w:r>
    </w:p>
    <w:p w14:paraId="6CC5F5A8" w14:textId="77777777" w:rsidR="003521B4" w:rsidRPr="00947F1E" w:rsidRDefault="003521B4" w:rsidP="003521B4">
      <w:pPr>
        <w:pStyle w:val="CMDOutputRed"/>
        <w:rPr>
          <w:strike/>
        </w:rPr>
      </w:pPr>
      <w:r w:rsidRPr="00947F1E">
        <w:rPr>
          <w:strike/>
        </w:rPr>
        <w:t>Copyright (c) 1986-2012 by Cisco Systems, Inc.</w:t>
      </w:r>
    </w:p>
    <w:p w14:paraId="016E1EA7" w14:textId="77777777" w:rsidR="003521B4" w:rsidRPr="00947F1E" w:rsidRDefault="003521B4" w:rsidP="003521B4">
      <w:pPr>
        <w:pStyle w:val="CMDOutputRed"/>
        <w:rPr>
          <w:strike/>
        </w:rPr>
      </w:pPr>
      <w:r w:rsidRPr="00947F1E">
        <w:rPr>
          <w:strike/>
        </w:rPr>
        <w:t xml:space="preserve">Compiled Sat 28-Jul-12 00:29 by </w:t>
      </w:r>
      <w:proofErr w:type="spellStart"/>
      <w:r w:rsidRPr="00947F1E">
        <w:rPr>
          <w:strike/>
        </w:rPr>
        <w:t>prod_rel_team</w:t>
      </w:r>
      <w:proofErr w:type="spellEnd"/>
    </w:p>
    <w:p w14:paraId="789AA071" w14:textId="77777777" w:rsidR="003521B4" w:rsidRPr="00947F1E" w:rsidRDefault="003521B4" w:rsidP="003521B4">
      <w:pPr>
        <w:pStyle w:val="CMDOutputRed"/>
        <w:rPr>
          <w:strike/>
        </w:rPr>
      </w:pPr>
    </w:p>
    <w:p w14:paraId="5F09FC98" w14:textId="77777777" w:rsidR="003521B4" w:rsidRPr="00947F1E" w:rsidRDefault="003521B4" w:rsidP="003521B4">
      <w:pPr>
        <w:pStyle w:val="CMDOutputRed"/>
        <w:rPr>
          <w:strike/>
        </w:rPr>
      </w:pPr>
      <w:r w:rsidRPr="00947F1E">
        <w:rPr>
          <w:strike/>
        </w:rPr>
        <w:t>ROM: Bootstrap program is C2960 boot loader</w:t>
      </w:r>
    </w:p>
    <w:p w14:paraId="1D2C4E07" w14:textId="77777777" w:rsidR="003521B4" w:rsidRPr="00947F1E" w:rsidRDefault="003521B4" w:rsidP="003521B4">
      <w:pPr>
        <w:pStyle w:val="CMDOutputRed"/>
        <w:rPr>
          <w:strike/>
        </w:rPr>
      </w:pPr>
      <w:r w:rsidRPr="00947F1E">
        <w:rPr>
          <w:strike/>
        </w:rPr>
        <w:t>BOOTLDR: C2960 Boot Loader (C2960-HBOOT-M) Version 12.2(53</w:t>
      </w:r>
      <w:proofErr w:type="gramStart"/>
      <w:r w:rsidRPr="00947F1E">
        <w:rPr>
          <w:strike/>
        </w:rPr>
        <w:t>r)SEY</w:t>
      </w:r>
      <w:proofErr w:type="gramEnd"/>
      <w:r w:rsidRPr="00947F1E">
        <w:rPr>
          <w:strike/>
        </w:rPr>
        <w:t>3, RELEASE SOFTWARE (fc1)</w:t>
      </w:r>
    </w:p>
    <w:p w14:paraId="47BA3138" w14:textId="77777777" w:rsidR="003521B4" w:rsidRPr="00947F1E" w:rsidRDefault="003521B4" w:rsidP="003521B4">
      <w:pPr>
        <w:pStyle w:val="CMDOutputRed"/>
        <w:rPr>
          <w:strike/>
        </w:rPr>
      </w:pPr>
    </w:p>
    <w:p w14:paraId="4CFF008B" w14:textId="77777777" w:rsidR="003521B4" w:rsidRPr="00947F1E" w:rsidRDefault="003521B4" w:rsidP="003521B4">
      <w:pPr>
        <w:pStyle w:val="CMDOutputRed"/>
        <w:rPr>
          <w:strike/>
        </w:rPr>
      </w:pPr>
      <w:r w:rsidRPr="00947F1E">
        <w:rPr>
          <w:strike/>
        </w:rPr>
        <w:t>S1 uptime is 1 hour, 38 minutes</w:t>
      </w:r>
    </w:p>
    <w:p w14:paraId="6DC4AE1C" w14:textId="77777777" w:rsidR="003521B4" w:rsidRPr="00947F1E" w:rsidRDefault="003521B4" w:rsidP="003521B4">
      <w:pPr>
        <w:pStyle w:val="CMDOutputRed"/>
        <w:rPr>
          <w:strike/>
        </w:rPr>
      </w:pPr>
      <w:r w:rsidRPr="00947F1E">
        <w:rPr>
          <w:strike/>
        </w:rPr>
        <w:t>System returned to ROM by power-on</w:t>
      </w:r>
    </w:p>
    <w:p w14:paraId="2D584B4E" w14:textId="77777777" w:rsidR="003521B4" w:rsidRPr="00947F1E" w:rsidRDefault="003521B4" w:rsidP="003521B4">
      <w:pPr>
        <w:pStyle w:val="CMDOutputRed"/>
        <w:rPr>
          <w:strike/>
        </w:rPr>
      </w:pPr>
      <w:r w:rsidRPr="00947F1E">
        <w:rPr>
          <w:strike/>
        </w:rPr>
        <w:t>System image file is "</w:t>
      </w:r>
      <w:r w:rsidRPr="00947F1E">
        <w:rPr>
          <w:strike/>
          <w:highlight w:val="cyan"/>
        </w:rPr>
        <w:t>flash:/c2960-lanbasek9-mz.150-2.SE.bin"</w:t>
      </w:r>
    </w:p>
    <w:p w14:paraId="2F4DAECD" w14:textId="77777777" w:rsidR="003521B4" w:rsidRPr="00947F1E" w:rsidRDefault="003521B4" w:rsidP="003521B4">
      <w:pPr>
        <w:pStyle w:val="CMDOutputRed"/>
        <w:rPr>
          <w:strike/>
        </w:rPr>
      </w:pPr>
    </w:p>
    <w:p w14:paraId="5237C28B" w14:textId="77777777" w:rsidR="003521B4" w:rsidRPr="00947F1E" w:rsidRDefault="003521B4" w:rsidP="003521B4">
      <w:pPr>
        <w:pStyle w:val="CMDOutputRed"/>
        <w:rPr>
          <w:strike/>
        </w:rPr>
      </w:pPr>
    </w:p>
    <w:p w14:paraId="402F20B1" w14:textId="77777777" w:rsidR="003521B4" w:rsidRPr="00947F1E" w:rsidRDefault="003521B4" w:rsidP="003521B4">
      <w:pPr>
        <w:pStyle w:val="CMDOutputRed"/>
        <w:rPr>
          <w:strike/>
        </w:rPr>
      </w:pPr>
      <w:r w:rsidRPr="00947F1E">
        <w:rPr>
          <w:strike/>
        </w:rPr>
        <w:t>This product contains cryptographic features and is subject to United</w:t>
      </w:r>
    </w:p>
    <w:p w14:paraId="6B060A1A" w14:textId="77777777" w:rsidR="003521B4" w:rsidRPr="00947F1E" w:rsidRDefault="003521B4" w:rsidP="003521B4">
      <w:pPr>
        <w:pStyle w:val="CMDOutputRed"/>
        <w:rPr>
          <w:strike/>
        </w:rPr>
      </w:pPr>
      <w:r w:rsidRPr="00947F1E">
        <w:rPr>
          <w:strike/>
        </w:rPr>
        <w:t>States and local country laws governing import, export, transfer and</w:t>
      </w:r>
    </w:p>
    <w:p w14:paraId="61BE858C" w14:textId="77777777" w:rsidR="003521B4" w:rsidRPr="00947F1E" w:rsidRDefault="003521B4" w:rsidP="003521B4">
      <w:pPr>
        <w:pStyle w:val="CMDOutputRed"/>
        <w:rPr>
          <w:strike/>
        </w:rPr>
      </w:pPr>
      <w:r w:rsidRPr="00947F1E">
        <w:rPr>
          <w:strike/>
        </w:rPr>
        <w:t>use. Delivery of Cisco cryptographic products does not imply</w:t>
      </w:r>
    </w:p>
    <w:p w14:paraId="651640AC" w14:textId="77777777" w:rsidR="003521B4" w:rsidRPr="00947F1E" w:rsidRDefault="003521B4" w:rsidP="003521B4">
      <w:pPr>
        <w:pStyle w:val="CMDOutputRed"/>
        <w:rPr>
          <w:strike/>
        </w:rPr>
      </w:pPr>
      <w:proofErr w:type="gramStart"/>
      <w:r w:rsidRPr="00947F1E">
        <w:rPr>
          <w:strike/>
        </w:rPr>
        <w:t>third</w:t>
      </w:r>
      <w:proofErr w:type="gramEnd"/>
      <w:r w:rsidRPr="00947F1E">
        <w:rPr>
          <w:strike/>
        </w:rPr>
        <w:t>-party authority to import, export, distribute or use encryption.</w:t>
      </w:r>
    </w:p>
    <w:p w14:paraId="21BBE725" w14:textId="77777777" w:rsidR="003521B4" w:rsidRPr="00947F1E" w:rsidRDefault="003521B4" w:rsidP="003521B4">
      <w:pPr>
        <w:pStyle w:val="CMDOutputRed"/>
        <w:rPr>
          <w:strike/>
        </w:rPr>
      </w:pPr>
      <w:r w:rsidRPr="00947F1E">
        <w:rPr>
          <w:strike/>
        </w:rPr>
        <w:t>Importers, exporters, distributors and users are responsible for</w:t>
      </w:r>
    </w:p>
    <w:p w14:paraId="409F360E" w14:textId="77777777" w:rsidR="003521B4" w:rsidRPr="00947F1E" w:rsidRDefault="003521B4" w:rsidP="003521B4">
      <w:pPr>
        <w:pStyle w:val="CMDOutputRed"/>
        <w:rPr>
          <w:strike/>
        </w:rPr>
      </w:pPr>
      <w:r w:rsidRPr="00947F1E">
        <w:rPr>
          <w:strike/>
        </w:rPr>
        <w:t xml:space="preserve">compliance with U.S. and local country laws. By using this </w:t>
      </w:r>
      <w:proofErr w:type="gramStart"/>
      <w:r w:rsidRPr="00947F1E">
        <w:rPr>
          <w:strike/>
        </w:rPr>
        <w:t>product</w:t>
      </w:r>
      <w:proofErr w:type="gramEnd"/>
      <w:r w:rsidRPr="00947F1E">
        <w:rPr>
          <w:strike/>
        </w:rPr>
        <w:t xml:space="preserve"> you</w:t>
      </w:r>
    </w:p>
    <w:p w14:paraId="36E99918" w14:textId="77777777" w:rsidR="003521B4" w:rsidRPr="00947F1E" w:rsidRDefault="003521B4" w:rsidP="003521B4">
      <w:pPr>
        <w:pStyle w:val="CMDOutputRed"/>
        <w:rPr>
          <w:strike/>
        </w:rPr>
      </w:pPr>
      <w:r w:rsidRPr="00947F1E">
        <w:rPr>
          <w:strike/>
        </w:rPr>
        <w:t>agree to comply with applicable laws and regulations. If you are unable</w:t>
      </w:r>
    </w:p>
    <w:p w14:paraId="3AA2F7AC" w14:textId="77777777" w:rsidR="003521B4" w:rsidRPr="00947F1E" w:rsidRDefault="003521B4" w:rsidP="003521B4">
      <w:pPr>
        <w:pStyle w:val="CMDOutputRed"/>
        <w:rPr>
          <w:strike/>
        </w:rPr>
      </w:pPr>
      <w:r w:rsidRPr="00947F1E">
        <w:rPr>
          <w:strike/>
        </w:rPr>
        <w:t>to comply with U.S. and local laws, return this product immediately.</w:t>
      </w:r>
    </w:p>
    <w:p w14:paraId="1904660A" w14:textId="77777777" w:rsidR="003521B4" w:rsidRPr="00947F1E" w:rsidRDefault="003521B4" w:rsidP="003521B4">
      <w:pPr>
        <w:pStyle w:val="CMDOutputRed"/>
        <w:rPr>
          <w:strike/>
        </w:rPr>
      </w:pPr>
    </w:p>
    <w:p w14:paraId="58CB5E54" w14:textId="77777777" w:rsidR="003521B4" w:rsidRPr="00947F1E" w:rsidRDefault="003521B4" w:rsidP="003521B4">
      <w:pPr>
        <w:pStyle w:val="CMDOutputRed"/>
        <w:rPr>
          <w:strike/>
        </w:rPr>
      </w:pPr>
      <w:r w:rsidRPr="00947F1E">
        <w:rPr>
          <w:strike/>
        </w:rPr>
        <w:t>A summary of U.S. laws governing Cisco cryptographic products may be found at:</w:t>
      </w:r>
    </w:p>
    <w:p w14:paraId="0CEEAE69" w14:textId="77777777" w:rsidR="003521B4" w:rsidRPr="00947F1E" w:rsidRDefault="003521B4" w:rsidP="003521B4">
      <w:pPr>
        <w:pStyle w:val="CMDOutputRed"/>
        <w:rPr>
          <w:strike/>
        </w:rPr>
      </w:pPr>
      <w:r w:rsidRPr="00947F1E">
        <w:rPr>
          <w:strike/>
        </w:rPr>
        <w:t>http://www.cisco.com/wwl/export/crypto/tool/stqrg.html</w:t>
      </w:r>
    </w:p>
    <w:p w14:paraId="3BA5A938" w14:textId="77777777" w:rsidR="003521B4" w:rsidRPr="00947F1E" w:rsidRDefault="003521B4" w:rsidP="003521B4">
      <w:pPr>
        <w:pStyle w:val="CMDOutputRed"/>
        <w:rPr>
          <w:strike/>
        </w:rPr>
      </w:pPr>
    </w:p>
    <w:p w14:paraId="5D599039" w14:textId="77777777" w:rsidR="003521B4" w:rsidRPr="00947F1E" w:rsidRDefault="003521B4" w:rsidP="003521B4">
      <w:pPr>
        <w:pStyle w:val="CMDOutputRed"/>
        <w:rPr>
          <w:strike/>
        </w:rPr>
      </w:pPr>
      <w:r w:rsidRPr="00947F1E">
        <w:rPr>
          <w:strike/>
        </w:rPr>
        <w:t xml:space="preserve">If you require further </w:t>
      </w:r>
      <w:proofErr w:type="gramStart"/>
      <w:r w:rsidRPr="00947F1E">
        <w:rPr>
          <w:strike/>
        </w:rPr>
        <w:t>assistance</w:t>
      </w:r>
      <w:proofErr w:type="gramEnd"/>
      <w:r w:rsidRPr="00947F1E">
        <w:rPr>
          <w:strike/>
        </w:rPr>
        <w:t xml:space="preserve"> please contact us by sending email to</w:t>
      </w:r>
    </w:p>
    <w:p w14:paraId="4FFED477" w14:textId="77777777" w:rsidR="003521B4" w:rsidRPr="00947F1E" w:rsidRDefault="003521B4" w:rsidP="003521B4">
      <w:pPr>
        <w:pStyle w:val="CMDOutputRed"/>
        <w:rPr>
          <w:strike/>
        </w:rPr>
      </w:pPr>
      <w:r w:rsidRPr="00947F1E">
        <w:rPr>
          <w:strike/>
        </w:rPr>
        <w:t>export@cisco.com.</w:t>
      </w:r>
    </w:p>
    <w:p w14:paraId="7E29B96F" w14:textId="77777777" w:rsidR="003521B4" w:rsidRPr="00947F1E" w:rsidRDefault="003521B4" w:rsidP="003521B4">
      <w:pPr>
        <w:pStyle w:val="CMDOutputRed"/>
        <w:rPr>
          <w:strike/>
        </w:rPr>
      </w:pPr>
    </w:p>
    <w:p w14:paraId="21BBE038" w14:textId="77777777" w:rsidR="003521B4" w:rsidRPr="00947F1E" w:rsidRDefault="003521B4" w:rsidP="003521B4">
      <w:pPr>
        <w:pStyle w:val="CMDOutputRed"/>
        <w:rPr>
          <w:strike/>
        </w:rPr>
      </w:pPr>
      <w:r w:rsidRPr="00947F1E">
        <w:rPr>
          <w:strike/>
        </w:rPr>
        <w:t>cisco WS-C2960-24TT-L (PowerPC405) processor (revision R0) with 65536K bytes of memory.</w:t>
      </w:r>
    </w:p>
    <w:p w14:paraId="3F9598CA" w14:textId="77777777" w:rsidR="003521B4" w:rsidRPr="00947F1E" w:rsidRDefault="003521B4" w:rsidP="003521B4">
      <w:pPr>
        <w:pStyle w:val="CMDOutputRed"/>
        <w:rPr>
          <w:strike/>
        </w:rPr>
      </w:pPr>
      <w:r w:rsidRPr="00947F1E">
        <w:rPr>
          <w:strike/>
        </w:rPr>
        <w:t>Processor board ID FCQ1628Y5LE</w:t>
      </w:r>
    </w:p>
    <w:p w14:paraId="69134C0E" w14:textId="77777777" w:rsidR="003521B4" w:rsidRPr="00947F1E" w:rsidRDefault="003521B4" w:rsidP="003521B4">
      <w:pPr>
        <w:pStyle w:val="CMDOutputRed"/>
        <w:rPr>
          <w:strike/>
        </w:rPr>
      </w:pPr>
      <w:r w:rsidRPr="00947F1E">
        <w:rPr>
          <w:strike/>
        </w:rPr>
        <w:t>Last reset from power-on</w:t>
      </w:r>
    </w:p>
    <w:p w14:paraId="2459AAA7" w14:textId="77777777" w:rsidR="003521B4" w:rsidRPr="00947F1E" w:rsidRDefault="003521B4" w:rsidP="003521B4">
      <w:pPr>
        <w:pStyle w:val="CMDOutputRed"/>
        <w:rPr>
          <w:strike/>
        </w:rPr>
      </w:pPr>
      <w:r w:rsidRPr="00947F1E">
        <w:rPr>
          <w:strike/>
        </w:rPr>
        <w:t>1 Virtual Ethernet interface</w:t>
      </w:r>
    </w:p>
    <w:p w14:paraId="1EF47BEC" w14:textId="77777777" w:rsidR="003521B4" w:rsidRPr="00947F1E" w:rsidRDefault="003521B4" w:rsidP="003521B4">
      <w:pPr>
        <w:pStyle w:val="CMDOutputRed"/>
        <w:rPr>
          <w:strike/>
        </w:rPr>
      </w:pPr>
      <w:r w:rsidRPr="00947F1E">
        <w:rPr>
          <w:strike/>
        </w:rPr>
        <w:lastRenderedPageBreak/>
        <w:t xml:space="preserve">24 </w:t>
      </w:r>
      <w:proofErr w:type="spellStart"/>
      <w:r w:rsidRPr="00947F1E">
        <w:rPr>
          <w:strike/>
        </w:rPr>
        <w:t>FastEthernet</w:t>
      </w:r>
      <w:proofErr w:type="spellEnd"/>
      <w:r w:rsidRPr="00947F1E">
        <w:rPr>
          <w:strike/>
        </w:rPr>
        <w:t xml:space="preserve"> interfaces</w:t>
      </w:r>
    </w:p>
    <w:p w14:paraId="2442C981" w14:textId="77777777" w:rsidR="003521B4" w:rsidRPr="00947F1E" w:rsidRDefault="003521B4" w:rsidP="003521B4">
      <w:pPr>
        <w:pStyle w:val="CMDOutputRed"/>
        <w:rPr>
          <w:strike/>
        </w:rPr>
      </w:pPr>
      <w:r w:rsidRPr="00947F1E">
        <w:rPr>
          <w:strike/>
        </w:rPr>
        <w:t>2 Gigabit Ethernet interfaces</w:t>
      </w:r>
    </w:p>
    <w:p w14:paraId="31391941" w14:textId="77777777" w:rsidR="003521B4" w:rsidRPr="00947F1E" w:rsidRDefault="003521B4" w:rsidP="003521B4">
      <w:pPr>
        <w:pStyle w:val="CMDOutputRed"/>
        <w:rPr>
          <w:strike/>
        </w:rPr>
      </w:pPr>
      <w:r w:rsidRPr="00947F1E">
        <w:rPr>
          <w:strike/>
        </w:rPr>
        <w:t>The password-recovery mechanism is enabled.</w:t>
      </w:r>
    </w:p>
    <w:p w14:paraId="768A9FB6" w14:textId="77777777" w:rsidR="003521B4" w:rsidRPr="00947F1E" w:rsidRDefault="003521B4" w:rsidP="003521B4">
      <w:pPr>
        <w:pStyle w:val="CMDOutputRed"/>
        <w:rPr>
          <w:strike/>
        </w:rPr>
      </w:pPr>
    </w:p>
    <w:p w14:paraId="3F1E05CC" w14:textId="77777777" w:rsidR="003521B4" w:rsidRPr="00947F1E" w:rsidRDefault="003521B4" w:rsidP="003521B4">
      <w:pPr>
        <w:pStyle w:val="CMDOutputRed"/>
        <w:rPr>
          <w:strike/>
        </w:rPr>
      </w:pPr>
      <w:r w:rsidRPr="00947F1E">
        <w:rPr>
          <w:strike/>
        </w:rPr>
        <w:t>64K bytes of flash-simulated non-volatile configuration memory.</w:t>
      </w:r>
    </w:p>
    <w:p w14:paraId="7DD14689" w14:textId="77777777" w:rsidR="003521B4" w:rsidRPr="00947F1E" w:rsidRDefault="003521B4" w:rsidP="003521B4">
      <w:pPr>
        <w:pStyle w:val="CMDOutputRed"/>
        <w:rPr>
          <w:strike/>
        </w:rPr>
      </w:pPr>
      <w:r w:rsidRPr="00947F1E">
        <w:rPr>
          <w:strike/>
        </w:rPr>
        <w:t xml:space="preserve">Base ethernet MAC Address     </w:t>
      </w:r>
      <w:proofErr w:type="gramStart"/>
      <w:r w:rsidRPr="00947F1E">
        <w:rPr>
          <w:strike/>
        </w:rPr>
        <w:t xml:space="preserve">  :</w:t>
      </w:r>
      <w:proofErr w:type="gramEnd"/>
      <w:r w:rsidRPr="00947F1E">
        <w:rPr>
          <w:strike/>
        </w:rPr>
        <w:t xml:space="preserve"> 0C:D9:96:E2:3D:00</w:t>
      </w:r>
    </w:p>
    <w:p w14:paraId="608BF765" w14:textId="77777777" w:rsidR="003521B4" w:rsidRPr="00947F1E" w:rsidRDefault="003521B4" w:rsidP="003521B4">
      <w:pPr>
        <w:pStyle w:val="CMDOutputRed"/>
        <w:rPr>
          <w:strike/>
        </w:rPr>
      </w:pPr>
      <w:r w:rsidRPr="00947F1E">
        <w:rPr>
          <w:strike/>
        </w:rPr>
        <w:t xml:space="preserve">Motherboard assembly number   </w:t>
      </w:r>
      <w:proofErr w:type="gramStart"/>
      <w:r w:rsidRPr="00947F1E">
        <w:rPr>
          <w:strike/>
        </w:rPr>
        <w:t xml:space="preserve">  :</w:t>
      </w:r>
      <w:proofErr w:type="gramEnd"/>
      <w:r w:rsidRPr="00947F1E">
        <w:rPr>
          <w:strike/>
        </w:rPr>
        <w:t xml:space="preserve"> 73-12600-06</w:t>
      </w:r>
    </w:p>
    <w:p w14:paraId="749EC0D2" w14:textId="77777777" w:rsidR="003521B4" w:rsidRPr="00947F1E" w:rsidRDefault="003521B4" w:rsidP="003521B4">
      <w:pPr>
        <w:pStyle w:val="CMDOutputRed"/>
        <w:rPr>
          <w:strike/>
        </w:rPr>
      </w:pPr>
      <w:r w:rsidRPr="00947F1E">
        <w:rPr>
          <w:strike/>
        </w:rPr>
        <w:t xml:space="preserve">Power supply part number      </w:t>
      </w:r>
      <w:proofErr w:type="gramStart"/>
      <w:r w:rsidRPr="00947F1E">
        <w:rPr>
          <w:strike/>
        </w:rPr>
        <w:t xml:space="preserve">  :</w:t>
      </w:r>
      <w:proofErr w:type="gramEnd"/>
      <w:r w:rsidRPr="00947F1E">
        <w:rPr>
          <w:strike/>
        </w:rPr>
        <w:t xml:space="preserve"> 341-0097-03</w:t>
      </w:r>
    </w:p>
    <w:p w14:paraId="09581E0C" w14:textId="77777777" w:rsidR="003521B4" w:rsidRPr="00947F1E" w:rsidRDefault="003521B4" w:rsidP="003521B4">
      <w:pPr>
        <w:pStyle w:val="CMDOutputRed"/>
        <w:rPr>
          <w:strike/>
        </w:rPr>
      </w:pPr>
      <w:r w:rsidRPr="00947F1E">
        <w:rPr>
          <w:strike/>
        </w:rPr>
        <w:t xml:space="preserve">Motherboard serial number     </w:t>
      </w:r>
      <w:proofErr w:type="gramStart"/>
      <w:r w:rsidRPr="00947F1E">
        <w:rPr>
          <w:strike/>
        </w:rPr>
        <w:t xml:space="preserve">  :</w:t>
      </w:r>
      <w:proofErr w:type="gramEnd"/>
      <w:r w:rsidRPr="00947F1E">
        <w:rPr>
          <w:strike/>
        </w:rPr>
        <w:t xml:space="preserve"> FCQ16270N5G</w:t>
      </w:r>
    </w:p>
    <w:p w14:paraId="14855940" w14:textId="77777777" w:rsidR="003521B4" w:rsidRPr="00947F1E" w:rsidRDefault="003521B4" w:rsidP="003521B4">
      <w:pPr>
        <w:pStyle w:val="CMDOutputRed"/>
        <w:rPr>
          <w:strike/>
        </w:rPr>
      </w:pPr>
      <w:r w:rsidRPr="00947F1E">
        <w:rPr>
          <w:strike/>
        </w:rPr>
        <w:t xml:space="preserve">Power supply serial number    </w:t>
      </w:r>
      <w:proofErr w:type="gramStart"/>
      <w:r w:rsidRPr="00947F1E">
        <w:rPr>
          <w:strike/>
        </w:rPr>
        <w:t xml:space="preserve">  :</w:t>
      </w:r>
      <w:proofErr w:type="gramEnd"/>
      <w:r w:rsidRPr="00947F1E">
        <w:rPr>
          <w:strike/>
        </w:rPr>
        <w:t xml:space="preserve"> DCA1616884D</w:t>
      </w:r>
    </w:p>
    <w:p w14:paraId="5ABDAA24" w14:textId="77777777" w:rsidR="003521B4" w:rsidRPr="00947F1E" w:rsidRDefault="003521B4" w:rsidP="003521B4">
      <w:pPr>
        <w:pStyle w:val="CMDOutputRed"/>
        <w:rPr>
          <w:strike/>
        </w:rPr>
      </w:pPr>
      <w:r w:rsidRPr="00947F1E">
        <w:rPr>
          <w:strike/>
        </w:rPr>
        <w:t xml:space="preserve">Model revision number         </w:t>
      </w:r>
      <w:proofErr w:type="gramStart"/>
      <w:r w:rsidRPr="00947F1E">
        <w:rPr>
          <w:strike/>
        </w:rPr>
        <w:t xml:space="preserve">  :</w:t>
      </w:r>
      <w:proofErr w:type="gramEnd"/>
      <w:r w:rsidRPr="00947F1E">
        <w:rPr>
          <w:strike/>
        </w:rPr>
        <w:t xml:space="preserve"> R0</w:t>
      </w:r>
    </w:p>
    <w:p w14:paraId="39350244" w14:textId="77777777" w:rsidR="003521B4" w:rsidRPr="00947F1E" w:rsidRDefault="003521B4" w:rsidP="003521B4">
      <w:pPr>
        <w:pStyle w:val="CMDOutputRed"/>
        <w:rPr>
          <w:strike/>
        </w:rPr>
      </w:pPr>
      <w:r w:rsidRPr="00947F1E">
        <w:rPr>
          <w:strike/>
        </w:rPr>
        <w:t xml:space="preserve">Motherboard revision number   </w:t>
      </w:r>
      <w:proofErr w:type="gramStart"/>
      <w:r w:rsidRPr="00947F1E">
        <w:rPr>
          <w:strike/>
        </w:rPr>
        <w:t xml:space="preserve">  :</w:t>
      </w:r>
      <w:proofErr w:type="gramEnd"/>
      <w:r w:rsidRPr="00947F1E">
        <w:rPr>
          <w:strike/>
        </w:rPr>
        <w:t xml:space="preserve"> A0</w:t>
      </w:r>
    </w:p>
    <w:p w14:paraId="41A4C6B7" w14:textId="77777777" w:rsidR="003521B4" w:rsidRPr="00947F1E" w:rsidRDefault="003521B4" w:rsidP="003521B4">
      <w:pPr>
        <w:pStyle w:val="CMDOutputRed"/>
        <w:rPr>
          <w:strike/>
        </w:rPr>
      </w:pPr>
      <w:r w:rsidRPr="00947F1E">
        <w:rPr>
          <w:strike/>
        </w:rPr>
        <w:t xml:space="preserve">Model number                  </w:t>
      </w:r>
      <w:proofErr w:type="gramStart"/>
      <w:r w:rsidRPr="00947F1E">
        <w:rPr>
          <w:strike/>
        </w:rPr>
        <w:t xml:space="preserve">  :</w:t>
      </w:r>
      <w:proofErr w:type="gramEnd"/>
      <w:r w:rsidRPr="00947F1E">
        <w:rPr>
          <w:strike/>
        </w:rPr>
        <w:t xml:space="preserve"> WS-C2960-24TT-L</w:t>
      </w:r>
    </w:p>
    <w:p w14:paraId="6968366A" w14:textId="77777777" w:rsidR="003521B4" w:rsidRPr="00947F1E" w:rsidRDefault="003521B4" w:rsidP="003521B4">
      <w:pPr>
        <w:pStyle w:val="CMDOutputRed"/>
        <w:rPr>
          <w:strike/>
        </w:rPr>
      </w:pPr>
      <w:r w:rsidRPr="00947F1E">
        <w:rPr>
          <w:strike/>
        </w:rPr>
        <w:t xml:space="preserve">System serial number          </w:t>
      </w:r>
      <w:proofErr w:type="gramStart"/>
      <w:r w:rsidRPr="00947F1E">
        <w:rPr>
          <w:strike/>
        </w:rPr>
        <w:t xml:space="preserve">  :</w:t>
      </w:r>
      <w:proofErr w:type="gramEnd"/>
      <w:r w:rsidRPr="00947F1E">
        <w:rPr>
          <w:strike/>
        </w:rPr>
        <w:t xml:space="preserve"> FCQ1628Y5LE</w:t>
      </w:r>
    </w:p>
    <w:p w14:paraId="5DFC7BD7" w14:textId="77777777" w:rsidR="003521B4" w:rsidRPr="00947F1E" w:rsidRDefault="003521B4" w:rsidP="003521B4">
      <w:pPr>
        <w:pStyle w:val="CMDOutputRed"/>
        <w:rPr>
          <w:strike/>
        </w:rPr>
      </w:pPr>
      <w:r w:rsidRPr="00947F1E">
        <w:rPr>
          <w:strike/>
        </w:rPr>
        <w:t xml:space="preserve">Top Assembly Part Number      </w:t>
      </w:r>
      <w:proofErr w:type="gramStart"/>
      <w:r w:rsidRPr="00947F1E">
        <w:rPr>
          <w:strike/>
        </w:rPr>
        <w:t xml:space="preserve">  :</w:t>
      </w:r>
      <w:proofErr w:type="gramEnd"/>
      <w:r w:rsidRPr="00947F1E">
        <w:rPr>
          <w:strike/>
        </w:rPr>
        <w:t xml:space="preserve"> 800-32797-02</w:t>
      </w:r>
    </w:p>
    <w:p w14:paraId="3A27C032" w14:textId="77777777" w:rsidR="003521B4" w:rsidRPr="00947F1E" w:rsidRDefault="003521B4" w:rsidP="003521B4">
      <w:pPr>
        <w:pStyle w:val="CMDOutputRed"/>
        <w:rPr>
          <w:strike/>
        </w:rPr>
      </w:pPr>
      <w:r w:rsidRPr="00947F1E">
        <w:rPr>
          <w:strike/>
        </w:rPr>
        <w:t xml:space="preserve">Top Assembly Revision Number  </w:t>
      </w:r>
      <w:proofErr w:type="gramStart"/>
      <w:r w:rsidRPr="00947F1E">
        <w:rPr>
          <w:strike/>
        </w:rPr>
        <w:t xml:space="preserve">  :</w:t>
      </w:r>
      <w:proofErr w:type="gramEnd"/>
      <w:r w:rsidRPr="00947F1E">
        <w:rPr>
          <w:strike/>
        </w:rPr>
        <w:t xml:space="preserve"> A0</w:t>
      </w:r>
    </w:p>
    <w:p w14:paraId="220516E2" w14:textId="77777777" w:rsidR="003521B4" w:rsidRPr="00947F1E" w:rsidRDefault="003521B4" w:rsidP="003521B4">
      <w:pPr>
        <w:pStyle w:val="CMDOutputRed"/>
        <w:rPr>
          <w:strike/>
        </w:rPr>
      </w:pPr>
      <w:r w:rsidRPr="00947F1E">
        <w:rPr>
          <w:strike/>
        </w:rPr>
        <w:t xml:space="preserve">Version ID                    </w:t>
      </w:r>
      <w:proofErr w:type="gramStart"/>
      <w:r w:rsidRPr="00947F1E">
        <w:rPr>
          <w:strike/>
        </w:rPr>
        <w:t xml:space="preserve">  :</w:t>
      </w:r>
      <w:proofErr w:type="gramEnd"/>
      <w:r w:rsidRPr="00947F1E">
        <w:rPr>
          <w:strike/>
        </w:rPr>
        <w:t xml:space="preserve"> V11</w:t>
      </w:r>
    </w:p>
    <w:p w14:paraId="384B91FA" w14:textId="77777777" w:rsidR="003521B4" w:rsidRPr="00947F1E" w:rsidRDefault="003521B4" w:rsidP="003521B4">
      <w:pPr>
        <w:pStyle w:val="CMDOutputRed"/>
        <w:rPr>
          <w:strike/>
        </w:rPr>
      </w:pPr>
      <w:r w:rsidRPr="00947F1E">
        <w:rPr>
          <w:strike/>
        </w:rPr>
        <w:t xml:space="preserve">CLEI Code Number              </w:t>
      </w:r>
      <w:proofErr w:type="gramStart"/>
      <w:r w:rsidRPr="00947F1E">
        <w:rPr>
          <w:strike/>
        </w:rPr>
        <w:t xml:space="preserve">  :</w:t>
      </w:r>
      <w:proofErr w:type="gramEnd"/>
      <w:r w:rsidRPr="00947F1E">
        <w:rPr>
          <w:strike/>
        </w:rPr>
        <w:t xml:space="preserve"> COM3L00BRF</w:t>
      </w:r>
    </w:p>
    <w:p w14:paraId="462BEE4D" w14:textId="77777777" w:rsidR="003521B4" w:rsidRPr="00947F1E" w:rsidRDefault="003521B4" w:rsidP="003521B4">
      <w:pPr>
        <w:pStyle w:val="CMDOutputRed"/>
        <w:rPr>
          <w:strike/>
        </w:rPr>
      </w:pPr>
      <w:r w:rsidRPr="00947F1E">
        <w:rPr>
          <w:strike/>
        </w:rPr>
        <w:t xml:space="preserve">Hardware Board Revision </w:t>
      </w:r>
      <w:proofErr w:type="gramStart"/>
      <w:r w:rsidRPr="00947F1E">
        <w:rPr>
          <w:strike/>
        </w:rPr>
        <w:t>Number  :</w:t>
      </w:r>
      <w:proofErr w:type="gramEnd"/>
      <w:r w:rsidRPr="00947F1E">
        <w:rPr>
          <w:strike/>
        </w:rPr>
        <w:t xml:space="preserve"> 0x0A</w:t>
      </w:r>
    </w:p>
    <w:p w14:paraId="1E61C895" w14:textId="77777777" w:rsidR="003521B4" w:rsidRPr="00947F1E" w:rsidRDefault="003521B4" w:rsidP="003521B4">
      <w:pPr>
        <w:pStyle w:val="CMDOutputRed"/>
        <w:rPr>
          <w:strike/>
        </w:rPr>
      </w:pPr>
    </w:p>
    <w:p w14:paraId="2858AFFB" w14:textId="77777777" w:rsidR="003521B4" w:rsidRPr="00947F1E" w:rsidRDefault="003521B4" w:rsidP="003521B4">
      <w:pPr>
        <w:pStyle w:val="CMDOutputRed"/>
        <w:rPr>
          <w:strike/>
        </w:rPr>
      </w:pPr>
    </w:p>
    <w:p w14:paraId="6D63FE55" w14:textId="77777777" w:rsidR="003521B4" w:rsidRPr="00947F1E" w:rsidRDefault="003521B4" w:rsidP="003521B4">
      <w:pPr>
        <w:pStyle w:val="CMDOutputRed"/>
        <w:rPr>
          <w:strike/>
        </w:rPr>
      </w:pPr>
      <w:r w:rsidRPr="00947F1E">
        <w:rPr>
          <w:strike/>
        </w:rPr>
        <w:t xml:space="preserve">Switch Ports Model              SW Version            SW Image                 </w:t>
      </w:r>
    </w:p>
    <w:p w14:paraId="3020EE07" w14:textId="77777777" w:rsidR="003521B4" w:rsidRPr="00947F1E" w:rsidRDefault="003521B4" w:rsidP="003521B4">
      <w:pPr>
        <w:pStyle w:val="CMDOutputRed"/>
        <w:rPr>
          <w:strike/>
        </w:rPr>
      </w:pPr>
      <w:r w:rsidRPr="00947F1E">
        <w:rPr>
          <w:strike/>
        </w:rPr>
        <w:t>------ ----- -----              ---------</w:t>
      </w:r>
      <w:proofErr w:type="gramStart"/>
      <w:r w:rsidRPr="00947F1E">
        <w:rPr>
          <w:strike/>
        </w:rPr>
        <w:t xml:space="preserve">-           </w:t>
      </w:r>
      <w:proofErr w:type="gramEnd"/>
      <w:r w:rsidRPr="00947F1E">
        <w:rPr>
          <w:strike/>
        </w:rPr>
        <w:t xml:space="preserve"> ----------               </w:t>
      </w:r>
    </w:p>
    <w:p w14:paraId="7A5852CA" w14:textId="77777777" w:rsidR="003521B4" w:rsidRPr="00947F1E" w:rsidRDefault="003521B4" w:rsidP="003521B4">
      <w:pPr>
        <w:pStyle w:val="CMDOutputRed"/>
        <w:rPr>
          <w:strike/>
        </w:rPr>
      </w:pPr>
      <w:r w:rsidRPr="00947F1E">
        <w:rPr>
          <w:strike/>
        </w:rPr>
        <w:t xml:space="preserve">*    1 26    </w:t>
      </w:r>
      <w:r w:rsidRPr="00947F1E">
        <w:rPr>
          <w:strike/>
          <w:highlight w:val="cyan"/>
        </w:rPr>
        <w:t>WS-C2960-24TT-L    15.0(</w:t>
      </w:r>
      <w:proofErr w:type="gramStart"/>
      <w:r w:rsidRPr="00947F1E">
        <w:rPr>
          <w:strike/>
          <w:highlight w:val="cyan"/>
        </w:rPr>
        <w:t>2)SE</w:t>
      </w:r>
      <w:proofErr w:type="gramEnd"/>
      <w:r w:rsidRPr="00947F1E">
        <w:rPr>
          <w:strike/>
          <w:highlight w:val="cyan"/>
        </w:rPr>
        <w:t xml:space="preserve">             C2960-LANBASEK9-M</w:t>
      </w:r>
      <w:r w:rsidRPr="00947F1E">
        <w:rPr>
          <w:strike/>
        </w:rPr>
        <w:t xml:space="preserve">        </w:t>
      </w:r>
    </w:p>
    <w:p w14:paraId="296CFDD4" w14:textId="77777777" w:rsidR="003521B4" w:rsidRPr="00947F1E" w:rsidRDefault="003521B4" w:rsidP="003521B4">
      <w:pPr>
        <w:pStyle w:val="CMDOutputRed"/>
        <w:rPr>
          <w:strike/>
        </w:rPr>
      </w:pPr>
    </w:p>
    <w:p w14:paraId="55527DF7" w14:textId="77777777" w:rsidR="003521B4" w:rsidRPr="00947F1E" w:rsidRDefault="003521B4" w:rsidP="003521B4">
      <w:pPr>
        <w:pStyle w:val="CMDOutputRed"/>
        <w:rPr>
          <w:strike/>
        </w:rPr>
      </w:pPr>
    </w:p>
    <w:p w14:paraId="58B73F4D" w14:textId="77777777" w:rsidR="003521B4" w:rsidRPr="00947F1E" w:rsidRDefault="003521B4" w:rsidP="003521B4">
      <w:pPr>
        <w:pStyle w:val="CMDOutputRed"/>
        <w:rPr>
          <w:strike/>
        </w:rPr>
      </w:pPr>
      <w:r w:rsidRPr="00947F1E">
        <w:rPr>
          <w:strike/>
        </w:rPr>
        <w:t>Configuration register is 0xF</w:t>
      </w:r>
    </w:p>
    <w:p w14:paraId="09044D42" w14:textId="77777777" w:rsidR="003521B4" w:rsidRPr="00FA4009" w:rsidRDefault="003521B4" w:rsidP="003521B4">
      <w:pPr>
        <w:pStyle w:val="SubStepAlpha"/>
        <w:rPr>
          <w:strike/>
        </w:rPr>
      </w:pPr>
      <w:r w:rsidRPr="00FA4009">
        <w:rPr>
          <w:strike/>
        </w:rPr>
        <w:t>Display the status of the connected interfaces on the switch.</w:t>
      </w:r>
    </w:p>
    <w:p w14:paraId="0514A01E" w14:textId="77777777" w:rsidR="003521B4" w:rsidRPr="00FA4009" w:rsidRDefault="003521B4" w:rsidP="003521B4">
      <w:pPr>
        <w:pStyle w:val="BodyTextL50"/>
        <w:rPr>
          <w:rStyle w:val="AnswerGray"/>
          <w:strike/>
        </w:rPr>
      </w:pPr>
      <w:r w:rsidRPr="00FA4009">
        <w:rPr>
          <w:rStyle w:val="AnswerGray"/>
          <w:strike/>
          <w:highlight w:val="yellow"/>
        </w:rPr>
        <w:t xml:space="preserve">To check the status of the connected interfaces, use the show </w:t>
      </w:r>
      <w:proofErr w:type="spellStart"/>
      <w:r w:rsidRPr="00FA4009">
        <w:rPr>
          <w:rStyle w:val="AnswerGray"/>
          <w:strike/>
          <w:highlight w:val="yellow"/>
        </w:rPr>
        <w:t>ip</w:t>
      </w:r>
      <w:proofErr w:type="spellEnd"/>
      <w:r w:rsidRPr="00FA4009">
        <w:rPr>
          <w:rStyle w:val="AnswerGray"/>
          <w:strike/>
          <w:highlight w:val="yellow"/>
        </w:rPr>
        <w:t xml:space="preserve"> interface brief command. Press the spacebar to advance to the end of the list.</w:t>
      </w:r>
    </w:p>
    <w:p w14:paraId="034F48CA" w14:textId="50965FCF" w:rsidR="003521B4" w:rsidRPr="00FA4009" w:rsidRDefault="003521B4" w:rsidP="003521B4">
      <w:pPr>
        <w:pStyle w:val="CMDRed"/>
        <w:rPr>
          <w:b/>
          <w:strike/>
        </w:rPr>
      </w:pPr>
      <w:r w:rsidRPr="00FA4009">
        <w:rPr>
          <w:strike/>
        </w:rPr>
        <w:t xml:space="preserve">S1# </w:t>
      </w:r>
      <w:r w:rsidRPr="00FA4009">
        <w:rPr>
          <w:b/>
          <w:strike/>
        </w:rPr>
        <w:t xml:space="preserve">show </w:t>
      </w:r>
      <w:proofErr w:type="spellStart"/>
      <w:r w:rsidRPr="00FA4009">
        <w:rPr>
          <w:b/>
          <w:strike/>
        </w:rPr>
        <w:t>ip</w:t>
      </w:r>
      <w:proofErr w:type="spellEnd"/>
      <w:r w:rsidRPr="00FA4009">
        <w:rPr>
          <w:b/>
          <w:strike/>
        </w:rPr>
        <w:t xml:space="preserve"> interface brief</w:t>
      </w:r>
    </w:p>
    <w:p w14:paraId="33E673A6" w14:textId="0C46C505" w:rsidR="009D650C" w:rsidRPr="00FA4009" w:rsidRDefault="009D650C" w:rsidP="003521B4">
      <w:pPr>
        <w:pStyle w:val="CMDRed"/>
        <w:rPr>
          <w:b/>
          <w:strike/>
          <w:color w:val="1F497D" w:themeColor="text2"/>
        </w:rPr>
      </w:pPr>
      <w:r w:rsidRPr="00FA4009">
        <w:rPr>
          <w:b/>
          <w:strike/>
          <w:color w:val="1F497D" w:themeColor="text2"/>
        </w:rPr>
        <w:t>Expected output: (maybe slightly different – look for the Vlan1 setting)</w:t>
      </w:r>
    </w:p>
    <w:p w14:paraId="13A80F1B" w14:textId="77777777" w:rsidR="003521B4" w:rsidRPr="00FA4009" w:rsidRDefault="003521B4" w:rsidP="003521B4">
      <w:pPr>
        <w:pStyle w:val="CMDOutputRed"/>
        <w:rPr>
          <w:strike/>
        </w:rPr>
      </w:pPr>
      <w:r w:rsidRPr="00FA4009">
        <w:rPr>
          <w:strike/>
        </w:rPr>
        <w:t>Interface              IP-</w:t>
      </w:r>
      <w:proofErr w:type="gramStart"/>
      <w:r w:rsidRPr="00FA4009">
        <w:rPr>
          <w:strike/>
        </w:rPr>
        <w:t>Address</w:t>
      </w:r>
      <w:proofErr w:type="gramEnd"/>
      <w:r w:rsidRPr="00FA4009">
        <w:rPr>
          <w:strike/>
        </w:rPr>
        <w:t xml:space="preserve">      OK? Method Status                Protocol</w:t>
      </w:r>
    </w:p>
    <w:p w14:paraId="3158283F" w14:textId="77777777" w:rsidR="003521B4" w:rsidRPr="00FA4009" w:rsidRDefault="003521B4" w:rsidP="003521B4">
      <w:pPr>
        <w:pStyle w:val="CMDOutputRed"/>
        <w:rPr>
          <w:strike/>
        </w:rPr>
      </w:pPr>
      <w:r w:rsidRPr="00FA4009">
        <w:rPr>
          <w:strike/>
          <w:highlight w:val="cyan"/>
        </w:rPr>
        <w:t xml:space="preserve">Vlan1                  192.168.1.1     YES </w:t>
      </w:r>
      <w:proofErr w:type="gramStart"/>
      <w:r w:rsidRPr="00FA4009">
        <w:rPr>
          <w:strike/>
          <w:highlight w:val="cyan"/>
        </w:rPr>
        <w:t>unset  up</w:t>
      </w:r>
      <w:proofErr w:type="gramEnd"/>
      <w:r w:rsidRPr="00FA4009">
        <w:rPr>
          <w:strike/>
          <w:highlight w:val="cyan"/>
        </w:rPr>
        <w:t xml:space="preserve">                    </w:t>
      </w:r>
      <w:proofErr w:type="spellStart"/>
      <w:r w:rsidRPr="00FA4009">
        <w:rPr>
          <w:strike/>
          <w:highlight w:val="cyan"/>
        </w:rPr>
        <w:t>up</w:t>
      </w:r>
      <w:proofErr w:type="spellEnd"/>
      <w:r w:rsidRPr="00FA4009">
        <w:rPr>
          <w:strike/>
        </w:rPr>
        <w:t xml:space="preserve">      </w:t>
      </w:r>
    </w:p>
    <w:p w14:paraId="1E0CD487" w14:textId="77777777" w:rsidR="003521B4" w:rsidRPr="00FA4009" w:rsidRDefault="003521B4" w:rsidP="003521B4">
      <w:pPr>
        <w:pStyle w:val="CMDOutputRed"/>
        <w:rPr>
          <w:strike/>
        </w:rPr>
      </w:pPr>
      <w:r w:rsidRPr="00FA4009">
        <w:rPr>
          <w:strike/>
        </w:rPr>
        <w:t xml:space="preserve">FastEthernet0/1        unassigned      YES </w:t>
      </w:r>
      <w:proofErr w:type="gramStart"/>
      <w:r w:rsidRPr="00FA4009">
        <w:rPr>
          <w:strike/>
        </w:rPr>
        <w:t>unset  up</w:t>
      </w:r>
      <w:proofErr w:type="gramEnd"/>
      <w:r w:rsidRPr="00FA4009">
        <w:rPr>
          <w:strike/>
        </w:rPr>
        <w:t xml:space="preserve">                    </w:t>
      </w:r>
      <w:proofErr w:type="spellStart"/>
      <w:r w:rsidRPr="00FA4009">
        <w:rPr>
          <w:strike/>
        </w:rPr>
        <w:t>up</w:t>
      </w:r>
      <w:proofErr w:type="spellEnd"/>
      <w:r w:rsidRPr="00FA4009">
        <w:rPr>
          <w:strike/>
        </w:rPr>
        <w:t xml:space="preserve">      </w:t>
      </w:r>
    </w:p>
    <w:p w14:paraId="6D41F823" w14:textId="77777777" w:rsidR="003521B4" w:rsidRPr="00FA4009" w:rsidRDefault="003521B4" w:rsidP="003521B4">
      <w:pPr>
        <w:pStyle w:val="CMDOutputRed"/>
        <w:rPr>
          <w:strike/>
        </w:rPr>
      </w:pPr>
      <w:r w:rsidRPr="00FA4009">
        <w:rPr>
          <w:strike/>
        </w:rPr>
        <w:t xml:space="preserve">FastEthernet0/2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16D9404B" w14:textId="77777777" w:rsidR="003521B4" w:rsidRPr="00FA4009" w:rsidRDefault="003521B4" w:rsidP="003521B4">
      <w:pPr>
        <w:pStyle w:val="CMDOutputRed"/>
        <w:rPr>
          <w:strike/>
        </w:rPr>
      </w:pPr>
      <w:r w:rsidRPr="00FA4009">
        <w:rPr>
          <w:strike/>
        </w:rPr>
        <w:t xml:space="preserve">FastEthernet0/3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27842E2D" w14:textId="77777777" w:rsidR="003521B4" w:rsidRPr="00FA4009" w:rsidRDefault="003521B4" w:rsidP="003521B4">
      <w:pPr>
        <w:pStyle w:val="CMDOutputRed"/>
        <w:rPr>
          <w:strike/>
        </w:rPr>
      </w:pPr>
      <w:r w:rsidRPr="00FA4009">
        <w:rPr>
          <w:strike/>
        </w:rPr>
        <w:t xml:space="preserve">FastEthernet0/4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14EC3F47" w14:textId="77777777" w:rsidR="003521B4" w:rsidRPr="00FA4009" w:rsidRDefault="003521B4" w:rsidP="003521B4">
      <w:pPr>
        <w:pStyle w:val="CMDOutputRed"/>
        <w:rPr>
          <w:strike/>
        </w:rPr>
      </w:pPr>
      <w:r w:rsidRPr="00FA4009">
        <w:rPr>
          <w:strike/>
        </w:rPr>
        <w:t xml:space="preserve">FastEthernet0/5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464452D8" w14:textId="77777777" w:rsidR="003521B4" w:rsidRPr="00FA4009" w:rsidRDefault="003521B4" w:rsidP="003521B4">
      <w:pPr>
        <w:pStyle w:val="CMDOutputRed"/>
        <w:rPr>
          <w:strike/>
        </w:rPr>
      </w:pPr>
      <w:r w:rsidRPr="00FA4009">
        <w:rPr>
          <w:strike/>
        </w:rPr>
        <w:t xml:space="preserve">FastEthernet0/6        unassigned      YES </w:t>
      </w:r>
      <w:proofErr w:type="gramStart"/>
      <w:r w:rsidRPr="00FA4009">
        <w:rPr>
          <w:strike/>
        </w:rPr>
        <w:t>unset  up</w:t>
      </w:r>
      <w:proofErr w:type="gramEnd"/>
      <w:r w:rsidRPr="00FA4009">
        <w:rPr>
          <w:strike/>
        </w:rPr>
        <w:t xml:space="preserve">                    </w:t>
      </w:r>
      <w:proofErr w:type="spellStart"/>
      <w:r w:rsidRPr="00FA4009">
        <w:rPr>
          <w:strike/>
        </w:rPr>
        <w:t>up</w:t>
      </w:r>
      <w:proofErr w:type="spellEnd"/>
      <w:r w:rsidRPr="00FA4009">
        <w:rPr>
          <w:strike/>
        </w:rPr>
        <w:t xml:space="preserve">      </w:t>
      </w:r>
    </w:p>
    <w:p w14:paraId="462B1052" w14:textId="77777777" w:rsidR="003521B4" w:rsidRPr="00FA4009" w:rsidRDefault="003521B4" w:rsidP="003521B4">
      <w:pPr>
        <w:pStyle w:val="CMDOutputRed"/>
        <w:rPr>
          <w:strike/>
        </w:rPr>
      </w:pPr>
      <w:r w:rsidRPr="00FA4009">
        <w:rPr>
          <w:strike/>
        </w:rPr>
        <w:t xml:space="preserve">FastEthernet0/7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7D1DEA2F" w14:textId="77777777" w:rsidR="003521B4" w:rsidRPr="00FA4009" w:rsidRDefault="003521B4" w:rsidP="003521B4">
      <w:pPr>
        <w:pStyle w:val="CMDOutputRed"/>
        <w:rPr>
          <w:strike/>
        </w:rPr>
      </w:pPr>
      <w:r w:rsidRPr="00FA4009">
        <w:rPr>
          <w:strike/>
        </w:rPr>
        <w:t xml:space="preserve">FastEthernet0/8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7FAE0974" w14:textId="77777777" w:rsidR="003521B4" w:rsidRPr="00FA4009" w:rsidRDefault="003521B4" w:rsidP="003521B4">
      <w:pPr>
        <w:pStyle w:val="CMDOutputRed"/>
        <w:rPr>
          <w:strike/>
        </w:rPr>
      </w:pPr>
      <w:r w:rsidRPr="00FA4009">
        <w:rPr>
          <w:strike/>
        </w:rPr>
        <w:t xml:space="preserve">FastEthernet0/9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52AD950F" w14:textId="77777777" w:rsidR="003521B4" w:rsidRPr="00FA4009" w:rsidRDefault="003521B4" w:rsidP="003521B4">
      <w:pPr>
        <w:pStyle w:val="CMDOutputRed"/>
        <w:rPr>
          <w:strike/>
        </w:rPr>
      </w:pPr>
      <w:r w:rsidRPr="00FA4009">
        <w:rPr>
          <w:strike/>
        </w:rPr>
        <w:t xml:space="preserve">FastEthernet0/10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683C4C45" w14:textId="77777777" w:rsidR="003521B4" w:rsidRPr="00FA4009" w:rsidRDefault="003521B4" w:rsidP="003521B4">
      <w:pPr>
        <w:pStyle w:val="CMDOutputRed"/>
        <w:rPr>
          <w:strike/>
        </w:rPr>
      </w:pPr>
      <w:r w:rsidRPr="00FA4009">
        <w:rPr>
          <w:strike/>
        </w:rPr>
        <w:t xml:space="preserve">FastEthernet0/11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6C46DB84" w14:textId="77777777" w:rsidR="003521B4" w:rsidRPr="00FA4009" w:rsidRDefault="003521B4" w:rsidP="003521B4">
      <w:pPr>
        <w:pStyle w:val="CMDOutputRed"/>
        <w:rPr>
          <w:strike/>
        </w:rPr>
      </w:pPr>
      <w:r w:rsidRPr="00FA4009">
        <w:rPr>
          <w:strike/>
        </w:rPr>
        <w:t xml:space="preserve">FastEthernet0/12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756038BB" w14:textId="77777777" w:rsidR="003521B4" w:rsidRPr="00FA4009" w:rsidRDefault="003521B4" w:rsidP="003521B4">
      <w:pPr>
        <w:pStyle w:val="CMDOutputRed"/>
        <w:rPr>
          <w:strike/>
        </w:rPr>
      </w:pPr>
      <w:r w:rsidRPr="00FA4009">
        <w:rPr>
          <w:strike/>
        </w:rPr>
        <w:t xml:space="preserve">FastEthernet0/13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076D5FCA" w14:textId="77777777" w:rsidR="003521B4" w:rsidRPr="00FA4009" w:rsidRDefault="003521B4" w:rsidP="003521B4">
      <w:pPr>
        <w:pStyle w:val="CMDOutputRed"/>
        <w:rPr>
          <w:strike/>
        </w:rPr>
      </w:pPr>
      <w:r w:rsidRPr="00FA4009">
        <w:rPr>
          <w:strike/>
        </w:rPr>
        <w:t xml:space="preserve">FastEthernet0/14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0A00739F" w14:textId="77777777" w:rsidR="003521B4" w:rsidRPr="00FA4009" w:rsidRDefault="003521B4" w:rsidP="003521B4">
      <w:pPr>
        <w:pStyle w:val="CMDOutputRed"/>
        <w:rPr>
          <w:strike/>
        </w:rPr>
      </w:pPr>
      <w:r w:rsidRPr="00FA4009">
        <w:rPr>
          <w:strike/>
        </w:rPr>
        <w:lastRenderedPageBreak/>
        <w:t xml:space="preserve">FastEthernet0/15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4E6046D2" w14:textId="77777777" w:rsidR="003521B4" w:rsidRPr="00FA4009" w:rsidRDefault="003521B4" w:rsidP="003521B4">
      <w:pPr>
        <w:pStyle w:val="CMDOutputRed"/>
        <w:rPr>
          <w:strike/>
        </w:rPr>
      </w:pPr>
      <w:r w:rsidRPr="00FA4009">
        <w:rPr>
          <w:strike/>
        </w:rPr>
        <w:t xml:space="preserve">FastEthernet0/16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5E89B8A2" w14:textId="77777777" w:rsidR="003521B4" w:rsidRPr="00FA4009" w:rsidRDefault="003521B4" w:rsidP="003521B4">
      <w:pPr>
        <w:pStyle w:val="CMDOutputRed"/>
        <w:rPr>
          <w:strike/>
        </w:rPr>
      </w:pPr>
      <w:r w:rsidRPr="00FA4009">
        <w:rPr>
          <w:strike/>
        </w:rPr>
        <w:t xml:space="preserve">FastEthernet0/17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647D1097" w14:textId="77777777" w:rsidR="003521B4" w:rsidRPr="00FA4009" w:rsidRDefault="003521B4" w:rsidP="003521B4">
      <w:pPr>
        <w:pStyle w:val="CMDOutputRed"/>
        <w:rPr>
          <w:strike/>
        </w:rPr>
      </w:pPr>
      <w:r w:rsidRPr="00FA4009">
        <w:rPr>
          <w:strike/>
        </w:rPr>
        <w:t xml:space="preserve">FastEthernet0/18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2CF266B8" w14:textId="77777777" w:rsidR="003521B4" w:rsidRPr="00FA4009" w:rsidRDefault="003521B4" w:rsidP="003521B4">
      <w:pPr>
        <w:pStyle w:val="CMDOutputRed"/>
        <w:rPr>
          <w:strike/>
        </w:rPr>
      </w:pPr>
      <w:r w:rsidRPr="00FA4009">
        <w:rPr>
          <w:strike/>
        </w:rPr>
        <w:t xml:space="preserve">FastEthernet0/19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6A5B6FF7" w14:textId="77777777" w:rsidR="003521B4" w:rsidRPr="00FA4009" w:rsidRDefault="003521B4" w:rsidP="003521B4">
      <w:pPr>
        <w:pStyle w:val="CMDOutputRed"/>
        <w:rPr>
          <w:strike/>
        </w:rPr>
      </w:pPr>
      <w:r w:rsidRPr="00FA4009">
        <w:rPr>
          <w:strike/>
        </w:rPr>
        <w:t xml:space="preserve">FastEthernet0/20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50E34FBD" w14:textId="77777777" w:rsidR="003521B4" w:rsidRPr="00FA4009" w:rsidRDefault="003521B4" w:rsidP="003521B4">
      <w:pPr>
        <w:pStyle w:val="CMDOutputRed"/>
        <w:rPr>
          <w:strike/>
        </w:rPr>
      </w:pPr>
      <w:r w:rsidRPr="00FA4009">
        <w:rPr>
          <w:strike/>
        </w:rPr>
        <w:t xml:space="preserve">FastEthernet0/21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3B76ECE9" w14:textId="77777777" w:rsidR="003521B4" w:rsidRPr="00FA4009" w:rsidRDefault="003521B4" w:rsidP="003521B4">
      <w:pPr>
        <w:pStyle w:val="CMDOutputRed"/>
        <w:rPr>
          <w:strike/>
        </w:rPr>
      </w:pPr>
      <w:r w:rsidRPr="00FA4009">
        <w:rPr>
          <w:strike/>
        </w:rPr>
        <w:t xml:space="preserve">FastEthernet0/22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5C6B8C05" w14:textId="77777777" w:rsidR="003521B4" w:rsidRPr="00FA4009" w:rsidRDefault="003521B4" w:rsidP="003521B4">
      <w:pPr>
        <w:pStyle w:val="CMDOutputRed"/>
        <w:rPr>
          <w:strike/>
        </w:rPr>
      </w:pPr>
      <w:r w:rsidRPr="00FA4009">
        <w:rPr>
          <w:strike/>
        </w:rPr>
        <w:t xml:space="preserve">FastEthernet0/23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24E792CE" w14:textId="77777777" w:rsidR="003521B4" w:rsidRPr="00FA4009" w:rsidRDefault="003521B4" w:rsidP="003521B4">
      <w:pPr>
        <w:pStyle w:val="CMDOutputRed"/>
        <w:rPr>
          <w:strike/>
        </w:rPr>
      </w:pPr>
      <w:r w:rsidRPr="00FA4009">
        <w:rPr>
          <w:strike/>
        </w:rPr>
        <w:t xml:space="preserve">FastEthernet0/24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62F7AD65" w14:textId="77777777" w:rsidR="003521B4" w:rsidRPr="00FA4009" w:rsidRDefault="003521B4" w:rsidP="003521B4">
      <w:pPr>
        <w:pStyle w:val="CMDOutputRed"/>
        <w:rPr>
          <w:strike/>
        </w:rPr>
      </w:pPr>
      <w:r w:rsidRPr="00FA4009">
        <w:rPr>
          <w:strike/>
        </w:rPr>
        <w:t xml:space="preserve">GigabitEthernet0/1     unassigned      YES </w:t>
      </w:r>
      <w:proofErr w:type="gramStart"/>
      <w:r w:rsidRPr="00FA4009">
        <w:rPr>
          <w:strike/>
        </w:rPr>
        <w:t>unset  down</w:t>
      </w:r>
      <w:proofErr w:type="gramEnd"/>
      <w:r w:rsidRPr="00FA4009">
        <w:rPr>
          <w:strike/>
        </w:rPr>
        <w:t xml:space="preserve">                  </w:t>
      </w:r>
      <w:proofErr w:type="spellStart"/>
      <w:r w:rsidRPr="00FA4009">
        <w:rPr>
          <w:strike/>
        </w:rPr>
        <w:t>down</w:t>
      </w:r>
      <w:proofErr w:type="spellEnd"/>
      <w:r w:rsidRPr="00FA4009">
        <w:rPr>
          <w:strike/>
        </w:rPr>
        <w:t xml:space="preserve">    </w:t>
      </w:r>
    </w:p>
    <w:p w14:paraId="0DA16AFC" w14:textId="52C3DD3F" w:rsidR="00F507CC" w:rsidRDefault="003521B4" w:rsidP="003521B4">
      <w:pPr>
        <w:pStyle w:val="ConfigWindow"/>
      </w:pPr>
      <w:r w:rsidRPr="00736C47">
        <w:t xml:space="preserve">GigabitEthernet0/2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r w:rsidR="00F507CC">
        <w:t>Close Configuration Window.</w:t>
      </w:r>
    </w:p>
    <w:p w14:paraId="73882775" w14:textId="516AF84C" w:rsidR="009D650C" w:rsidRDefault="009D650C" w:rsidP="009D650C">
      <w:pPr>
        <w:pStyle w:val="SubStepAlpha"/>
        <w:numPr>
          <w:ilvl w:val="0"/>
          <w:numId w:val="0"/>
        </w:numPr>
        <w:ind w:left="720"/>
      </w:pPr>
    </w:p>
    <w:p w14:paraId="5983F7AA" w14:textId="77777777" w:rsidR="00DE4848" w:rsidRDefault="00DE4848" w:rsidP="00DE4848">
      <w:pPr>
        <w:pStyle w:val="SubStepAlpha"/>
        <w:numPr>
          <w:ilvl w:val="0"/>
          <w:numId w:val="7"/>
        </w:numPr>
        <w:rPr>
          <w:color w:val="FF0000"/>
          <w:sz w:val="28"/>
          <w:szCs w:val="28"/>
        </w:rPr>
      </w:pPr>
      <w:r>
        <w:rPr>
          <w:color w:val="FF0000"/>
          <w:sz w:val="28"/>
          <w:szCs w:val="28"/>
        </w:rPr>
        <w:t>TAKE A SCREENSHOT OF YOUR OUTPUTS</w:t>
      </w:r>
    </w:p>
    <w:p w14:paraId="02E8B8C8" w14:textId="09C38F2F" w:rsidR="007245EA" w:rsidRPr="00773BED" w:rsidRDefault="007245EA" w:rsidP="007245EA">
      <w:pPr>
        <w:pStyle w:val="SubStepAlpha"/>
        <w:numPr>
          <w:ilvl w:val="0"/>
          <w:numId w:val="0"/>
        </w:numPr>
        <w:ind w:left="720"/>
        <w:rPr>
          <w:color w:val="FF0000"/>
          <w:sz w:val="28"/>
          <w:szCs w:val="28"/>
        </w:rPr>
      </w:pPr>
      <w:r>
        <w:rPr>
          <w:noProof/>
          <w:color w:val="FF0000"/>
          <w:sz w:val="28"/>
          <w:szCs w:val="28"/>
        </w:rPr>
        <mc:AlternateContent>
          <mc:Choice Requires="wps">
            <w:drawing>
              <wp:anchor distT="0" distB="0" distL="114300" distR="114300" simplePos="0" relativeHeight="251659264" behindDoc="0" locked="0" layoutInCell="1" allowOverlap="1" wp14:anchorId="2E58C0FD" wp14:editId="2D576DD8">
                <wp:simplePos x="0" y="0"/>
                <wp:positionH relativeFrom="column">
                  <wp:posOffset>-178358</wp:posOffset>
                </wp:positionH>
                <wp:positionV relativeFrom="paragraph">
                  <wp:posOffset>3425658</wp:posOffset>
                </wp:positionV>
                <wp:extent cx="607925" cy="105507"/>
                <wp:effectExtent l="0" t="0" r="78105" b="85090"/>
                <wp:wrapNone/>
                <wp:docPr id="2053211908" name="Straight Arrow Connector 2"/>
                <wp:cNvGraphicFramePr/>
                <a:graphic xmlns:a="http://schemas.openxmlformats.org/drawingml/2006/main">
                  <a:graphicData uri="http://schemas.microsoft.com/office/word/2010/wordprocessingShape">
                    <wps:wsp>
                      <wps:cNvCnPr/>
                      <wps:spPr>
                        <a:xfrm>
                          <a:off x="0" y="0"/>
                          <a:ext cx="607925" cy="105507"/>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147DF" id="Straight Arrow Connector 2" o:spid="_x0000_s1026" type="#_x0000_t32" style="position:absolute;margin-left:-14.05pt;margin-top:269.75pt;width:47.85pt;height:8.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" strokecolor="#f39">
                <v:stroke endarrow="block"/>
              </v:shape>
            </w:pict>
          </mc:Fallback>
        </mc:AlternateContent>
      </w:r>
      <w:r w:rsidRPr="007245EA">
        <w:rPr>
          <w:color w:val="FF0000"/>
          <w:sz w:val="28"/>
          <w:szCs w:val="28"/>
        </w:rPr>
        <w:drawing>
          <wp:inline distT="0" distB="0" distL="0" distR="0" wp14:anchorId="74D76CB3" wp14:editId="3F09AD62">
            <wp:extent cx="5981744" cy="3743352"/>
            <wp:effectExtent l="0" t="0" r="0" b="0"/>
            <wp:docPr id="18618045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4543" name="Picture 1" descr="A screenshot of a computer screen&#10;&#10;Description automatically generated"/>
                    <pic:cNvPicPr/>
                  </pic:nvPicPr>
                  <pic:blipFill>
                    <a:blip r:embed="rId12"/>
                    <a:stretch>
                      <a:fillRect/>
                    </a:stretch>
                  </pic:blipFill>
                  <pic:spPr>
                    <a:xfrm>
                      <a:off x="0" y="0"/>
                      <a:ext cx="5981744" cy="3743352"/>
                    </a:xfrm>
                    <a:prstGeom prst="rect">
                      <a:avLst/>
                    </a:prstGeom>
                  </pic:spPr>
                </pic:pic>
              </a:graphicData>
            </a:graphic>
          </wp:inline>
        </w:drawing>
      </w:r>
    </w:p>
    <w:p w14:paraId="56262F37" w14:textId="5E6A9071" w:rsidR="00DE4848" w:rsidRDefault="00DE4848" w:rsidP="009D650C">
      <w:pPr>
        <w:pStyle w:val="SubStepAlpha"/>
        <w:numPr>
          <w:ilvl w:val="0"/>
          <w:numId w:val="0"/>
        </w:numPr>
        <w:ind w:left="720"/>
      </w:pPr>
    </w:p>
    <w:p w14:paraId="0FC45C32" w14:textId="6F8B82CF" w:rsidR="009D650C" w:rsidRPr="00B864AE" w:rsidRDefault="009D650C" w:rsidP="009D650C">
      <w:pPr>
        <w:pStyle w:val="SubStepAlpha"/>
        <w:numPr>
          <w:ilvl w:val="0"/>
          <w:numId w:val="0"/>
        </w:numPr>
        <w:ind w:left="720"/>
        <w:rPr>
          <w:b/>
          <w:strike/>
          <w:u w:val="single"/>
        </w:rPr>
      </w:pPr>
      <w:proofErr w:type="gramStart"/>
      <w:r w:rsidRPr="00B864AE">
        <w:rPr>
          <w:b/>
          <w:strike/>
          <w:u w:val="single"/>
        </w:rPr>
        <w:t>Well</w:t>
      </w:r>
      <w:proofErr w:type="gramEnd"/>
      <w:r w:rsidRPr="00B864AE">
        <w:rPr>
          <w:b/>
          <w:strike/>
          <w:u w:val="single"/>
        </w:rPr>
        <w:t xml:space="preserve"> done, now look at Switch 2:</w:t>
      </w:r>
    </w:p>
    <w:p w14:paraId="268F2FE2" w14:textId="77777777" w:rsidR="009D650C" w:rsidRPr="00B864AE" w:rsidRDefault="009D650C" w:rsidP="009D650C">
      <w:pPr>
        <w:pStyle w:val="SubStepAlpha"/>
        <w:numPr>
          <w:ilvl w:val="0"/>
          <w:numId w:val="0"/>
        </w:numPr>
        <w:ind w:left="720"/>
        <w:rPr>
          <w:strike/>
        </w:rPr>
      </w:pPr>
    </w:p>
    <w:p w14:paraId="0492095C" w14:textId="7948A8FF" w:rsidR="00F507CC" w:rsidRPr="00B864AE" w:rsidRDefault="00F507CC" w:rsidP="00F507CC">
      <w:pPr>
        <w:pStyle w:val="SubStepAlpha"/>
        <w:rPr>
          <w:strike/>
        </w:rPr>
      </w:pPr>
      <w:r w:rsidRPr="00B864AE">
        <w:rPr>
          <w:strike/>
        </w:rPr>
        <w:t>Configure switch S2.</w:t>
      </w:r>
    </w:p>
    <w:p w14:paraId="717DD0A8" w14:textId="20F10094" w:rsidR="00F507CC" w:rsidRPr="00B864AE" w:rsidRDefault="00F507CC" w:rsidP="00F507CC">
      <w:pPr>
        <w:pStyle w:val="BodyTextL50"/>
        <w:rPr>
          <w:rStyle w:val="AnswerGray"/>
          <w:strike/>
        </w:rPr>
      </w:pPr>
      <w:r w:rsidRPr="00B864AE">
        <w:rPr>
          <w:rStyle w:val="AnswerGray"/>
          <w:strike/>
          <w:highlight w:val="yellow"/>
        </w:rPr>
        <w:t>Repeat the previous steps for Switch S2. Make sure the hostname is configured as S2.</w:t>
      </w:r>
    </w:p>
    <w:p w14:paraId="0D042777" w14:textId="2921E60B" w:rsidR="00B864AE" w:rsidRDefault="00B864AE" w:rsidP="00F507CC">
      <w:pPr>
        <w:pStyle w:val="BodyTextL50"/>
        <w:rPr>
          <w:rStyle w:val="AnswerGray"/>
        </w:rPr>
      </w:pPr>
      <w:r>
        <w:rPr>
          <w:b/>
          <w:noProof/>
        </w:rPr>
        <mc:AlternateContent>
          <mc:Choice Requires="wps">
            <w:drawing>
              <wp:anchor distT="0" distB="0" distL="114300" distR="114300" simplePos="0" relativeHeight="251662336" behindDoc="0" locked="0" layoutInCell="1" allowOverlap="1" wp14:anchorId="380F3549" wp14:editId="5BF69095">
                <wp:simplePos x="0" y="0"/>
                <wp:positionH relativeFrom="column">
                  <wp:posOffset>118068</wp:posOffset>
                </wp:positionH>
                <wp:positionV relativeFrom="paragraph">
                  <wp:posOffset>3748691</wp:posOffset>
                </wp:positionV>
                <wp:extent cx="417007" cy="35169"/>
                <wp:effectExtent l="0" t="38100" r="59690" b="79375"/>
                <wp:wrapNone/>
                <wp:docPr id="885858497" name="Straight Arrow Connector 5"/>
                <wp:cNvGraphicFramePr/>
                <a:graphic xmlns:a="http://schemas.openxmlformats.org/drawingml/2006/main">
                  <a:graphicData uri="http://schemas.microsoft.com/office/word/2010/wordprocessingShape">
                    <wps:wsp>
                      <wps:cNvCnPr/>
                      <wps:spPr>
                        <a:xfrm>
                          <a:off x="0" y="0"/>
                          <a:ext cx="417007" cy="35169"/>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21A05" id="Straight Arrow Connector 5" o:spid="_x0000_s1026" type="#_x0000_t32" style="position:absolute;margin-left:9.3pt;margin-top:295.15pt;width:32.85pt;height: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" strokecolor="#f39">
                <v:stroke endarrow="block"/>
              </v:shape>
            </w:pict>
          </mc:Fallback>
        </mc:AlternateContent>
      </w:r>
    </w:p>
    <w:p w14:paraId="58AFE510" w14:textId="5EDD85E4" w:rsidR="00773BED" w:rsidRDefault="00773BED" w:rsidP="00F507CC">
      <w:pPr>
        <w:pStyle w:val="BodyTextL50"/>
        <w:rPr>
          <w:rStyle w:val="AnswerGray"/>
        </w:rPr>
      </w:pPr>
    </w:p>
    <w:p w14:paraId="73666D31" w14:textId="3B77EA2F" w:rsidR="00E33540" w:rsidRDefault="00E33540" w:rsidP="00F507CC">
      <w:pPr>
        <w:pStyle w:val="BodyTextL50"/>
        <w:rPr>
          <w:rStyle w:val="AnswerGray"/>
        </w:rPr>
      </w:pPr>
    </w:p>
    <w:p w14:paraId="6EC32A02" w14:textId="23F2A366" w:rsidR="00E33540" w:rsidRPr="002A35DF" w:rsidRDefault="00E33540" w:rsidP="00B52CAC">
      <w:pPr>
        <w:pStyle w:val="Heading1"/>
        <w:rPr>
          <w:rStyle w:val="LabSectionGray"/>
          <w:highlight w:val="yellow"/>
        </w:rPr>
      </w:pPr>
      <w:r w:rsidRPr="002A35DF">
        <w:rPr>
          <w:rStyle w:val="LabSectionGray"/>
          <w:highlight w:val="yellow"/>
        </w:rPr>
        <w:lastRenderedPageBreak/>
        <w:t>Device Configs</w:t>
      </w:r>
      <w:r w:rsidR="002A35DF">
        <w:rPr>
          <w:rStyle w:val="LabSectionGray"/>
          <w:highlight w:val="yellow"/>
        </w:rPr>
        <w:t xml:space="preserve">  The following are the expected outputs when you have configured both S1 and S2  </w:t>
      </w:r>
    </w:p>
    <w:p w14:paraId="502F78D3" w14:textId="77777777" w:rsidR="00E33540" w:rsidRPr="00D37A46" w:rsidRDefault="00E33540" w:rsidP="00B52CAC">
      <w:pPr>
        <w:pStyle w:val="Heading1"/>
        <w:rPr>
          <w:rStyle w:val="LabSectionGray"/>
        </w:rPr>
      </w:pPr>
      <w:r w:rsidRPr="002A35DF">
        <w:rPr>
          <w:rStyle w:val="LabSectionGray"/>
          <w:highlight w:val="yellow"/>
        </w:rPr>
        <w:t>Switch S1 (complete)</w:t>
      </w:r>
    </w:p>
    <w:p w14:paraId="483B1849" w14:textId="77777777" w:rsidR="00E33540" w:rsidRPr="00B1733C" w:rsidRDefault="00E33540" w:rsidP="00E33540">
      <w:pPr>
        <w:pStyle w:val="DevConfigs"/>
        <w:rPr>
          <w:rStyle w:val="DevConfigGray"/>
          <w:strike/>
        </w:rPr>
      </w:pPr>
      <w:r w:rsidRPr="00B1733C">
        <w:rPr>
          <w:rStyle w:val="DevConfigGray"/>
          <w:strike/>
        </w:rPr>
        <w:t>S1#sh run</w:t>
      </w:r>
    </w:p>
    <w:p w14:paraId="1E1F75FF" w14:textId="77777777" w:rsidR="00E33540" w:rsidRPr="00B1733C" w:rsidRDefault="00E33540" w:rsidP="00E33540">
      <w:pPr>
        <w:pStyle w:val="DevConfigs"/>
        <w:rPr>
          <w:rStyle w:val="DevConfigGray"/>
          <w:strike/>
        </w:rPr>
      </w:pPr>
      <w:r w:rsidRPr="00B1733C">
        <w:rPr>
          <w:rStyle w:val="DevConfigGray"/>
          <w:strike/>
        </w:rPr>
        <w:t>Building configuration...</w:t>
      </w:r>
    </w:p>
    <w:p w14:paraId="37FE8A6F" w14:textId="77777777" w:rsidR="00E33540" w:rsidRPr="00B1733C" w:rsidRDefault="00E33540" w:rsidP="00E33540">
      <w:pPr>
        <w:pStyle w:val="DevConfigs"/>
        <w:rPr>
          <w:rStyle w:val="DevConfigGray"/>
          <w:strike/>
        </w:rPr>
      </w:pPr>
      <w:r w:rsidRPr="00B1733C">
        <w:rPr>
          <w:rStyle w:val="DevConfigGray"/>
          <w:strike/>
        </w:rPr>
        <w:t xml:space="preserve">Current </w:t>
      </w:r>
      <w:proofErr w:type="gramStart"/>
      <w:r w:rsidRPr="00B1733C">
        <w:rPr>
          <w:rStyle w:val="DevConfigGray"/>
          <w:strike/>
        </w:rPr>
        <w:t>configuration :</w:t>
      </w:r>
      <w:proofErr w:type="gramEnd"/>
      <w:r w:rsidRPr="00B1733C">
        <w:rPr>
          <w:rStyle w:val="DevConfigGray"/>
          <w:strike/>
        </w:rPr>
        <w:t xml:space="preserve"> 1514 bytes</w:t>
      </w:r>
    </w:p>
    <w:p w14:paraId="3B119326" w14:textId="77777777" w:rsidR="00E33540" w:rsidRPr="00B1733C" w:rsidRDefault="00E33540" w:rsidP="00E33540">
      <w:pPr>
        <w:pStyle w:val="DevConfigs"/>
        <w:rPr>
          <w:rStyle w:val="DevConfigGray"/>
          <w:strike/>
        </w:rPr>
      </w:pPr>
    </w:p>
    <w:p w14:paraId="2C46F5F1" w14:textId="77777777" w:rsidR="00E33540" w:rsidRPr="00B1733C" w:rsidRDefault="00E33540" w:rsidP="00E33540">
      <w:pPr>
        <w:pStyle w:val="DevConfigs"/>
        <w:rPr>
          <w:rStyle w:val="DevConfigGray"/>
          <w:strike/>
        </w:rPr>
      </w:pPr>
      <w:r w:rsidRPr="00B1733C">
        <w:rPr>
          <w:rStyle w:val="DevConfigGray"/>
          <w:strike/>
        </w:rPr>
        <w:t>version 15.0</w:t>
      </w:r>
    </w:p>
    <w:p w14:paraId="3955EFEC" w14:textId="77777777" w:rsidR="00E33540" w:rsidRPr="00B1733C" w:rsidRDefault="00E33540" w:rsidP="00E33540">
      <w:pPr>
        <w:pStyle w:val="DevConfigs"/>
        <w:rPr>
          <w:rStyle w:val="DevConfigGray"/>
          <w:strike/>
        </w:rPr>
      </w:pPr>
      <w:r w:rsidRPr="00B1733C">
        <w:rPr>
          <w:rStyle w:val="DevConfigGray"/>
          <w:strike/>
        </w:rPr>
        <w:t>no service pad</w:t>
      </w:r>
    </w:p>
    <w:p w14:paraId="30E2149D" w14:textId="77777777" w:rsidR="00E33540" w:rsidRPr="00B1733C" w:rsidRDefault="00E33540" w:rsidP="00E33540">
      <w:pPr>
        <w:pStyle w:val="DevConfigs"/>
        <w:rPr>
          <w:rStyle w:val="DevConfigGray"/>
          <w:strike/>
        </w:rPr>
      </w:pPr>
      <w:r w:rsidRPr="00B1733C">
        <w:rPr>
          <w:rStyle w:val="DevConfigGray"/>
          <w:strike/>
        </w:rPr>
        <w:t>service timestamps debug datetime msec</w:t>
      </w:r>
    </w:p>
    <w:p w14:paraId="6C3DA9BE" w14:textId="77777777" w:rsidR="00E33540" w:rsidRPr="00B1733C" w:rsidRDefault="00E33540" w:rsidP="00E33540">
      <w:pPr>
        <w:pStyle w:val="DevConfigs"/>
        <w:rPr>
          <w:rStyle w:val="DevConfigGray"/>
          <w:strike/>
        </w:rPr>
      </w:pPr>
      <w:r w:rsidRPr="00B1733C">
        <w:rPr>
          <w:rStyle w:val="DevConfigGray"/>
          <w:strike/>
        </w:rPr>
        <w:t>service timestamps log datetime msec</w:t>
      </w:r>
    </w:p>
    <w:p w14:paraId="14A5CEA5" w14:textId="77777777" w:rsidR="00E33540" w:rsidRPr="00B1733C" w:rsidRDefault="00E33540" w:rsidP="00E33540">
      <w:pPr>
        <w:pStyle w:val="DevConfigs"/>
        <w:rPr>
          <w:rStyle w:val="DevConfigGray"/>
          <w:strike/>
        </w:rPr>
      </w:pPr>
      <w:r w:rsidRPr="00B1733C">
        <w:rPr>
          <w:rStyle w:val="DevConfigGray"/>
          <w:strike/>
        </w:rPr>
        <w:t>no service password-encryption</w:t>
      </w:r>
    </w:p>
    <w:p w14:paraId="37F543B8" w14:textId="77777777" w:rsidR="00E33540" w:rsidRPr="00B1733C" w:rsidRDefault="00E33540" w:rsidP="00E33540">
      <w:pPr>
        <w:pStyle w:val="DevConfigs"/>
        <w:rPr>
          <w:rStyle w:val="DevConfigGray"/>
          <w:strike/>
        </w:rPr>
      </w:pPr>
      <w:r w:rsidRPr="00B1733C">
        <w:rPr>
          <w:rStyle w:val="DevConfigGray"/>
          <w:strike/>
        </w:rPr>
        <w:t>!</w:t>
      </w:r>
    </w:p>
    <w:p w14:paraId="5733B106" w14:textId="77777777" w:rsidR="00E33540" w:rsidRPr="00B1733C" w:rsidRDefault="00E33540" w:rsidP="00E33540">
      <w:pPr>
        <w:pStyle w:val="DevConfigs"/>
        <w:rPr>
          <w:rStyle w:val="DevConfigGray"/>
          <w:strike/>
        </w:rPr>
      </w:pPr>
      <w:r w:rsidRPr="00B1733C">
        <w:rPr>
          <w:rStyle w:val="DevConfigGray"/>
          <w:strike/>
        </w:rPr>
        <w:t>hostname S1</w:t>
      </w:r>
    </w:p>
    <w:p w14:paraId="751B2272" w14:textId="77777777" w:rsidR="00E33540" w:rsidRPr="00B1733C" w:rsidRDefault="00E33540" w:rsidP="00E33540">
      <w:pPr>
        <w:pStyle w:val="DevConfigs"/>
        <w:rPr>
          <w:rStyle w:val="DevConfigGray"/>
          <w:strike/>
        </w:rPr>
      </w:pPr>
    </w:p>
    <w:p w14:paraId="2D056581" w14:textId="77777777" w:rsidR="00E33540" w:rsidRPr="00B1733C" w:rsidRDefault="00E33540" w:rsidP="00E33540">
      <w:pPr>
        <w:pStyle w:val="DevConfigs"/>
        <w:rPr>
          <w:rStyle w:val="DevConfigGray"/>
          <w:strike/>
        </w:rPr>
      </w:pPr>
      <w:r w:rsidRPr="00B1733C">
        <w:rPr>
          <w:rStyle w:val="DevConfigGray"/>
          <w:strike/>
        </w:rPr>
        <w:t>boot-start-marker</w:t>
      </w:r>
    </w:p>
    <w:p w14:paraId="4313C388" w14:textId="77777777" w:rsidR="00E33540" w:rsidRPr="00B1733C" w:rsidRDefault="00E33540" w:rsidP="00E33540">
      <w:pPr>
        <w:pStyle w:val="DevConfigs"/>
        <w:rPr>
          <w:rStyle w:val="DevConfigGray"/>
          <w:strike/>
        </w:rPr>
      </w:pPr>
      <w:r w:rsidRPr="00B1733C">
        <w:rPr>
          <w:rStyle w:val="DevConfigGray"/>
          <w:strike/>
        </w:rPr>
        <w:t>boot-end-marker</w:t>
      </w:r>
    </w:p>
    <w:p w14:paraId="6840FEB0" w14:textId="77777777" w:rsidR="00E33540" w:rsidRPr="00B1733C" w:rsidRDefault="00E33540" w:rsidP="00E33540">
      <w:pPr>
        <w:pStyle w:val="DevConfigs"/>
        <w:rPr>
          <w:rStyle w:val="DevConfigGray"/>
          <w:strike/>
        </w:rPr>
      </w:pPr>
      <w:r w:rsidRPr="00B1733C">
        <w:rPr>
          <w:rStyle w:val="DevConfigGray"/>
          <w:strike/>
        </w:rPr>
        <w:t>!</w:t>
      </w:r>
    </w:p>
    <w:p w14:paraId="20778E51" w14:textId="77777777" w:rsidR="00E33540" w:rsidRPr="00B1733C" w:rsidRDefault="00E33540" w:rsidP="00E33540">
      <w:pPr>
        <w:pStyle w:val="DevConfigs"/>
        <w:rPr>
          <w:rStyle w:val="DevConfigGray"/>
          <w:strike/>
        </w:rPr>
      </w:pPr>
      <w:r w:rsidRPr="00B1733C">
        <w:rPr>
          <w:rStyle w:val="DevConfigGray"/>
          <w:strike/>
        </w:rPr>
        <w:t>enable secret 4 06YFDUHH61wAE/kLkDq9BGho1QM5EnRtoyr8cHAUg.2</w:t>
      </w:r>
    </w:p>
    <w:p w14:paraId="259B6DE1" w14:textId="77777777" w:rsidR="00E33540" w:rsidRPr="00B1733C" w:rsidRDefault="00E33540" w:rsidP="00E33540">
      <w:pPr>
        <w:pStyle w:val="DevConfigs"/>
        <w:rPr>
          <w:rStyle w:val="DevConfigGray"/>
          <w:strike/>
        </w:rPr>
      </w:pPr>
      <w:r w:rsidRPr="00B1733C">
        <w:rPr>
          <w:rStyle w:val="DevConfigGray"/>
          <w:strike/>
        </w:rPr>
        <w:t>!</w:t>
      </w:r>
    </w:p>
    <w:p w14:paraId="56D309E8" w14:textId="77777777" w:rsidR="00E33540" w:rsidRPr="00B1733C" w:rsidRDefault="00E33540" w:rsidP="00E33540">
      <w:pPr>
        <w:pStyle w:val="DevConfigs"/>
        <w:rPr>
          <w:rStyle w:val="DevConfigGray"/>
          <w:strike/>
        </w:rPr>
      </w:pPr>
      <w:r w:rsidRPr="00B1733C">
        <w:rPr>
          <w:rStyle w:val="DevConfigGray"/>
          <w:strike/>
        </w:rPr>
        <w:t xml:space="preserve">no </w:t>
      </w:r>
      <w:proofErr w:type="spellStart"/>
      <w:r w:rsidRPr="00B1733C">
        <w:rPr>
          <w:rStyle w:val="DevConfigGray"/>
          <w:strike/>
        </w:rPr>
        <w:t>aaa</w:t>
      </w:r>
      <w:proofErr w:type="spellEnd"/>
      <w:r w:rsidRPr="00B1733C">
        <w:rPr>
          <w:rStyle w:val="DevConfigGray"/>
          <w:strike/>
        </w:rPr>
        <w:t xml:space="preserve"> </w:t>
      </w:r>
      <w:proofErr w:type="gramStart"/>
      <w:r w:rsidRPr="00B1733C">
        <w:rPr>
          <w:rStyle w:val="DevConfigGray"/>
          <w:strike/>
        </w:rPr>
        <w:t>new-model</w:t>
      </w:r>
      <w:proofErr w:type="gramEnd"/>
    </w:p>
    <w:p w14:paraId="792FF9D2" w14:textId="77777777" w:rsidR="00E33540" w:rsidRPr="00B1733C" w:rsidRDefault="00E33540" w:rsidP="00E33540">
      <w:pPr>
        <w:pStyle w:val="DevConfigs"/>
        <w:rPr>
          <w:rStyle w:val="DevConfigGray"/>
          <w:strike/>
        </w:rPr>
      </w:pPr>
      <w:r w:rsidRPr="00B1733C">
        <w:rPr>
          <w:rStyle w:val="DevConfigGray"/>
          <w:strike/>
        </w:rPr>
        <w:t xml:space="preserve">system </w:t>
      </w:r>
      <w:proofErr w:type="spellStart"/>
      <w:r w:rsidRPr="00B1733C">
        <w:rPr>
          <w:rStyle w:val="DevConfigGray"/>
          <w:strike/>
        </w:rPr>
        <w:t>mtu</w:t>
      </w:r>
      <w:proofErr w:type="spellEnd"/>
      <w:r w:rsidRPr="00B1733C">
        <w:rPr>
          <w:rStyle w:val="DevConfigGray"/>
          <w:strike/>
        </w:rPr>
        <w:t xml:space="preserve"> routing 1500</w:t>
      </w:r>
    </w:p>
    <w:p w14:paraId="408FE6C0" w14:textId="77777777" w:rsidR="00E33540" w:rsidRPr="00B1733C" w:rsidRDefault="00E33540" w:rsidP="00E33540">
      <w:pPr>
        <w:pStyle w:val="DevConfigs"/>
        <w:rPr>
          <w:rStyle w:val="DevConfigGray"/>
          <w:strike/>
        </w:rPr>
      </w:pPr>
      <w:r w:rsidRPr="00B1733C">
        <w:rPr>
          <w:rStyle w:val="DevConfigGray"/>
          <w:strike/>
        </w:rPr>
        <w:t>!</w:t>
      </w:r>
    </w:p>
    <w:p w14:paraId="6B941828" w14:textId="77777777" w:rsidR="00E33540" w:rsidRPr="00B1733C" w:rsidRDefault="00E33540" w:rsidP="00E33540">
      <w:pPr>
        <w:pStyle w:val="DevConfigs"/>
        <w:rPr>
          <w:rStyle w:val="DevConfigGray"/>
          <w:strike/>
        </w:rPr>
      </w:pPr>
      <w:r w:rsidRPr="00B1733C">
        <w:rPr>
          <w:rStyle w:val="DevConfigGray"/>
          <w:strike/>
        </w:rPr>
        <w:t xml:space="preserve">no </w:t>
      </w:r>
      <w:proofErr w:type="spellStart"/>
      <w:r w:rsidRPr="00B1733C">
        <w:rPr>
          <w:rStyle w:val="DevConfigGray"/>
          <w:strike/>
        </w:rPr>
        <w:t>ip</w:t>
      </w:r>
      <w:proofErr w:type="spellEnd"/>
      <w:r w:rsidRPr="00B1733C">
        <w:rPr>
          <w:rStyle w:val="DevConfigGray"/>
          <w:strike/>
        </w:rPr>
        <w:t xml:space="preserve"> domain-lookup</w:t>
      </w:r>
    </w:p>
    <w:p w14:paraId="2B6FB084" w14:textId="77777777" w:rsidR="00E33540" w:rsidRPr="00B1733C" w:rsidRDefault="00E33540" w:rsidP="00E33540">
      <w:pPr>
        <w:pStyle w:val="DevConfigs"/>
        <w:rPr>
          <w:rStyle w:val="DevConfigGray"/>
          <w:strike/>
        </w:rPr>
      </w:pPr>
      <w:r w:rsidRPr="00B1733C">
        <w:rPr>
          <w:rStyle w:val="DevConfigGray"/>
          <w:strike/>
        </w:rPr>
        <w:t>!</w:t>
      </w:r>
    </w:p>
    <w:p w14:paraId="76D386B3" w14:textId="77777777" w:rsidR="00E33540" w:rsidRPr="00B1733C" w:rsidRDefault="00E33540" w:rsidP="00E33540">
      <w:pPr>
        <w:pStyle w:val="DevConfigs"/>
        <w:rPr>
          <w:rStyle w:val="DevConfigGray"/>
          <w:strike/>
        </w:rPr>
      </w:pPr>
      <w:r w:rsidRPr="00B1733C">
        <w:rPr>
          <w:rStyle w:val="DevConfigGray"/>
          <w:strike/>
        </w:rPr>
        <w:t xml:space="preserve">spanning-tree mode </w:t>
      </w:r>
      <w:proofErr w:type="spellStart"/>
      <w:r w:rsidRPr="00B1733C">
        <w:rPr>
          <w:rStyle w:val="DevConfigGray"/>
          <w:strike/>
        </w:rPr>
        <w:t>pvst</w:t>
      </w:r>
      <w:proofErr w:type="spellEnd"/>
    </w:p>
    <w:p w14:paraId="2BE37D8F" w14:textId="77777777" w:rsidR="00E33540" w:rsidRPr="00B1733C" w:rsidRDefault="00E33540" w:rsidP="00E33540">
      <w:pPr>
        <w:pStyle w:val="DevConfigs"/>
        <w:rPr>
          <w:rStyle w:val="DevConfigGray"/>
          <w:strike/>
        </w:rPr>
      </w:pPr>
      <w:r w:rsidRPr="00B1733C">
        <w:rPr>
          <w:rStyle w:val="DevConfigGray"/>
          <w:strike/>
        </w:rPr>
        <w:t>spanning-tree extend system-id</w:t>
      </w:r>
    </w:p>
    <w:p w14:paraId="5154AC97" w14:textId="77777777" w:rsidR="00E33540" w:rsidRPr="00B1733C" w:rsidRDefault="00E33540" w:rsidP="00E33540">
      <w:pPr>
        <w:pStyle w:val="DevConfigs"/>
        <w:rPr>
          <w:rStyle w:val="DevConfigGray"/>
          <w:strike/>
        </w:rPr>
      </w:pPr>
      <w:r w:rsidRPr="00B1733C">
        <w:rPr>
          <w:rStyle w:val="DevConfigGray"/>
          <w:strike/>
        </w:rPr>
        <w:t>!</w:t>
      </w:r>
    </w:p>
    <w:p w14:paraId="386E0E4C" w14:textId="77777777" w:rsidR="00E33540" w:rsidRPr="00B1733C" w:rsidRDefault="00E33540" w:rsidP="00E33540">
      <w:pPr>
        <w:pStyle w:val="DevConfigs"/>
        <w:rPr>
          <w:rStyle w:val="DevConfigGray"/>
          <w:strike/>
        </w:rPr>
      </w:pPr>
      <w:proofErr w:type="spellStart"/>
      <w:r w:rsidRPr="00B1733C">
        <w:rPr>
          <w:rStyle w:val="DevConfigGray"/>
          <w:strike/>
        </w:rPr>
        <w:t>vlan</w:t>
      </w:r>
      <w:proofErr w:type="spellEnd"/>
      <w:r w:rsidRPr="00B1733C">
        <w:rPr>
          <w:rStyle w:val="DevConfigGray"/>
          <w:strike/>
        </w:rPr>
        <w:t xml:space="preserve"> internal allocation policy ascending</w:t>
      </w:r>
    </w:p>
    <w:p w14:paraId="71275398" w14:textId="77777777" w:rsidR="00E33540" w:rsidRPr="00B1733C" w:rsidRDefault="00E33540" w:rsidP="00E33540">
      <w:pPr>
        <w:pStyle w:val="DevConfigs"/>
        <w:rPr>
          <w:rStyle w:val="DevConfigGray"/>
          <w:strike/>
        </w:rPr>
      </w:pPr>
      <w:r w:rsidRPr="00B1733C">
        <w:rPr>
          <w:rStyle w:val="DevConfigGray"/>
          <w:strike/>
        </w:rPr>
        <w:t>!</w:t>
      </w:r>
    </w:p>
    <w:p w14:paraId="0CBEF432" w14:textId="77777777" w:rsidR="00E33540" w:rsidRPr="00B1733C" w:rsidRDefault="00E33540" w:rsidP="00E33540">
      <w:pPr>
        <w:pStyle w:val="DevConfigs"/>
        <w:rPr>
          <w:rStyle w:val="DevConfigGray"/>
          <w:strike/>
        </w:rPr>
      </w:pPr>
      <w:r w:rsidRPr="00B1733C">
        <w:rPr>
          <w:rStyle w:val="DevConfigGray"/>
          <w:strike/>
        </w:rPr>
        <w:t>interface FastEthernet0/1</w:t>
      </w:r>
    </w:p>
    <w:p w14:paraId="14AACCF3" w14:textId="77777777" w:rsidR="00E33540" w:rsidRPr="00B1733C" w:rsidRDefault="00E33540" w:rsidP="00E33540">
      <w:pPr>
        <w:pStyle w:val="DevConfigs"/>
        <w:rPr>
          <w:rStyle w:val="DevConfigGray"/>
          <w:strike/>
        </w:rPr>
      </w:pPr>
      <w:r w:rsidRPr="00B1733C">
        <w:rPr>
          <w:rStyle w:val="DevConfigGray"/>
          <w:strike/>
        </w:rPr>
        <w:t>!</w:t>
      </w:r>
    </w:p>
    <w:p w14:paraId="77855540" w14:textId="77777777" w:rsidR="00E33540" w:rsidRPr="00B1733C" w:rsidRDefault="00E33540" w:rsidP="00E33540">
      <w:pPr>
        <w:pStyle w:val="DevConfigs"/>
        <w:rPr>
          <w:rStyle w:val="DevConfigGray"/>
          <w:strike/>
        </w:rPr>
      </w:pPr>
      <w:r w:rsidRPr="00B1733C">
        <w:rPr>
          <w:rStyle w:val="DevConfigGray"/>
          <w:strike/>
        </w:rPr>
        <w:t>interface FastEthernet0/2</w:t>
      </w:r>
    </w:p>
    <w:p w14:paraId="51246352" w14:textId="77777777" w:rsidR="00E33540" w:rsidRPr="00B1733C" w:rsidRDefault="00E33540" w:rsidP="00E33540">
      <w:pPr>
        <w:pStyle w:val="DevConfigs"/>
        <w:rPr>
          <w:rStyle w:val="DevConfigGray"/>
          <w:strike/>
        </w:rPr>
      </w:pPr>
      <w:r w:rsidRPr="00B1733C">
        <w:rPr>
          <w:rStyle w:val="DevConfigGray"/>
          <w:strike/>
        </w:rPr>
        <w:t>!</w:t>
      </w:r>
    </w:p>
    <w:p w14:paraId="7C03305B" w14:textId="77777777" w:rsidR="00E33540" w:rsidRPr="00B1733C" w:rsidRDefault="00E33540" w:rsidP="00E33540">
      <w:pPr>
        <w:pStyle w:val="DevConfigs"/>
        <w:rPr>
          <w:rStyle w:val="DevConfigGray"/>
          <w:strike/>
        </w:rPr>
      </w:pPr>
      <w:r w:rsidRPr="00B1733C">
        <w:rPr>
          <w:rStyle w:val="DevConfigGray"/>
          <w:strike/>
        </w:rPr>
        <w:t>interface FastEthernet0/3</w:t>
      </w:r>
    </w:p>
    <w:p w14:paraId="2162FEA8" w14:textId="77777777" w:rsidR="00E33540" w:rsidRPr="00B1733C" w:rsidRDefault="00E33540" w:rsidP="00E33540">
      <w:pPr>
        <w:pStyle w:val="DevConfigs"/>
        <w:rPr>
          <w:rStyle w:val="DevConfigGray"/>
          <w:strike/>
        </w:rPr>
      </w:pPr>
      <w:r w:rsidRPr="00B1733C">
        <w:rPr>
          <w:rStyle w:val="DevConfigGray"/>
          <w:strike/>
        </w:rPr>
        <w:t>!</w:t>
      </w:r>
    </w:p>
    <w:p w14:paraId="6DD04693" w14:textId="77777777" w:rsidR="00E33540" w:rsidRPr="00B1733C" w:rsidRDefault="00E33540" w:rsidP="00E33540">
      <w:pPr>
        <w:pStyle w:val="DevConfigs"/>
        <w:rPr>
          <w:rStyle w:val="DevConfigGray"/>
          <w:strike/>
        </w:rPr>
      </w:pPr>
      <w:r w:rsidRPr="00B1733C">
        <w:rPr>
          <w:rStyle w:val="DevConfigGray"/>
          <w:strike/>
        </w:rPr>
        <w:t>interface FastEthernet0/4</w:t>
      </w:r>
    </w:p>
    <w:p w14:paraId="6A30638B" w14:textId="77777777" w:rsidR="00E33540" w:rsidRPr="00B1733C" w:rsidRDefault="00E33540" w:rsidP="00E33540">
      <w:pPr>
        <w:pStyle w:val="DevConfigs"/>
        <w:rPr>
          <w:rStyle w:val="DevConfigGray"/>
          <w:strike/>
        </w:rPr>
      </w:pPr>
      <w:r w:rsidRPr="00B1733C">
        <w:rPr>
          <w:rStyle w:val="DevConfigGray"/>
          <w:strike/>
        </w:rPr>
        <w:t>!</w:t>
      </w:r>
    </w:p>
    <w:p w14:paraId="5D67CC4C" w14:textId="77777777" w:rsidR="00E33540" w:rsidRPr="00B1733C" w:rsidRDefault="00E33540" w:rsidP="00E33540">
      <w:pPr>
        <w:pStyle w:val="DevConfigs"/>
        <w:rPr>
          <w:rStyle w:val="DevConfigGray"/>
          <w:strike/>
        </w:rPr>
      </w:pPr>
      <w:r w:rsidRPr="00B1733C">
        <w:rPr>
          <w:rStyle w:val="DevConfigGray"/>
          <w:strike/>
        </w:rPr>
        <w:t>interface FastEthernet0/5</w:t>
      </w:r>
    </w:p>
    <w:p w14:paraId="721562A9" w14:textId="77777777" w:rsidR="00E33540" w:rsidRPr="00B1733C" w:rsidRDefault="00E33540" w:rsidP="00E33540">
      <w:pPr>
        <w:pStyle w:val="DevConfigs"/>
        <w:rPr>
          <w:rStyle w:val="DevConfigGray"/>
          <w:strike/>
        </w:rPr>
      </w:pPr>
      <w:r w:rsidRPr="00B1733C">
        <w:rPr>
          <w:rStyle w:val="DevConfigGray"/>
          <w:strike/>
        </w:rPr>
        <w:t>!</w:t>
      </w:r>
    </w:p>
    <w:p w14:paraId="3976F28B" w14:textId="77777777" w:rsidR="00E33540" w:rsidRPr="00B1733C" w:rsidRDefault="00E33540" w:rsidP="00E33540">
      <w:pPr>
        <w:pStyle w:val="DevConfigs"/>
        <w:rPr>
          <w:rStyle w:val="DevConfigGray"/>
          <w:strike/>
        </w:rPr>
      </w:pPr>
      <w:r w:rsidRPr="00B1733C">
        <w:rPr>
          <w:rStyle w:val="DevConfigGray"/>
          <w:strike/>
        </w:rPr>
        <w:t>interface FastEthernet0/6</w:t>
      </w:r>
    </w:p>
    <w:p w14:paraId="23438FCC" w14:textId="77777777" w:rsidR="00E33540" w:rsidRPr="00B1733C" w:rsidRDefault="00E33540" w:rsidP="00E33540">
      <w:pPr>
        <w:pStyle w:val="DevConfigs"/>
        <w:rPr>
          <w:rStyle w:val="DevConfigGray"/>
          <w:strike/>
        </w:rPr>
      </w:pPr>
      <w:r w:rsidRPr="00B1733C">
        <w:rPr>
          <w:rStyle w:val="DevConfigGray"/>
          <w:strike/>
        </w:rPr>
        <w:t>!</w:t>
      </w:r>
    </w:p>
    <w:p w14:paraId="71F03BA8" w14:textId="77777777" w:rsidR="00E33540" w:rsidRPr="00B1733C" w:rsidRDefault="00E33540" w:rsidP="00E33540">
      <w:pPr>
        <w:pStyle w:val="DevConfigs"/>
        <w:rPr>
          <w:rStyle w:val="DevConfigGray"/>
          <w:strike/>
        </w:rPr>
      </w:pPr>
      <w:r w:rsidRPr="00B1733C">
        <w:rPr>
          <w:rStyle w:val="DevConfigGray"/>
          <w:strike/>
        </w:rPr>
        <w:t>interface FastEthernet0/7</w:t>
      </w:r>
    </w:p>
    <w:p w14:paraId="282D7EDD" w14:textId="77777777" w:rsidR="00E33540" w:rsidRPr="00B1733C" w:rsidRDefault="00E33540" w:rsidP="00E33540">
      <w:pPr>
        <w:pStyle w:val="DevConfigs"/>
        <w:rPr>
          <w:rStyle w:val="DevConfigGray"/>
          <w:strike/>
        </w:rPr>
      </w:pPr>
      <w:r w:rsidRPr="00B1733C">
        <w:rPr>
          <w:rStyle w:val="DevConfigGray"/>
          <w:strike/>
        </w:rPr>
        <w:t>!</w:t>
      </w:r>
    </w:p>
    <w:p w14:paraId="7468AE3D" w14:textId="77777777" w:rsidR="00E33540" w:rsidRPr="00B1733C" w:rsidRDefault="00E33540" w:rsidP="00E33540">
      <w:pPr>
        <w:pStyle w:val="DevConfigs"/>
        <w:rPr>
          <w:rStyle w:val="DevConfigGray"/>
          <w:strike/>
        </w:rPr>
      </w:pPr>
      <w:r w:rsidRPr="00B1733C">
        <w:rPr>
          <w:rStyle w:val="DevConfigGray"/>
          <w:strike/>
        </w:rPr>
        <w:t>interface FastEthernet0/8</w:t>
      </w:r>
    </w:p>
    <w:p w14:paraId="6EF13EB6" w14:textId="77777777" w:rsidR="00E33540" w:rsidRPr="00B1733C" w:rsidRDefault="00E33540" w:rsidP="00E33540">
      <w:pPr>
        <w:pStyle w:val="DevConfigs"/>
        <w:rPr>
          <w:rStyle w:val="DevConfigGray"/>
          <w:strike/>
        </w:rPr>
      </w:pPr>
      <w:r w:rsidRPr="00B1733C">
        <w:rPr>
          <w:rStyle w:val="DevConfigGray"/>
          <w:strike/>
        </w:rPr>
        <w:t>!</w:t>
      </w:r>
    </w:p>
    <w:p w14:paraId="37FFC354" w14:textId="77777777" w:rsidR="00E33540" w:rsidRPr="00B1733C" w:rsidRDefault="00E33540" w:rsidP="00E33540">
      <w:pPr>
        <w:pStyle w:val="DevConfigs"/>
        <w:rPr>
          <w:rStyle w:val="DevConfigGray"/>
          <w:strike/>
        </w:rPr>
      </w:pPr>
      <w:r w:rsidRPr="00B1733C">
        <w:rPr>
          <w:rStyle w:val="DevConfigGray"/>
          <w:strike/>
        </w:rPr>
        <w:t>interface FastEthernet0/9</w:t>
      </w:r>
    </w:p>
    <w:p w14:paraId="69F5470D" w14:textId="77777777" w:rsidR="00E33540" w:rsidRPr="00B1733C" w:rsidRDefault="00E33540" w:rsidP="00E33540">
      <w:pPr>
        <w:pStyle w:val="DevConfigs"/>
        <w:rPr>
          <w:rStyle w:val="DevConfigGray"/>
          <w:strike/>
        </w:rPr>
      </w:pPr>
      <w:r w:rsidRPr="00B1733C">
        <w:rPr>
          <w:rStyle w:val="DevConfigGray"/>
          <w:strike/>
        </w:rPr>
        <w:t>!</w:t>
      </w:r>
    </w:p>
    <w:p w14:paraId="01B3C040" w14:textId="77777777" w:rsidR="00E33540" w:rsidRPr="00B1733C" w:rsidRDefault="00E33540" w:rsidP="00E33540">
      <w:pPr>
        <w:pStyle w:val="DevConfigs"/>
        <w:rPr>
          <w:rStyle w:val="DevConfigGray"/>
          <w:strike/>
        </w:rPr>
      </w:pPr>
      <w:r w:rsidRPr="00B1733C">
        <w:rPr>
          <w:rStyle w:val="DevConfigGray"/>
          <w:strike/>
        </w:rPr>
        <w:lastRenderedPageBreak/>
        <w:t>interface FastEthernet0/10</w:t>
      </w:r>
    </w:p>
    <w:p w14:paraId="67E31AC2" w14:textId="77777777" w:rsidR="00E33540" w:rsidRPr="00B1733C" w:rsidRDefault="00E33540" w:rsidP="00E33540">
      <w:pPr>
        <w:pStyle w:val="DevConfigs"/>
        <w:rPr>
          <w:rStyle w:val="DevConfigGray"/>
          <w:strike/>
        </w:rPr>
      </w:pPr>
      <w:r w:rsidRPr="00B1733C">
        <w:rPr>
          <w:rStyle w:val="DevConfigGray"/>
          <w:strike/>
        </w:rPr>
        <w:t>!</w:t>
      </w:r>
    </w:p>
    <w:p w14:paraId="0E867792" w14:textId="77777777" w:rsidR="00E33540" w:rsidRPr="00B1733C" w:rsidRDefault="00E33540" w:rsidP="00E33540">
      <w:pPr>
        <w:pStyle w:val="DevConfigs"/>
        <w:rPr>
          <w:rStyle w:val="DevConfigGray"/>
          <w:strike/>
        </w:rPr>
      </w:pPr>
      <w:r w:rsidRPr="00B1733C">
        <w:rPr>
          <w:rStyle w:val="DevConfigGray"/>
          <w:strike/>
        </w:rPr>
        <w:t>interface FastEthernet0/11</w:t>
      </w:r>
    </w:p>
    <w:p w14:paraId="57A5E684" w14:textId="77777777" w:rsidR="00E33540" w:rsidRPr="00B1733C" w:rsidRDefault="00E33540" w:rsidP="00E33540">
      <w:pPr>
        <w:pStyle w:val="DevConfigs"/>
        <w:rPr>
          <w:rStyle w:val="DevConfigGray"/>
          <w:strike/>
        </w:rPr>
      </w:pPr>
      <w:r w:rsidRPr="00B1733C">
        <w:rPr>
          <w:rStyle w:val="DevConfigGray"/>
          <w:strike/>
        </w:rPr>
        <w:t>!</w:t>
      </w:r>
    </w:p>
    <w:p w14:paraId="128944ED" w14:textId="77777777" w:rsidR="00E33540" w:rsidRPr="00B1733C" w:rsidRDefault="00E33540" w:rsidP="00E33540">
      <w:pPr>
        <w:pStyle w:val="DevConfigs"/>
        <w:rPr>
          <w:rStyle w:val="DevConfigGray"/>
          <w:strike/>
        </w:rPr>
      </w:pPr>
      <w:r w:rsidRPr="00B1733C">
        <w:rPr>
          <w:rStyle w:val="DevConfigGray"/>
          <w:strike/>
        </w:rPr>
        <w:t>interface FastEthernet0/12</w:t>
      </w:r>
    </w:p>
    <w:p w14:paraId="3725EBF3" w14:textId="77777777" w:rsidR="00E33540" w:rsidRPr="00B1733C" w:rsidRDefault="00E33540" w:rsidP="00E33540">
      <w:pPr>
        <w:pStyle w:val="DevConfigs"/>
        <w:rPr>
          <w:rStyle w:val="DevConfigGray"/>
          <w:strike/>
        </w:rPr>
      </w:pPr>
      <w:r w:rsidRPr="00B1733C">
        <w:rPr>
          <w:rStyle w:val="DevConfigGray"/>
          <w:strike/>
        </w:rPr>
        <w:t>!</w:t>
      </w:r>
    </w:p>
    <w:p w14:paraId="44D9976D" w14:textId="77777777" w:rsidR="00E33540" w:rsidRPr="00B1733C" w:rsidRDefault="00E33540" w:rsidP="00E33540">
      <w:pPr>
        <w:pStyle w:val="DevConfigs"/>
        <w:rPr>
          <w:rStyle w:val="DevConfigGray"/>
          <w:strike/>
        </w:rPr>
      </w:pPr>
      <w:r w:rsidRPr="00B1733C">
        <w:rPr>
          <w:rStyle w:val="DevConfigGray"/>
          <w:strike/>
        </w:rPr>
        <w:t>interface FastEthernet0/13</w:t>
      </w:r>
    </w:p>
    <w:p w14:paraId="6A931BBE" w14:textId="77777777" w:rsidR="00E33540" w:rsidRPr="00B1733C" w:rsidRDefault="00E33540" w:rsidP="00E33540">
      <w:pPr>
        <w:pStyle w:val="DevConfigs"/>
        <w:rPr>
          <w:rStyle w:val="DevConfigGray"/>
          <w:strike/>
        </w:rPr>
      </w:pPr>
      <w:r w:rsidRPr="00B1733C">
        <w:rPr>
          <w:rStyle w:val="DevConfigGray"/>
          <w:strike/>
        </w:rPr>
        <w:t>!</w:t>
      </w:r>
    </w:p>
    <w:p w14:paraId="289C3E7D" w14:textId="77777777" w:rsidR="00E33540" w:rsidRPr="00B1733C" w:rsidRDefault="00E33540" w:rsidP="00E33540">
      <w:pPr>
        <w:pStyle w:val="DevConfigs"/>
        <w:rPr>
          <w:rStyle w:val="DevConfigGray"/>
          <w:strike/>
        </w:rPr>
      </w:pPr>
      <w:r w:rsidRPr="00B1733C">
        <w:rPr>
          <w:rStyle w:val="DevConfigGray"/>
          <w:strike/>
        </w:rPr>
        <w:t>interface FastEthernet0/14</w:t>
      </w:r>
    </w:p>
    <w:p w14:paraId="0D15FB8F" w14:textId="77777777" w:rsidR="00E33540" w:rsidRPr="00B1733C" w:rsidRDefault="00E33540" w:rsidP="00E33540">
      <w:pPr>
        <w:pStyle w:val="DevConfigs"/>
        <w:rPr>
          <w:rStyle w:val="DevConfigGray"/>
          <w:strike/>
        </w:rPr>
      </w:pPr>
      <w:r w:rsidRPr="00B1733C">
        <w:rPr>
          <w:rStyle w:val="DevConfigGray"/>
          <w:strike/>
        </w:rPr>
        <w:t>!</w:t>
      </w:r>
    </w:p>
    <w:p w14:paraId="1F604EA1" w14:textId="77777777" w:rsidR="00E33540" w:rsidRPr="00B1733C" w:rsidRDefault="00E33540" w:rsidP="00E33540">
      <w:pPr>
        <w:pStyle w:val="DevConfigs"/>
        <w:rPr>
          <w:rStyle w:val="DevConfigGray"/>
          <w:strike/>
        </w:rPr>
      </w:pPr>
      <w:r w:rsidRPr="00B1733C">
        <w:rPr>
          <w:rStyle w:val="DevConfigGray"/>
          <w:strike/>
        </w:rPr>
        <w:t>interface FastEthernet0/15</w:t>
      </w:r>
    </w:p>
    <w:p w14:paraId="4CB53A5F" w14:textId="77777777" w:rsidR="00E33540" w:rsidRPr="00B1733C" w:rsidRDefault="00E33540" w:rsidP="00E33540">
      <w:pPr>
        <w:pStyle w:val="DevConfigs"/>
        <w:rPr>
          <w:rStyle w:val="DevConfigGray"/>
          <w:strike/>
        </w:rPr>
      </w:pPr>
      <w:r w:rsidRPr="00B1733C">
        <w:rPr>
          <w:rStyle w:val="DevConfigGray"/>
          <w:strike/>
        </w:rPr>
        <w:t>!</w:t>
      </w:r>
    </w:p>
    <w:p w14:paraId="5F8D3E14" w14:textId="77777777" w:rsidR="00E33540" w:rsidRPr="00B1733C" w:rsidRDefault="00E33540" w:rsidP="00E33540">
      <w:pPr>
        <w:pStyle w:val="DevConfigs"/>
        <w:rPr>
          <w:rStyle w:val="DevConfigGray"/>
          <w:strike/>
        </w:rPr>
      </w:pPr>
      <w:r w:rsidRPr="00B1733C">
        <w:rPr>
          <w:rStyle w:val="DevConfigGray"/>
          <w:strike/>
        </w:rPr>
        <w:t>interface FastEthernet0/16</w:t>
      </w:r>
    </w:p>
    <w:p w14:paraId="489370DD" w14:textId="77777777" w:rsidR="00E33540" w:rsidRPr="00B1733C" w:rsidRDefault="00E33540" w:rsidP="00E33540">
      <w:pPr>
        <w:pStyle w:val="DevConfigs"/>
        <w:rPr>
          <w:rStyle w:val="DevConfigGray"/>
          <w:strike/>
        </w:rPr>
      </w:pPr>
      <w:r w:rsidRPr="00B1733C">
        <w:rPr>
          <w:rStyle w:val="DevConfigGray"/>
          <w:strike/>
        </w:rPr>
        <w:t>!</w:t>
      </w:r>
    </w:p>
    <w:p w14:paraId="5B5DA1D4" w14:textId="77777777" w:rsidR="00E33540" w:rsidRPr="00B1733C" w:rsidRDefault="00E33540" w:rsidP="00E33540">
      <w:pPr>
        <w:pStyle w:val="DevConfigs"/>
        <w:rPr>
          <w:rStyle w:val="DevConfigGray"/>
          <w:strike/>
        </w:rPr>
      </w:pPr>
      <w:r w:rsidRPr="00B1733C">
        <w:rPr>
          <w:rStyle w:val="DevConfigGray"/>
          <w:strike/>
        </w:rPr>
        <w:t>interface FastEthernet0/17</w:t>
      </w:r>
    </w:p>
    <w:p w14:paraId="32163029" w14:textId="77777777" w:rsidR="00E33540" w:rsidRPr="00B1733C" w:rsidRDefault="00E33540" w:rsidP="00E33540">
      <w:pPr>
        <w:pStyle w:val="DevConfigs"/>
        <w:rPr>
          <w:rStyle w:val="DevConfigGray"/>
          <w:strike/>
        </w:rPr>
      </w:pPr>
      <w:r w:rsidRPr="00B1733C">
        <w:rPr>
          <w:rStyle w:val="DevConfigGray"/>
          <w:strike/>
        </w:rPr>
        <w:t>!</w:t>
      </w:r>
    </w:p>
    <w:p w14:paraId="18426F30" w14:textId="77777777" w:rsidR="00E33540" w:rsidRPr="00B1733C" w:rsidRDefault="00E33540" w:rsidP="00E33540">
      <w:pPr>
        <w:pStyle w:val="DevConfigs"/>
        <w:rPr>
          <w:rStyle w:val="DevConfigGray"/>
          <w:strike/>
        </w:rPr>
      </w:pPr>
      <w:r w:rsidRPr="00B1733C">
        <w:rPr>
          <w:rStyle w:val="DevConfigGray"/>
          <w:strike/>
        </w:rPr>
        <w:t>interface FastEthernet0/18</w:t>
      </w:r>
    </w:p>
    <w:p w14:paraId="47B03331" w14:textId="77777777" w:rsidR="00E33540" w:rsidRPr="00B1733C" w:rsidRDefault="00E33540" w:rsidP="00E33540">
      <w:pPr>
        <w:pStyle w:val="DevConfigs"/>
        <w:rPr>
          <w:rStyle w:val="DevConfigGray"/>
          <w:strike/>
        </w:rPr>
      </w:pPr>
      <w:r w:rsidRPr="00B1733C">
        <w:rPr>
          <w:rStyle w:val="DevConfigGray"/>
          <w:strike/>
        </w:rPr>
        <w:t>!</w:t>
      </w:r>
    </w:p>
    <w:p w14:paraId="4DA8C5D4" w14:textId="77777777" w:rsidR="00E33540" w:rsidRPr="00B1733C" w:rsidRDefault="00E33540" w:rsidP="00E33540">
      <w:pPr>
        <w:pStyle w:val="DevConfigs"/>
        <w:rPr>
          <w:rStyle w:val="DevConfigGray"/>
          <w:strike/>
        </w:rPr>
      </w:pPr>
      <w:r w:rsidRPr="00B1733C">
        <w:rPr>
          <w:rStyle w:val="DevConfigGray"/>
          <w:strike/>
        </w:rPr>
        <w:t>interface FastEthernet0/19</w:t>
      </w:r>
    </w:p>
    <w:p w14:paraId="5EBA267D" w14:textId="77777777" w:rsidR="00E33540" w:rsidRPr="00B1733C" w:rsidRDefault="00E33540" w:rsidP="00E33540">
      <w:pPr>
        <w:pStyle w:val="DevConfigs"/>
        <w:rPr>
          <w:rStyle w:val="DevConfigGray"/>
          <w:strike/>
        </w:rPr>
      </w:pPr>
      <w:r w:rsidRPr="00B1733C">
        <w:rPr>
          <w:rStyle w:val="DevConfigGray"/>
          <w:strike/>
        </w:rPr>
        <w:t>!</w:t>
      </w:r>
    </w:p>
    <w:p w14:paraId="26636666" w14:textId="77777777" w:rsidR="00E33540" w:rsidRPr="00B1733C" w:rsidRDefault="00E33540" w:rsidP="00E33540">
      <w:pPr>
        <w:pStyle w:val="DevConfigs"/>
        <w:rPr>
          <w:rStyle w:val="DevConfigGray"/>
          <w:strike/>
        </w:rPr>
      </w:pPr>
      <w:r w:rsidRPr="00B1733C">
        <w:rPr>
          <w:rStyle w:val="DevConfigGray"/>
          <w:strike/>
        </w:rPr>
        <w:t>interface FastEthernet0/20</w:t>
      </w:r>
    </w:p>
    <w:p w14:paraId="4E5C1A7D" w14:textId="77777777" w:rsidR="00E33540" w:rsidRPr="00B1733C" w:rsidRDefault="00E33540" w:rsidP="00E33540">
      <w:pPr>
        <w:pStyle w:val="DevConfigs"/>
        <w:rPr>
          <w:rStyle w:val="DevConfigGray"/>
          <w:strike/>
        </w:rPr>
      </w:pPr>
      <w:r w:rsidRPr="00B1733C">
        <w:rPr>
          <w:rStyle w:val="DevConfigGray"/>
          <w:strike/>
        </w:rPr>
        <w:t>!</w:t>
      </w:r>
    </w:p>
    <w:p w14:paraId="3E711988" w14:textId="77777777" w:rsidR="00E33540" w:rsidRPr="00B1733C" w:rsidRDefault="00E33540" w:rsidP="00E33540">
      <w:pPr>
        <w:pStyle w:val="DevConfigs"/>
        <w:rPr>
          <w:rStyle w:val="DevConfigGray"/>
          <w:strike/>
        </w:rPr>
      </w:pPr>
      <w:r w:rsidRPr="00B1733C">
        <w:rPr>
          <w:rStyle w:val="DevConfigGray"/>
          <w:strike/>
        </w:rPr>
        <w:t>interface FastEthernet0/21</w:t>
      </w:r>
    </w:p>
    <w:p w14:paraId="13ED545F" w14:textId="77777777" w:rsidR="00E33540" w:rsidRPr="00B1733C" w:rsidRDefault="00E33540" w:rsidP="00E33540">
      <w:pPr>
        <w:pStyle w:val="DevConfigs"/>
        <w:rPr>
          <w:rStyle w:val="DevConfigGray"/>
          <w:strike/>
        </w:rPr>
      </w:pPr>
      <w:r w:rsidRPr="00B1733C">
        <w:rPr>
          <w:rStyle w:val="DevConfigGray"/>
          <w:strike/>
        </w:rPr>
        <w:t>!</w:t>
      </w:r>
    </w:p>
    <w:p w14:paraId="12CA6B73" w14:textId="77777777" w:rsidR="00E33540" w:rsidRPr="00B1733C" w:rsidRDefault="00E33540" w:rsidP="00E33540">
      <w:pPr>
        <w:pStyle w:val="DevConfigs"/>
        <w:rPr>
          <w:rStyle w:val="DevConfigGray"/>
          <w:strike/>
        </w:rPr>
      </w:pPr>
      <w:r w:rsidRPr="00B1733C">
        <w:rPr>
          <w:rStyle w:val="DevConfigGray"/>
          <w:strike/>
        </w:rPr>
        <w:t>interface FastEthernet0/22</w:t>
      </w:r>
    </w:p>
    <w:p w14:paraId="7A88D152" w14:textId="77777777" w:rsidR="00E33540" w:rsidRPr="00B1733C" w:rsidRDefault="00E33540" w:rsidP="00E33540">
      <w:pPr>
        <w:pStyle w:val="DevConfigs"/>
        <w:rPr>
          <w:rStyle w:val="DevConfigGray"/>
          <w:strike/>
        </w:rPr>
      </w:pPr>
      <w:r w:rsidRPr="00B1733C">
        <w:rPr>
          <w:rStyle w:val="DevConfigGray"/>
          <w:strike/>
        </w:rPr>
        <w:t>!</w:t>
      </w:r>
    </w:p>
    <w:p w14:paraId="6DD33FFB" w14:textId="77777777" w:rsidR="00E33540" w:rsidRPr="00B1733C" w:rsidRDefault="00E33540" w:rsidP="00E33540">
      <w:pPr>
        <w:pStyle w:val="DevConfigs"/>
        <w:rPr>
          <w:rStyle w:val="DevConfigGray"/>
          <w:strike/>
        </w:rPr>
      </w:pPr>
      <w:r w:rsidRPr="00B1733C">
        <w:rPr>
          <w:rStyle w:val="DevConfigGray"/>
          <w:strike/>
        </w:rPr>
        <w:t>interface FastEthernet0/23</w:t>
      </w:r>
    </w:p>
    <w:p w14:paraId="5C4A7080" w14:textId="77777777" w:rsidR="00E33540" w:rsidRPr="00B1733C" w:rsidRDefault="00E33540" w:rsidP="00E33540">
      <w:pPr>
        <w:pStyle w:val="DevConfigs"/>
        <w:rPr>
          <w:rStyle w:val="DevConfigGray"/>
          <w:strike/>
        </w:rPr>
      </w:pPr>
      <w:r w:rsidRPr="00B1733C">
        <w:rPr>
          <w:rStyle w:val="DevConfigGray"/>
          <w:strike/>
        </w:rPr>
        <w:t>!</w:t>
      </w:r>
    </w:p>
    <w:p w14:paraId="2ECAC321" w14:textId="77777777" w:rsidR="00E33540" w:rsidRPr="00B1733C" w:rsidRDefault="00E33540" w:rsidP="00E33540">
      <w:pPr>
        <w:pStyle w:val="DevConfigs"/>
        <w:rPr>
          <w:rStyle w:val="DevConfigGray"/>
          <w:strike/>
        </w:rPr>
      </w:pPr>
      <w:r w:rsidRPr="00B1733C">
        <w:rPr>
          <w:rStyle w:val="DevConfigGray"/>
          <w:strike/>
        </w:rPr>
        <w:t>interface FastEthernet0/24</w:t>
      </w:r>
    </w:p>
    <w:p w14:paraId="33ACA0A8" w14:textId="77777777" w:rsidR="00E33540" w:rsidRPr="00B1733C" w:rsidRDefault="00E33540" w:rsidP="00E33540">
      <w:pPr>
        <w:pStyle w:val="DevConfigs"/>
        <w:rPr>
          <w:rStyle w:val="DevConfigGray"/>
          <w:strike/>
        </w:rPr>
      </w:pPr>
      <w:r w:rsidRPr="00B1733C">
        <w:rPr>
          <w:rStyle w:val="DevConfigGray"/>
          <w:strike/>
        </w:rPr>
        <w:t>!</w:t>
      </w:r>
    </w:p>
    <w:p w14:paraId="009C1471" w14:textId="77777777" w:rsidR="00E33540" w:rsidRPr="00B1733C" w:rsidRDefault="00E33540" w:rsidP="00E33540">
      <w:pPr>
        <w:pStyle w:val="DevConfigs"/>
        <w:rPr>
          <w:rStyle w:val="DevConfigGray"/>
          <w:strike/>
        </w:rPr>
      </w:pPr>
      <w:r w:rsidRPr="00B1733C">
        <w:rPr>
          <w:rStyle w:val="DevConfigGray"/>
          <w:strike/>
        </w:rPr>
        <w:t>interface GigabitEthernet0/1</w:t>
      </w:r>
    </w:p>
    <w:p w14:paraId="7EC8EA7F" w14:textId="77777777" w:rsidR="00E33540" w:rsidRPr="00B1733C" w:rsidRDefault="00E33540" w:rsidP="00E33540">
      <w:pPr>
        <w:pStyle w:val="DevConfigs"/>
        <w:rPr>
          <w:rStyle w:val="DevConfigGray"/>
          <w:strike/>
        </w:rPr>
      </w:pPr>
      <w:r w:rsidRPr="00B1733C">
        <w:rPr>
          <w:rStyle w:val="DevConfigGray"/>
          <w:strike/>
        </w:rPr>
        <w:t>!</w:t>
      </w:r>
    </w:p>
    <w:p w14:paraId="7CD8F3DC" w14:textId="77777777" w:rsidR="00E33540" w:rsidRPr="00B1733C" w:rsidRDefault="00E33540" w:rsidP="00E33540">
      <w:pPr>
        <w:pStyle w:val="DevConfigs"/>
        <w:rPr>
          <w:rStyle w:val="DevConfigGray"/>
          <w:strike/>
        </w:rPr>
      </w:pPr>
      <w:r w:rsidRPr="00B1733C">
        <w:rPr>
          <w:rStyle w:val="DevConfigGray"/>
          <w:strike/>
        </w:rPr>
        <w:t>interface GigabitEthernet0/2</w:t>
      </w:r>
    </w:p>
    <w:p w14:paraId="2A102FB1" w14:textId="77777777" w:rsidR="00E33540" w:rsidRPr="00B1733C" w:rsidRDefault="00E33540" w:rsidP="00E33540">
      <w:pPr>
        <w:pStyle w:val="DevConfigs"/>
        <w:rPr>
          <w:rStyle w:val="DevConfigGray"/>
          <w:strike/>
        </w:rPr>
      </w:pPr>
      <w:r w:rsidRPr="00B1733C">
        <w:rPr>
          <w:rStyle w:val="DevConfigGray"/>
          <w:strike/>
        </w:rPr>
        <w:t>!</w:t>
      </w:r>
    </w:p>
    <w:p w14:paraId="4A025B03" w14:textId="77777777" w:rsidR="00E33540" w:rsidRPr="00B1733C" w:rsidRDefault="00E33540" w:rsidP="00E33540">
      <w:pPr>
        <w:pStyle w:val="DevConfigs"/>
        <w:rPr>
          <w:rStyle w:val="DevConfigGray"/>
          <w:strike/>
        </w:rPr>
      </w:pPr>
      <w:r w:rsidRPr="00B1733C">
        <w:rPr>
          <w:rStyle w:val="DevConfigGray"/>
          <w:strike/>
        </w:rPr>
        <w:t>interface Vlan1</w:t>
      </w:r>
    </w:p>
    <w:p w14:paraId="576A6764" w14:textId="77777777" w:rsidR="00E33540" w:rsidRPr="00B1733C" w:rsidRDefault="00E33540" w:rsidP="00E33540">
      <w:pPr>
        <w:pStyle w:val="DevConfigs"/>
        <w:rPr>
          <w:rStyle w:val="DevConfigGray"/>
          <w:strike/>
        </w:rPr>
      </w:pPr>
      <w:r w:rsidRPr="00B1733C">
        <w:rPr>
          <w:rStyle w:val="DevConfigGray"/>
          <w:strike/>
        </w:rPr>
        <w:t xml:space="preserve"> </w:t>
      </w:r>
      <w:proofErr w:type="spellStart"/>
      <w:r w:rsidRPr="00B1733C">
        <w:rPr>
          <w:rStyle w:val="DevConfigGray"/>
          <w:strike/>
        </w:rPr>
        <w:t>ip</w:t>
      </w:r>
      <w:proofErr w:type="spellEnd"/>
      <w:r w:rsidRPr="00B1733C">
        <w:rPr>
          <w:rStyle w:val="DevConfigGray"/>
          <w:strike/>
        </w:rPr>
        <w:t xml:space="preserve"> address 192.168.1.1 255.255.255.0</w:t>
      </w:r>
    </w:p>
    <w:p w14:paraId="280D5759" w14:textId="77777777" w:rsidR="00E33540" w:rsidRPr="00B1733C" w:rsidRDefault="00E33540" w:rsidP="00E33540">
      <w:pPr>
        <w:pStyle w:val="DevConfigs"/>
        <w:rPr>
          <w:rStyle w:val="DevConfigGray"/>
          <w:strike/>
        </w:rPr>
      </w:pPr>
      <w:r w:rsidRPr="00B1733C">
        <w:rPr>
          <w:rStyle w:val="DevConfigGray"/>
          <w:strike/>
        </w:rPr>
        <w:t>!</w:t>
      </w:r>
    </w:p>
    <w:p w14:paraId="22DCBA04" w14:textId="77777777" w:rsidR="00E33540" w:rsidRPr="00B1733C" w:rsidRDefault="00E33540" w:rsidP="00E33540">
      <w:pPr>
        <w:pStyle w:val="DevConfigs"/>
        <w:rPr>
          <w:rStyle w:val="DevConfigGray"/>
          <w:strike/>
        </w:rPr>
      </w:pPr>
      <w:proofErr w:type="spellStart"/>
      <w:r w:rsidRPr="00B1733C">
        <w:rPr>
          <w:rStyle w:val="DevConfigGray"/>
          <w:strike/>
        </w:rPr>
        <w:t>ip</w:t>
      </w:r>
      <w:proofErr w:type="spellEnd"/>
      <w:r w:rsidRPr="00B1733C">
        <w:rPr>
          <w:rStyle w:val="DevConfigGray"/>
          <w:strike/>
        </w:rPr>
        <w:t xml:space="preserve"> http server</w:t>
      </w:r>
    </w:p>
    <w:p w14:paraId="08D8E647" w14:textId="77777777" w:rsidR="00E33540" w:rsidRPr="00B1733C" w:rsidRDefault="00E33540" w:rsidP="00E33540">
      <w:pPr>
        <w:pStyle w:val="DevConfigs"/>
        <w:rPr>
          <w:rStyle w:val="DevConfigGray"/>
          <w:strike/>
        </w:rPr>
      </w:pPr>
      <w:proofErr w:type="spellStart"/>
      <w:r w:rsidRPr="00B1733C">
        <w:rPr>
          <w:rStyle w:val="DevConfigGray"/>
          <w:strike/>
        </w:rPr>
        <w:t>ip</w:t>
      </w:r>
      <w:proofErr w:type="spellEnd"/>
      <w:r w:rsidRPr="00B1733C">
        <w:rPr>
          <w:rStyle w:val="DevConfigGray"/>
          <w:strike/>
        </w:rPr>
        <w:t xml:space="preserve"> http </w:t>
      </w:r>
      <w:proofErr w:type="gramStart"/>
      <w:r w:rsidRPr="00B1733C">
        <w:rPr>
          <w:rStyle w:val="DevConfigGray"/>
          <w:strike/>
        </w:rPr>
        <w:t>secure-server</w:t>
      </w:r>
      <w:proofErr w:type="gramEnd"/>
    </w:p>
    <w:p w14:paraId="0406D576" w14:textId="77777777" w:rsidR="00E33540" w:rsidRPr="00B1733C" w:rsidRDefault="00E33540" w:rsidP="00E33540">
      <w:pPr>
        <w:pStyle w:val="DevConfigs"/>
        <w:rPr>
          <w:rStyle w:val="DevConfigGray"/>
          <w:strike/>
        </w:rPr>
      </w:pPr>
      <w:r w:rsidRPr="00B1733C">
        <w:rPr>
          <w:rStyle w:val="DevConfigGray"/>
          <w:strike/>
        </w:rPr>
        <w:t>!</w:t>
      </w:r>
    </w:p>
    <w:p w14:paraId="1537D507" w14:textId="77777777" w:rsidR="00E33540" w:rsidRPr="00B1733C" w:rsidRDefault="00E33540" w:rsidP="00E33540">
      <w:pPr>
        <w:pStyle w:val="DevConfigs"/>
        <w:rPr>
          <w:rStyle w:val="DevConfigGray"/>
          <w:strike/>
        </w:rPr>
      </w:pPr>
      <w:r w:rsidRPr="00B1733C">
        <w:rPr>
          <w:rStyle w:val="DevConfigGray"/>
          <w:strike/>
        </w:rPr>
        <w:t xml:space="preserve">banner </w:t>
      </w:r>
      <w:proofErr w:type="spellStart"/>
      <w:r w:rsidRPr="00B1733C">
        <w:rPr>
          <w:rStyle w:val="DevConfigGray"/>
          <w:strike/>
        </w:rPr>
        <w:t>motd</w:t>
      </w:r>
      <w:proofErr w:type="spellEnd"/>
      <w:r w:rsidRPr="00B1733C">
        <w:rPr>
          <w:rStyle w:val="DevConfigGray"/>
          <w:strike/>
        </w:rPr>
        <w:t xml:space="preserve"> ^C</w:t>
      </w:r>
    </w:p>
    <w:p w14:paraId="19F43A1F" w14:textId="77777777" w:rsidR="00E33540" w:rsidRPr="00B1733C" w:rsidRDefault="00E33540" w:rsidP="00E33540">
      <w:pPr>
        <w:pStyle w:val="DevConfigs"/>
        <w:rPr>
          <w:rStyle w:val="DevConfigGray"/>
          <w:strike/>
        </w:rPr>
      </w:pPr>
      <w:r w:rsidRPr="00B1733C">
        <w:rPr>
          <w:rStyle w:val="DevConfigGray"/>
          <w:strike/>
        </w:rPr>
        <w:t>Unauthorized access is strictly prohibited and prosecuted to the full extent of the law. ^C</w:t>
      </w:r>
    </w:p>
    <w:p w14:paraId="4966832A" w14:textId="77777777" w:rsidR="00E33540" w:rsidRPr="00B1733C" w:rsidRDefault="00E33540" w:rsidP="00E33540">
      <w:pPr>
        <w:pStyle w:val="DevConfigs"/>
        <w:rPr>
          <w:rStyle w:val="DevConfigGray"/>
          <w:strike/>
        </w:rPr>
      </w:pPr>
      <w:r w:rsidRPr="00B1733C">
        <w:rPr>
          <w:rStyle w:val="DevConfigGray"/>
          <w:strike/>
        </w:rPr>
        <w:t>!</w:t>
      </w:r>
    </w:p>
    <w:p w14:paraId="7CC2BC2B" w14:textId="77777777" w:rsidR="00E33540" w:rsidRPr="00B1733C" w:rsidRDefault="00E33540" w:rsidP="00E33540">
      <w:pPr>
        <w:pStyle w:val="DevConfigs"/>
        <w:rPr>
          <w:rStyle w:val="DevConfigGray"/>
          <w:strike/>
        </w:rPr>
      </w:pPr>
      <w:r w:rsidRPr="00B1733C">
        <w:rPr>
          <w:rStyle w:val="DevConfigGray"/>
          <w:strike/>
        </w:rPr>
        <w:t>line con 0</w:t>
      </w:r>
    </w:p>
    <w:p w14:paraId="55B9BCA0" w14:textId="77777777" w:rsidR="00E33540" w:rsidRPr="00B1733C" w:rsidRDefault="00E33540" w:rsidP="00E33540">
      <w:pPr>
        <w:pStyle w:val="DevConfigs"/>
        <w:rPr>
          <w:rStyle w:val="DevConfigGray"/>
          <w:strike/>
        </w:rPr>
      </w:pPr>
      <w:r w:rsidRPr="00B1733C">
        <w:rPr>
          <w:rStyle w:val="DevConfigGray"/>
          <w:strike/>
        </w:rPr>
        <w:t xml:space="preserve"> password cisco</w:t>
      </w:r>
    </w:p>
    <w:p w14:paraId="51861B78" w14:textId="77777777" w:rsidR="00E33540" w:rsidRPr="00B1733C" w:rsidRDefault="00E33540" w:rsidP="00E33540">
      <w:pPr>
        <w:pStyle w:val="DevConfigs"/>
        <w:rPr>
          <w:rStyle w:val="DevConfigGray"/>
          <w:strike/>
        </w:rPr>
      </w:pPr>
      <w:r w:rsidRPr="00B1733C">
        <w:rPr>
          <w:rStyle w:val="DevConfigGray"/>
          <w:strike/>
        </w:rPr>
        <w:t xml:space="preserve"> login</w:t>
      </w:r>
    </w:p>
    <w:p w14:paraId="20D8A02A" w14:textId="77777777" w:rsidR="00E33540" w:rsidRPr="00B1733C" w:rsidRDefault="00E33540" w:rsidP="00E33540">
      <w:pPr>
        <w:pStyle w:val="DevConfigs"/>
        <w:rPr>
          <w:rStyle w:val="DevConfigGray"/>
          <w:strike/>
        </w:rPr>
      </w:pPr>
      <w:r w:rsidRPr="00B1733C">
        <w:rPr>
          <w:rStyle w:val="DevConfigGray"/>
          <w:strike/>
        </w:rPr>
        <w:t xml:space="preserve">line </w:t>
      </w:r>
      <w:proofErr w:type="spellStart"/>
      <w:r w:rsidRPr="00B1733C">
        <w:rPr>
          <w:rStyle w:val="DevConfigGray"/>
          <w:strike/>
        </w:rPr>
        <w:t>vty</w:t>
      </w:r>
      <w:proofErr w:type="spellEnd"/>
      <w:r w:rsidRPr="00B1733C">
        <w:rPr>
          <w:rStyle w:val="DevConfigGray"/>
          <w:strike/>
        </w:rPr>
        <w:t xml:space="preserve"> 0 4</w:t>
      </w:r>
    </w:p>
    <w:p w14:paraId="31852F5E" w14:textId="77777777" w:rsidR="00E33540" w:rsidRPr="00B1733C" w:rsidRDefault="00E33540" w:rsidP="00E33540">
      <w:pPr>
        <w:pStyle w:val="DevConfigs"/>
        <w:rPr>
          <w:rStyle w:val="DevConfigGray"/>
          <w:strike/>
        </w:rPr>
      </w:pPr>
      <w:r w:rsidRPr="00B1733C">
        <w:rPr>
          <w:rStyle w:val="DevConfigGray"/>
          <w:strike/>
        </w:rPr>
        <w:t xml:space="preserve"> login</w:t>
      </w:r>
    </w:p>
    <w:p w14:paraId="5D770742" w14:textId="77777777" w:rsidR="00E33540" w:rsidRPr="00B1733C" w:rsidRDefault="00E33540" w:rsidP="00E33540">
      <w:pPr>
        <w:pStyle w:val="DevConfigs"/>
        <w:rPr>
          <w:rStyle w:val="DevConfigGray"/>
          <w:strike/>
        </w:rPr>
      </w:pPr>
      <w:r w:rsidRPr="00B1733C">
        <w:rPr>
          <w:rStyle w:val="DevConfigGray"/>
          <w:strike/>
        </w:rPr>
        <w:t xml:space="preserve">line </w:t>
      </w:r>
      <w:proofErr w:type="spellStart"/>
      <w:r w:rsidRPr="00B1733C">
        <w:rPr>
          <w:rStyle w:val="DevConfigGray"/>
          <w:strike/>
        </w:rPr>
        <w:t>vty</w:t>
      </w:r>
      <w:proofErr w:type="spellEnd"/>
      <w:r w:rsidRPr="00B1733C">
        <w:rPr>
          <w:rStyle w:val="DevConfigGray"/>
          <w:strike/>
        </w:rPr>
        <w:t xml:space="preserve"> 5 15</w:t>
      </w:r>
    </w:p>
    <w:p w14:paraId="3A5E4E36" w14:textId="77777777" w:rsidR="00E33540" w:rsidRPr="00B1733C" w:rsidRDefault="00E33540" w:rsidP="00E33540">
      <w:pPr>
        <w:pStyle w:val="DevConfigs"/>
        <w:rPr>
          <w:rStyle w:val="DevConfigGray"/>
          <w:strike/>
        </w:rPr>
      </w:pPr>
      <w:r w:rsidRPr="00B1733C">
        <w:rPr>
          <w:rStyle w:val="DevConfigGray"/>
          <w:strike/>
        </w:rPr>
        <w:lastRenderedPageBreak/>
        <w:t xml:space="preserve"> login</w:t>
      </w:r>
    </w:p>
    <w:p w14:paraId="4EEB4249" w14:textId="77777777" w:rsidR="00E33540" w:rsidRPr="00B1733C" w:rsidRDefault="00E33540" w:rsidP="00E33540">
      <w:pPr>
        <w:pStyle w:val="DevConfigs"/>
        <w:rPr>
          <w:rStyle w:val="DevConfigGray"/>
          <w:strike/>
        </w:rPr>
      </w:pPr>
      <w:r w:rsidRPr="00B1733C">
        <w:rPr>
          <w:rStyle w:val="DevConfigGray"/>
          <w:strike/>
        </w:rPr>
        <w:t>end</w:t>
      </w:r>
    </w:p>
    <w:p w14:paraId="325ACE1A" w14:textId="77777777" w:rsidR="00E33540" w:rsidRPr="00B1733C" w:rsidRDefault="00E33540" w:rsidP="00B52CAC">
      <w:pPr>
        <w:pStyle w:val="Heading1"/>
        <w:rPr>
          <w:rStyle w:val="DevConfigGray"/>
          <w:sz w:val="24"/>
        </w:rPr>
      </w:pPr>
      <w:r w:rsidRPr="00B1733C">
        <w:rPr>
          <w:rStyle w:val="LabSectionGray"/>
        </w:rPr>
        <w:t>Switch S2 (complete)</w:t>
      </w:r>
    </w:p>
    <w:p w14:paraId="60A17E48" w14:textId="77777777" w:rsidR="00E33540" w:rsidRPr="00B1733C" w:rsidRDefault="00E33540" w:rsidP="00E33540">
      <w:pPr>
        <w:pStyle w:val="DevConfigs"/>
        <w:rPr>
          <w:rStyle w:val="DevConfigGray"/>
          <w:strike/>
        </w:rPr>
      </w:pPr>
      <w:r w:rsidRPr="00B1733C">
        <w:rPr>
          <w:rStyle w:val="DevConfigGray"/>
          <w:strike/>
        </w:rPr>
        <w:t xml:space="preserve">S2# </w:t>
      </w:r>
      <w:proofErr w:type="spellStart"/>
      <w:r w:rsidRPr="00B1733C">
        <w:rPr>
          <w:rStyle w:val="DevConfigGray"/>
          <w:strike/>
        </w:rPr>
        <w:t>sh</w:t>
      </w:r>
      <w:proofErr w:type="spellEnd"/>
      <w:r w:rsidRPr="00B1733C">
        <w:rPr>
          <w:rStyle w:val="DevConfigGray"/>
          <w:strike/>
        </w:rPr>
        <w:t xml:space="preserve"> run</w:t>
      </w:r>
    </w:p>
    <w:p w14:paraId="2E766AE5" w14:textId="77777777" w:rsidR="00E33540" w:rsidRPr="00B1733C" w:rsidRDefault="00E33540" w:rsidP="00E33540">
      <w:pPr>
        <w:pStyle w:val="DevConfigs"/>
        <w:rPr>
          <w:rStyle w:val="DevConfigGray"/>
          <w:strike/>
        </w:rPr>
      </w:pPr>
      <w:r w:rsidRPr="00B1733C">
        <w:rPr>
          <w:rStyle w:val="DevConfigGray"/>
          <w:strike/>
        </w:rPr>
        <w:t>Building configuration...</w:t>
      </w:r>
    </w:p>
    <w:p w14:paraId="0FEFABC3" w14:textId="77777777" w:rsidR="00E33540" w:rsidRPr="00B1733C" w:rsidRDefault="00E33540" w:rsidP="00E33540">
      <w:pPr>
        <w:pStyle w:val="DevConfigs"/>
        <w:rPr>
          <w:rStyle w:val="DevConfigGray"/>
          <w:strike/>
        </w:rPr>
      </w:pPr>
      <w:r w:rsidRPr="00B1733C">
        <w:rPr>
          <w:rStyle w:val="DevConfigGray"/>
          <w:strike/>
        </w:rPr>
        <w:t xml:space="preserve">Current </w:t>
      </w:r>
      <w:proofErr w:type="gramStart"/>
      <w:r w:rsidRPr="00B1733C">
        <w:rPr>
          <w:rStyle w:val="DevConfigGray"/>
          <w:strike/>
        </w:rPr>
        <w:t>configuration :</w:t>
      </w:r>
      <w:proofErr w:type="gramEnd"/>
      <w:r w:rsidRPr="00B1733C">
        <w:rPr>
          <w:rStyle w:val="DevConfigGray"/>
          <w:strike/>
        </w:rPr>
        <w:t xml:space="preserve"> 1514 bytes</w:t>
      </w:r>
    </w:p>
    <w:p w14:paraId="789CFFC6" w14:textId="77777777" w:rsidR="00E33540" w:rsidRPr="00B1733C" w:rsidRDefault="00E33540" w:rsidP="00E33540">
      <w:pPr>
        <w:pStyle w:val="DevConfigs"/>
        <w:rPr>
          <w:rStyle w:val="DevConfigGray"/>
          <w:strike/>
        </w:rPr>
      </w:pPr>
      <w:r w:rsidRPr="00B1733C">
        <w:rPr>
          <w:rStyle w:val="DevConfigGray"/>
          <w:strike/>
        </w:rPr>
        <w:t>!</w:t>
      </w:r>
    </w:p>
    <w:p w14:paraId="3A0D4804" w14:textId="77777777" w:rsidR="00E33540" w:rsidRPr="00B1733C" w:rsidRDefault="00E33540" w:rsidP="00E33540">
      <w:pPr>
        <w:pStyle w:val="DevConfigs"/>
        <w:rPr>
          <w:rStyle w:val="DevConfigGray"/>
          <w:strike/>
        </w:rPr>
      </w:pPr>
      <w:r w:rsidRPr="00B1733C">
        <w:rPr>
          <w:rStyle w:val="DevConfigGray"/>
          <w:strike/>
        </w:rPr>
        <w:t>version 15.0</w:t>
      </w:r>
    </w:p>
    <w:p w14:paraId="2A908950" w14:textId="77777777" w:rsidR="00E33540" w:rsidRPr="00B1733C" w:rsidRDefault="00E33540" w:rsidP="00E33540">
      <w:pPr>
        <w:pStyle w:val="DevConfigs"/>
        <w:rPr>
          <w:rStyle w:val="DevConfigGray"/>
          <w:strike/>
        </w:rPr>
      </w:pPr>
      <w:r w:rsidRPr="00B1733C">
        <w:rPr>
          <w:rStyle w:val="DevConfigGray"/>
          <w:strike/>
        </w:rPr>
        <w:t>no service pad</w:t>
      </w:r>
    </w:p>
    <w:p w14:paraId="05F07CF6" w14:textId="77777777" w:rsidR="00E33540" w:rsidRPr="00B1733C" w:rsidRDefault="00E33540" w:rsidP="00E33540">
      <w:pPr>
        <w:pStyle w:val="DevConfigs"/>
        <w:rPr>
          <w:rStyle w:val="DevConfigGray"/>
          <w:strike/>
        </w:rPr>
      </w:pPr>
      <w:r w:rsidRPr="00B1733C">
        <w:rPr>
          <w:rStyle w:val="DevConfigGray"/>
          <w:strike/>
        </w:rPr>
        <w:t>service timestamps debug datetime msec</w:t>
      </w:r>
    </w:p>
    <w:p w14:paraId="75F69400" w14:textId="77777777" w:rsidR="00E33540" w:rsidRPr="00B1733C" w:rsidRDefault="00E33540" w:rsidP="00E33540">
      <w:pPr>
        <w:pStyle w:val="DevConfigs"/>
        <w:rPr>
          <w:rStyle w:val="DevConfigGray"/>
          <w:strike/>
        </w:rPr>
      </w:pPr>
      <w:r w:rsidRPr="00B1733C">
        <w:rPr>
          <w:rStyle w:val="DevConfigGray"/>
          <w:strike/>
        </w:rPr>
        <w:t>service timestamps log datetime msec</w:t>
      </w:r>
    </w:p>
    <w:p w14:paraId="0F98AB68" w14:textId="77777777" w:rsidR="00E33540" w:rsidRPr="00B1733C" w:rsidRDefault="00E33540" w:rsidP="00E33540">
      <w:pPr>
        <w:pStyle w:val="DevConfigs"/>
        <w:rPr>
          <w:rStyle w:val="DevConfigGray"/>
          <w:strike/>
        </w:rPr>
      </w:pPr>
      <w:r w:rsidRPr="00B1733C">
        <w:rPr>
          <w:rStyle w:val="DevConfigGray"/>
          <w:strike/>
        </w:rPr>
        <w:t>no service password-encryption</w:t>
      </w:r>
    </w:p>
    <w:p w14:paraId="6EF45B5E" w14:textId="77777777" w:rsidR="00E33540" w:rsidRPr="00B1733C" w:rsidRDefault="00E33540" w:rsidP="00E33540">
      <w:pPr>
        <w:pStyle w:val="DevConfigs"/>
        <w:rPr>
          <w:rStyle w:val="DevConfigGray"/>
          <w:strike/>
        </w:rPr>
      </w:pPr>
      <w:r w:rsidRPr="00B1733C">
        <w:rPr>
          <w:rStyle w:val="DevConfigGray"/>
          <w:strike/>
        </w:rPr>
        <w:t>!</w:t>
      </w:r>
    </w:p>
    <w:p w14:paraId="2F6213E5" w14:textId="77777777" w:rsidR="00E33540" w:rsidRPr="00B1733C" w:rsidRDefault="00E33540" w:rsidP="00E33540">
      <w:pPr>
        <w:pStyle w:val="DevConfigs"/>
        <w:rPr>
          <w:rStyle w:val="DevConfigGray"/>
          <w:strike/>
        </w:rPr>
      </w:pPr>
      <w:r w:rsidRPr="00B1733C">
        <w:rPr>
          <w:rStyle w:val="DevConfigGray"/>
          <w:strike/>
        </w:rPr>
        <w:t>hostname S2</w:t>
      </w:r>
    </w:p>
    <w:p w14:paraId="60A1FDA6" w14:textId="77777777" w:rsidR="00E33540" w:rsidRPr="00B1733C" w:rsidRDefault="00E33540" w:rsidP="00E33540">
      <w:pPr>
        <w:pStyle w:val="DevConfigs"/>
        <w:rPr>
          <w:rStyle w:val="DevConfigGray"/>
          <w:strike/>
        </w:rPr>
      </w:pPr>
      <w:r w:rsidRPr="00B1733C">
        <w:rPr>
          <w:rStyle w:val="DevConfigGray"/>
          <w:strike/>
        </w:rPr>
        <w:t>!</w:t>
      </w:r>
    </w:p>
    <w:p w14:paraId="418CB1C1" w14:textId="77777777" w:rsidR="00E33540" w:rsidRPr="00B1733C" w:rsidRDefault="00E33540" w:rsidP="00E33540">
      <w:pPr>
        <w:pStyle w:val="DevConfigs"/>
        <w:rPr>
          <w:rStyle w:val="DevConfigGray"/>
          <w:strike/>
        </w:rPr>
      </w:pPr>
      <w:r w:rsidRPr="00B1733C">
        <w:rPr>
          <w:rStyle w:val="DevConfigGray"/>
          <w:strike/>
        </w:rPr>
        <w:t>boot-start-marker</w:t>
      </w:r>
    </w:p>
    <w:p w14:paraId="4D8C1AE5" w14:textId="77777777" w:rsidR="00E33540" w:rsidRPr="00B1733C" w:rsidRDefault="00E33540" w:rsidP="00E33540">
      <w:pPr>
        <w:pStyle w:val="DevConfigs"/>
        <w:rPr>
          <w:rStyle w:val="DevConfigGray"/>
          <w:strike/>
        </w:rPr>
      </w:pPr>
      <w:r w:rsidRPr="00B1733C">
        <w:rPr>
          <w:rStyle w:val="DevConfigGray"/>
          <w:strike/>
        </w:rPr>
        <w:t>boot-end-marker</w:t>
      </w:r>
    </w:p>
    <w:p w14:paraId="12F09E9B" w14:textId="77777777" w:rsidR="00E33540" w:rsidRPr="00B1733C" w:rsidRDefault="00E33540" w:rsidP="00E33540">
      <w:pPr>
        <w:pStyle w:val="DevConfigs"/>
        <w:rPr>
          <w:rStyle w:val="DevConfigGray"/>
          <w:strike/>
        </w:rPr>
      </w:pPr>
      <w:r w:rsidRPr="00B1733C">
        <w:rPr>
          <w:rStyle w:val="DevConfigGray"/>
          <w:strike/>
        </w:rPr>
        <w:t>!</w:t>
      </w:r>
    </w:p>
    <w:p w14:paraId="34016ADD" w14:textId="77777777" w:rsidR="00E33540" w:rsidRPr="00B1733C" w:rsidRDefault="00E33540" w:rsidP="00E33540">
      <w:pPr>
        <w:pStyle w:val="DevConfigs"/>
        <w:rPr>
          <w:rStyle w:val="DevConfigGray"/>
          <w:strike/>
        </w:rPr>
      </w:pPr>
      <w:r w:rsidRPr="00B1733C">
        <w:rPr>
          <w:rStyle w:val="DevConfigGray"/>
          <w:strike/>
        </w:rPr>
        <w:t>enable secret 4 06YFDUHH61wAE/kLkDq9BGho1QM5EnRtoyr8cHAUg.2</w:t>
      </w:r>
    </w:p>
    <w:p w14:paraId="356D6FDC" w14:textId="77777777" w:rsidR="00E33540" w:rsidRPr="00B1733C" w:rsidRDefault="00E33540" w:rsidP="00E33540">
      <w:pPr>
        <w:pStyle w:val="DevConfigs"/>
        <w:rPr>
          <w:rStyle w:val="DevConfigGray"/>
          <w:strike/>
        </w:rPr>
      </w:pPr>
      <w:r w:rsidRPr="00B1733C">
        <w:rPr>
          <w:rStyle w:val="DevConfigGray"/>
          <w:strike/>
        </w:rPr>
        <w:t>!</w:t>
      </w:r>
    </w:p>
    <w:p w14:paraId="42692104" w14:textId="77777777" w:rsidR="00E33540" w:rsidRPr="00B1733C" w:rsidRDefault="00E33540" w:rsidP="00E33540">
      <w:pPr>
        <w:pStyle w:val="DevConfigs"/>
        <w:rPr>
          <w:rStyle w:val="DevConfigGray"/>
          <w:strike/>
        </w:rPr>
      </w:pPr>
      <w:r w:rsidRPr="00B1733C">
        <w:rPr>
          <w:rStyle w:val="DevConfigGray"/>
          <w:strike/>
        </w:rPr>
        <w:t xml:space="preserve">no </w:t>
      </w:r>
      <w:proofErr w:type="spellStart"/>
      <w:r w:rsidRPr="00B1733C">
        <w:rPr>
          <w:rStyle w:val="DevConfigGray"/>
          <w:strike/>
        </w:rPr>
        <w:t>aaa</w:t>
      </w:r>
      <w:proofErr w:type="spellEnd"/>
      <w:r w:rsidRPr="00B1733C">
        <w:rPr>
          <w:rStyle w:val="DevConfigGray"/>
          <w:strike/>
        </w:rPr>
        <w:t xml:space="preserve"> </w:t>
      </w:r>
      <w:proofErr w:type="gramStart"/>
      <w:r w:rsidRPr="00B1733C">
        <w:rPr>
          <w:rStyle w:val="DevConfigGray"/>
          <w:strike/>
        </w:rPr>
        <w:t>new-model</w:t>
      </w:r>
      <w:proofErr w:type="gramEnd"/>
    </w:p>
    <w:p w14:paraId="562464FA" w14:textId="77777777" w:rsidR="00E33540" w:rsidRPr="00B1733C" w:rsidRDefault="00E33540" w:rsidP="00E33540">
      <w:pPr>
        <w:pStyle w:val="DevConfigs"/>
        <w:rPr>
          <w:rStyle w:val="DevConfigGray"/>
          <w:strike/>
        </w:rPr>
      </w:pPr>
      <w:r w:rsidRPr="00B1733C">
        <w:rPr>
          <w:rStyle w:val="DevConfigGray"/>
          <w:strike/>
        </w:rPr>
        <w:t xml:space="preserve">system </w:t>
      </w:r>
      <w:proofErr w:type="spellStart"/>
      <w:r w:rsidRPr="00B1733C">
        <w:rPr>
          <w:rStyle w:val="DevConfigGray"/>
          <w:strike/>
        </w:rPr>
        <w:t>mtu</w:t>
      </w:r>
      <w:proofErr w:type="spellEnd"/>
      <w:r w:rsidRPr="00B1733C">
        <w:rPr>
          <w:rStyle w:val="DevConfigGray"/>
          <w:strike/>
        </w:rPr>
        <w:t xml:space="preserve"> routing 1500</w:t>
      </w:r>
    </w:p>
    <w:p w14:paraId="4D42B272" w14:textId="77777777" w:rsidR="00E33540" w:rsidRPr="00B1733C" w:rsidRDefault="00E33540" w:rsidP="00E33540">
      <w:pPr>
        <w:pStyle w:val="DevConfigs"/>
        <w:rPr>
          <w:rStyle w:val="DevConfigGray"/>
          <w:strike/>
        </w:rPr>
      </w:pPr>
      <w:r w:rsidRPr="00B1733C">
        <w:rPr>
          <w:rStyle w:val="DevConfigGray"/>
          <w:strike/>
        </w:rPr>
        <w:t>!</w:t>
      </w:r>
    </w:p>
    <w:p w14:paraId="12C4A146" w14:textId="77777777" w:rsidR="00E33540" w:rsidRPr="00B1733C" w:rsidRDefault="00E33540" w:rsidP="00E33540">
      <w:pPr>
        <w:pStyle w:val="DevConfigs"/>
        <w:rPr>
          <w:rStyle w:val="DevConfigGray"/>
          <w:strike/>
        </w:rPr>
      </w:pPr>
      <w:r w:rsidRPr="00B1733C">
        <w:rPr>
          <w:rStyle w:val="DevConfigGray"/>
          <w:strike/>
        </w:rPr>
        <w:t xml:space="preserve">no </w:t>
      </w:r>
      <w:proofErr w:type="spellStart"/>
      <w:r w:rsidRPr="00B1733C">
        <w:rPr>
          <w:rStyle w:val="DevConfigGray"/>
          <w:strike/>
        </w:rPr>
        <w:t>ip</w:t>
      </w:r>
      <w:proofErr w:type="spellEnd"/>
      <w:r w:rsidRPr="00B1733C">
        <w:rPr>
          <w:rStyle w:val="DevConfigGray"/>
          <w:strike/>
        </w:rPr>
        <w:t xml:space="preserve"> domain-lookup</w:t>
      </w:r>
    </w:p>
    <w:p w14:paraId="1C6BB673" w14:textId="77777777" w:rsidR="00E33540" w:rsidRPr="00B1733C" w:rsidRDefault="00E33540" w:rsidP="00E33540">
      <w:pPr>
        <w:pStyle w:val="DevConfigs"/>
        <w:rPr>
          <w:rStyle w:val="DevConfigGray"/>
          <w:strike/>
        </w:rPr>
      </w:pPr>
      <w:r w:rsidRPr="00B1733C">
        <w:rPr>
          <w:rStyle w:val="DevConfigGray"/>
          <w:strike/>
        </w:rPr>
        <w:t>!</w:t>
      </w:r>
    </w:p>
    <w:p w14:paraId="6B432035" w14:textId="77777777" w:rsidR="00E33540" w:rsidRPr="00B1733C" w:rsidRDefault="00E33540" w:rsidP="00E33540">
      <w:pPr>
        <w:pStyle w:val="DevConfigs"/>
        <w:rPr>
          <w:rStyle w:val="DevConfigGray"/>
          <w:strike/>
        </w:rPr>
      </w:pPr>
      <w:r w:rsidRPr="00B1733C">
        <w:rPr>
          <w:rStyle w:val="DevConfigGray"/>
          <w:strike/>
        </w:rPr>
        <w:t xml:space="preserve">spanning-tree mode </w:t>
      </w:r>
      <w:proofErr w:type="spellStart"/>
      <w:r w:rsidRPr="00B1733C">
        <w:rPr>
          <w:rStyle w:val="DevConfigGray"/>
          <w:strike/>
        </w:rPr>
        <w:t>pvst</w:t>
      </w:r>
      <w:proofErr w:type="spellEnd"/>
    </w:p>
    <w:p w14:paraId="09378792" w14:textId="77777777" w:rsidR="00E33540" w:rsidRPr="00B1733C" w:rsidRDefault="00E33540" w:rsidP="00E33540">
      <w:pPr>
        <w:pStyle w:val="DevConfigs"/>
        <w:rPr>
          <w:rStyle w:val="DevConfigGray"/>
          <w:strike/>
        </w:rPr>
      </w:pPr>
      <w:r w:rsidRPr="00B1733C">
        <w:rPr>
          <w:rStyle w:val="DevConfigGray"/>
          <w:strike/>
        </w:rPr>
        <w:t>spanning-tree extend system-id</w:t>
      </w:r>
    </w:p>
    <w:p w14:paraId="32589853" w14:textId="77777777" w:rsidR="00E33540" w:rsidRPr="00B1733C" w:rsidRDefault="00E33540" w:rsidP="00E33540">
      <w:pPr>
        <w:pStyle w:val="DevConfigs"/>
        <w:rPr>
          <w:rStyle w:val="DevConfigGray"/>
          <w:strike/>
        </w:rPr>
      </w:pPr>
      <w:r w:rsidRPr="00B1733C">
        <w:rPr>
          <w:rStyle w:val="DevConfigGray"/>
          <w:strike/>
        </w:rPr>
        <w:t>!</w:t>
      </w:r>
    </w:p>
    <w:p w14:paraId="0BD8690B" w14:textId="77777777" w:rsidR="00E33540" w:rsidRPr="00B1733C" w:rsidRDefault="00E33540" w:rsidP="00E33540">
      <w:pPr>
        <w:pStyle w:val="DevConfigs"/>
        <w:rPr>
          <w:rStyle w:val="DevConfigGray"/>
          <w:strike/>
        </w:rPr>
      </w:pPr>
      <w:proofErr w:type="spellStart"/>
      <w:r w:rsidRPr="00B1733C">
        <w:rPr>
          <w:rStyle w:val="DevConfigGray"/>
          <w:strike/>
        </w:rPr>
        <w:t>vlan</w:t>
      </w:r>
      <w:proofErr w:type="spellEnd"/>
      <w:r w:rsidRPr="00B1733C">
        <w:rPr>
          <w:rStyle w:val="DevConfigGray"/>
          <w:strike/>
        </w:rPr>
        <w:t xml:space="preserve"> internal allocation policy ascending</w:t>
      </w:r>
    </w:p>
    <w:p w14:paraId="08428A04" w14:textId="77777777" w:rsidR="00E33540" w:rsidRPr="00B1733C" w:rsidRDefault="00E33540" w:rsidP="00E33540">
      <w:pPr>
        <w:pStyle w:val="DevConfigs"/>
        <w:rPr>
          <w:rStyle w:val="DevConfigGray"/>
          <w:strike/>
        </w:rPr>
      </w:pPr>
      <w:r w:rsidRPr="00B1733C">
        <w:rPr>
          <w:rStyle w:val="DevConfigGray"/>
          <w:strike/>
        </w:rPr>
        <w:t>!</w:t>
      </w:r>
    </w:p>
    <w:p w14:paraId="7BB565B6" w14:textId="77777777" w:rsidR="00E33540" w:rsidRPr="00B1733C" w:rsidRDefault="00E33540" w:rsidP="00E33540">
      <w:pPr>
        <w:pStyle w:val="DevConfigs"/>
        <w:rPr>
          <w:rStyle w:val="DevConfigGray"/>
          <w:strike/>
        </w:rPr>
      </w:pPr>
      <w:r w:rsidRPr="00B1733C">
        <w:rPr>
          <w:rStyle w:val="DevConfigGray"/>
          <w:strike/>
        </w:rPr>
        <w:t>interface FastEthernet0/1</w:t>
      </w:r>
    </w:p>
    <w:p w14:paraId="790BE209" w14:textId="77777777" w:rsidR="00E33540" w:rsidRPr="00B1733C" w:rsidRDefault="00E33540" w:rsidP="00E33540">
      <w:pPr>
        <w:pStyle w:val="DevConfigs"/>
        <w:rPr>
          <w:rStyle w:val="DevConfigGray"/>
          <w:strike/>
        </w:rPr>
      </w:pPr>
      <w:r w:rsidRPr="00B1733C">
        <w:rPr>
          <w:rStyle w:val="DevConfigGray"/>
          <w:strike/>
        </w:rPr>
        <w:t>!</w:t>
      </w:r>
    </w:p>
    <w:p w14:paraId="57EB7B43" w14:textId="77777777" w:rsidR="00E33540" w:rsidRPr="00B1733C" w:rsidRDefault="00E33540" w:rsidP="00E33540">
      <w:pPr>
        <w:pStyle w:val="DevConfigs"/>
        <w:rPr>
          <w:rStyle w:val="DevConfigGray"/>
          <w:strike/>
        </w:rPr>
      </w:pPr>
      <w:r w:rsidRPr="00B1733C">
        <w:rPr>
          <w:rStyle w:val="DevConfigGray"/>
          <w:strike/>
        </w:rPr>
        <w:t>interface FastEthernet0/2</w:t>
      </w:r>
    </w:p>
    <w:p w14:paraId="7FE4AD40" w14:textId="77777777" w:rsidR="00E33540" w:rsidRPr="00B1733C" w:rsidRDefault="00E33540" w:rsidP="00E33540">
      <w:pPr>
        <w:pStyle w:val="DevConfigs"/>
        <w:rPr>
          <w:rStyle w:val="DevConfigGray"/>
          <w:strike/>
        </w:rPr>
      </w:pPr>
      <w:r w:rsidRPr="00B1733C">
        <w:rPr>
          <w:rStyle w:val="DevConfigGray"/>
          <w:strike/>
        </w:rPr>
        <w:t>!</w:t>
      </w:r>
    </w:p>
    <w:p w14:paraId="02D77062" w14:textId="77777777" w:rsidR="00E33540" w:rsidRPr="00B1733C" w:rsidRDefault="00E33540" w:rsidP="00E33540">
      <w:pPr>
        <w:pStyle w:val="DevConfigs"/>
        <w:rPr>
          <w:rStyle w:val="DevConfigGray"/>
          <w:strike/>
        </w:rPr>
      </w:pPr>
      <w:r w:rsidRPr="00B1733C">
        <w:rPr>
          <w:rStyle w:val="DevConfigGray"/>
          <w:strike/>
        </w:rPr>
        <w:t>interface FastEthernet0/3</w:t>
      </w:r>
    </w:p>
    <w:p w14:paraId="1DFF0418" w14:textId="77777777" w:rsidR="00E33540" w:rsidRPr="00B1733C" w:rsidRDefault="00E33540" w:rsidP="00E33540">
      <w:pPr>
        <w:pStyle w:val="DevConfigs"/>
        <w:rPr>
          <w:rStyle w:val="DevConfigGray"/>
          <w:strike/>
        </w:rPr>
      </w:pPr>
      <w:r w:rsidRPr="00B1733C">
        <w:rPr>
          <w:rStyle w:val="DevConfigGray"/>
          <w:strike/>
        </w:rPr>
        <w:t>!</w:t>
      </w:r>
    </w:p>
    <w:p w14:paraId="5B4CD1CE" w14:textId="77777777" w:rsidR="00E33540" w:rsidRPr="00B1733C" w:rsidRDefault="00E33540" w:rsidP="00E33540">
      <w:pPr>
        <w:pStyle w:val="DevConfigs"/>
        <w:rPr>
          <w:rStyle w:val="DevConfigGray"/>
          <w:strike/>
        </w:rPr>
      </w:pPr>
      <w:r w:rsidRPr="00B1733C">
        <w:rPr>
          <w:rStyle w:val="DevConfigGray"/>
          <w:strike/>
        </w:rPr>
        <w:t>interface FastEthernet0/4</w:t>
      </w:r>
    </w:p>
    <w:p w14:paraId="2D19A873" w14:textId="77777777" w:rsidR="00E33540" w:rsidRPr="00B1733C" w:rsidRDefault="00E33540" w:rsidP="00E33540">
      <w:pPr>
        <w:pStyle w:val="DevConfigs"/>
        <w:rPr>
          <w:rStyle w:val="DevConfigGray"/>
          <w:strike/>
        </w:rPr>
      </w:pPr>
      <w:r w:rsidRPr="00B1733C">
        <w:rPr>
          <w:rStyle w:val="DevConfigGray"/>
          <w:strike/>
        </w:rPr>
        <w:t>!</w:t>
      </w:r>
    </w:p>
    <w:p w14:paraId="4C600ABC" w14:textId="77777777" w:rsidR="00E33540" w:rsidRPr="00B1733C" w:rsidRDefault="00E33540" w:rsidP="00E33540">
      <w:pPr>
        <w:pStyle w:val="DevConfigs"/>
        <w:rPr>
          <w:rStyle w:val="DevConfigGray"/>
          <w:strike/>
        </w:rPr>
      </w:pPr>
      <w:r w:rsidRPr="00B1733C">
        <w:rPr>
          <w:rStyle w:val="DevConfigGray"/>
          <w:strike/>
        </w:rPr>
        <w:t>interface FastEthernet0/5</w:t>
      </w:r>
    </w:p>
    <w:p w14:paraId="1B88A8AA" w14:textId="77777777" w:rsidR="00E33540" w:rsidRPr="00B1733C" w:rsidRDefault="00E33540" w:rsidP="00E33540">
      <w:pPr>
        <w:pStyle w:val="DevConfigs"/>
        <w:rPr>
          <w:rStyle w:val="DevConfigGray"/>
          <w:strike/>
        </w:rPr>
      </w:pPr>
      <w:r w:rsidRPr="00B1733C">
        <w:rPr>
          <w:rStyle w:val="DevConfigGray"/>
          <w:strike/>
        </w:rPr>
        <w:t>!</w:t>
      </w:r>
    </w:p>
    <w:p w14:paraId="64BB377B" w14:textId="77777777" w:rsidR="00E33540" w:rsidRPr="00B1733C" w:rsidRDefault="00E33540" w:rsidP="00E33540">
      <w:pPr>
        <w:pStyle w:val="DevConfigs"/>
        <w:rPr>
          <w:rStyle w:val="DevConfigGray"/>
          <w:strike/>
        </w:rPr>
      </w:pPr>
      <w:r w:rsidRPr="00B1733C">
        <w:rPr>
          <w:rStyle w:val="DevConfigGray"/>
          <w:strike/>
        </w:rPr>
        <w:t>interface FastEthernet0/6</w:t>
      </w:r>
    </w:p>
    <w:p w14:paraId="7D4C4C96" w14:textId="77777777" w:rsidR="00E33540" w:rsidRPr="00B1733C" w:rsidRDefault="00E33540" w:rsidP="00E33540">
      <w:pPr>
        <w:pStyle w:val="DevConfigs"/>
        <w:rPr>
          <w:rStyle w:val="DevConfigGray"/>
          <w:strike/>
        </w:rPr>
      </w:pPr>
      <w:r w:rsidRPr="00B1733C">
        <w:rPr>
          <w:rStyle w:val="DevConfigGray"/>
          <w:strike/>
        </w:rPr>
        <w:t>!</w:t>
      </w:r>
    </w:p>
    <w:p w14:paraId="73230DB3" w14:textId="77777777" w:rsidR="00E33540" w:rsidRPr="00B1733C" w:rsidRDefault="00E33540" w:rsidP="00E33540">
      <w:pPr>
        <w:pStyle w:val="DevConfigs"/>
        <w:rPr>
          <w:rStyle w:val="DevConfigGray"/>
          <w:strike/>
        </w:rPr>
      </w:pPr>
      <w:r w:rsidRPr="00B1733C">
        <w:rPr>
          <w:rStyle w:val="DevConfigGray"/>
          <w:strike/>
        </w:rPr>
        <w:t>interface FastEthernet0/7</w:t>
      </w:r>
    </w:p>
    <w:p w14:paraId="22D18BEF" w14:textId="77777777" w:rsidR="00E33540" w:rsidRPr="00B1733C" w:rsidRDefault="00E33540" w:rsidP="00E33540">
      <w:pPr>
        <w:pStyle w:val="DevConfigs"/>
        <w:rPr>
          <w:rStyle w:val="DevConfigGray"/>
          <w:strike/>
        </w:rPr>
      </w:pPr>
      <w:r w:rsidRPr="00B1733C">
        <w:rPr>
          <w:rStyle w:val="DevConfigGray"/>
          <w:strike/>
        </w:rPr>
        <w:t>!</w:t>
      </w:r>
    </w:p>
    <w:p w14:paraId="5BF205B2" w14:textId="77777777" w:rsidR="00E33540" w:rsidRPr="00B1733C" w:rsidRDefault="00E33540" w:rsidP="00E33540">
      <w:pPr>
        <w:pStyle w:val="DevConfigs"/>
        <w:rPr>
          <w:rStyle w:val="DevConfigGray"/>
          <w:strike/>
        </w:rPr>
      </w:pPr>
      <w:r w:rsidRPr="00B1733C">
        <w:rPr>
          <w:rStyle w:val="DevConfigGray"/>
          <w:strike/>
        </w:rPr>
        <w:t>interface FastEthernet0/8</w:t>
      </w:r>
    </w:p>
    <w:p w14:paraId="6ED16E81" w14:textId="77777777" w:rsidR="00E33540" w:rsidRPr="00B1733C" w:rsidRDefault="00E33540" w:rsidP="00E33540">
      <w:pPr>
        <w:pStyle w:val="DevConfigs"/>
        <w:rPr>
          <w:rStyle w:val="DevConfigGray"/>
          <w:strike/>
        </w:rPr>
      </w:pPr>
      <w:r w:rsidRPr="00B1733C">
        <w:rPr>
          <w:rStyle w:val="DevConfigGray"/>
          <w:strike/>
        </w:rPr>
        <w:t>!</w:t>
      </w:r>
    </w:p>
    <w:p w14:paraId="738939D4" w14:textId="77777777" w:rsidR="00E33540" w:rsidRPr="00B1733C" w:rsidRDefault="00E33540" w:rsidP="00E33540">
      <w:pPr>
        <w:pStyle w:val="DevConfigs"/>
        <w:rPr>
          <w:rStyle w:val="DevConfigGray"/>
          <w:strike/>
        </w:rPr>
      </w:pPr>
      <w:r w:rsidRPr="00B1733C">
        <w:rPr>
          <w:rStyle w:val="DevConfigGray"/>
          <w:strike/>
        </w:rPr>
        <w:t>interface FastEthernet0/9</w:t>
      </w:r>
    </w:p>
    <w:p w14:paraId="727C7AAA" w14:textId="77777777" w:rsidR="00E33540" w:rsidRPr="00B1733C" w:rsidRDefault="00E33540" w:rsidP="00E33540">
      <w:pPr>
        <w:pStyle w:val="DevConfigs"/>
        <w:rPr>
          <w:rStyle w:val="DevConfigGray"/>
          <w:strike/>
        </w:rPr>
      </w:pPr>
      <w:r w:rsidRPr="00B1733C">
        <w:rPr>
          <w:rStyle w:val="DevConfigGray"/>
          <w:strike/>
        </w:rPr>
        <w:t>!</w:t>
      </w:r>
    </w:p>
    <w:p w14:paraId="2C7AC751" w14:textId="77777777" w:rsidR="00E33540" w:rsidRPr="00B1733C" w:rsidRDefault="00E33540" w:rsidP="00E33540">
      <w:pPr>
        <w:pStyle w:val="DevConfigs"/>
        <w:rPr>
          <w:rStyle w:val="DevConfigGray"/>
          <w:strike/>
        </w:rPr>
      </w:pPr>
      <w:r w:rsidRPr="00B1733C">
        <w:rPr>
          <w:rStyle w:val="DevConfigGray"/>
          <w:strike/>
        </w:rPr>
        <w:lastRenderedPageBreak/>
        <w:t>interface FastEthernet0/10</w:t>
      </w:r>
    </w:p>
    <w:p w14:paraId="7D3D3621" w14:textId="77777777" w:rsidR="00E33540" w:rsidRPr="00B1733C" w:rsidRDefault="00E33540" w:rsidP="00E33540">
      <w:pPr>
        <w:pStyle w:val="DevConfigs"/>
        <w:rPr>
          <w:rStyle w:val="DevConfigGray"/>
          <w:strike/>
        </w:rPr>
      </w:pPr>
      <w:r w:rsidRPr="00B1733C">
        <w:rPr>
          <w:rStyle w:val="DevConfigGray"/>
          <w:strike/>
        </w:rPr>
        <w:t>!</w:t>
      </w:r>
    </w:p>
    <w:p w14:paraId="305289AC" w14:textId="77777777" w:rsidR="00E33540" w:rsidRPr="00B1733C" w:rsidRDefault="00E33540" w:rsidP="00E33540">
      <w:pPr>
        <w:pStyle w:val="DevConfigs"/>
        <w:rPr>
          <w:rStyle w:val="DevConfigGray"/>
          <w:strike/>
        </w:rPr>
      </w:pPr>
      <w:r w:rsidRPr="00B1733C">
        <w:rPr>
          <w:rStyle w:val="DevConfigGray"/>
          <w:strike/>
        </w:rPr>
        <w:t>interface FastEthernet0/11</w:t>
      </w:r>
    </w:p>
    <w:p w14:paraId="697864B9" w14:textId="77777777" w:rsidR="00E33540" w:rsidRPr="00B1733C" w:rsidRDefault="00E33540" w:rsidP="00E33540">
      <w:pPr>
        <w:pStyle w:val="DevConfigs"/>
        <w:rPr>
          <w:rStyle w:val="DevConfigGray"/>
          <w:strike/>
        </w:rPr>
      </w:pPr>
      <w:r w:rsidRPr="00B1733C">
        <w:rPr>
          <w:rStyle w:val="DevConfigGray"/>
          <w:strike/>
        </w:rPr>
        <w:t>!</w:t>
      </w:r>
    </w:p>
    <w:p w14:paraId="4ABCF3DC" w14:textId="77777777" w:rsidR="00E33540" w:rsidRPr="00B1733C" w:rsidRDefault="00E33540" w:rsidP="00E33540">
      <w:pPr>
        <w:pStyle w:val="DevConfigs"/>
        <w:rPr>
          <w:rStyle w:val="DevConfigGray"/>
          <w:strike/>
        </w:rPr>
      </w:pPr>
      <w:r w:rsidRPr="00B1733C">
        <w:rPr>
          <w:rStyle w:val="DevConfigGray"/>
          <w:strike/>
        </w:rPr>
        <w:t>interface FastEthernet0/12</w:t>
      </w:r>
    </w:p>
    <w:p w14:paraId="4DE412EA" w14:textId="77777777" w:rsidR="00E33540" w:rsidRPr="00B1733C" w:rsidRDefault="00E33540" w:rsidP="00E33540">
      <w:pPr>
        <w:pStyle w:val="DevConfigs"/>
        <w:rPr>
          <w:rStyle w:val="DevConfigGray"/>
          <w:strike/>
        </w:rPr>
      </w:pPr>
      <w:r w:rsidRPr="00B1733C">
        <w:rPr>
          <w:rStyle w:val="DevConfigGray"/>
          <w:strike/>
        </w:rPr>
        <w:t>!</w:t>
      </w:r>
    </w:p>
    <w:p w14:paraId="41B68C99" w14:textId="77777777" w:rsidR="00E33540" w:rsidRPr="00B1733C" w:rsidRDefault="00E33540" w:rsidP="00E33540">
      <w:pPr>
        <w:pStyle w:val="DevConfigs"/>
        <w:rPr>
          <w:rStyle w:val="DevConfigGray"/>
          <w:strike/>
        </w:rPr>
      </w:pPr>
      <w:r w:rsidRPr="00B1733C">
        <w:rPr>
          <w:rStyle w:val="DevConfigGray"/>
          <w:strike/>
        </w:rPr>
        <w:t>interface FastEthernet0/13</w:t>
      </w:r>
    </w:p>
    <w:p w14:paraId="133CB183" w14:textId="77777777" w:rsidR="00E33540" w:rsidRPr="00B1733C" w:rsidRDefault="00E33540" w:rsidP="00E33540">
      <w:pPr>
        <w:pStyle w:val="DevConfigs"/>
        <w:rPr>
          <w:rStyle w:val="DevConfigGray"/>
          <w:strike/>
        </w:rPr>
      </w:pPr>
      <w:r w:rsidRPr="00B1733C">
        <w:rPr>
          <w:rStyle w:val="DevConfigGray"/>
          <w:strike/>
        </w:rPr>
        <w:t>!</w:t>
      </w:r>
    </w:p>
    <w:p w14:paraId="1A729F98" w14:textId="77777777" w:rsidR="00E33540" w:rsidRPr="00B1733C" w:rsidRDefault="00E33540" w:rsidP="00E33540">
      <w:pPr>
        <w:pStyle w:val="DevConfigs"/>
        <w:rPr>
          <w:rStyle w:val="DevConfigGray"/>
          <w:strike/>
        </w:rPr>
      </w:pPr>
      <w:r w:rsidRPr="00B1733C">
        <w:rPr>
          <w:rStyle w:val="DevConfigGray"/>
          <w:strike/>
        </w:rPr>
        <w:t>interface FastEthernet0/14</w:t>
      </w:r>
    </w:p>
    <w:p w14:paraId="3A615C1E" w14:textId="77777777" w:rsidR="00E33540" w:rsidRPr="00B1733C" w:rsidRDefault="00E33540" w:rsidP="00E33540">
      <w:pPr>
        <w:pStyle w:val="DevConfigs"/>
        <w:rPr>
          <w:rStyle w:val="DevConfigGray"/>
          <w:strike/>
        </w:rPr>
      </w:pPr>
      <w:r w:rsidRPr="00B1733C">
        <w:rPr>
          <w:rStyle w:val="DevConfigGray"/>
          <w:strike/>
        </w:rPr>
        <w:t>!</w:t>
      </w:r>
    </w:p>
    <w:p w14:paraId="4417B2D4" w14:textId="77777777" w:rsidR="00E33540" w:rsidRPr="00B1733C" w:rsidRDefault="00E33540" w:rsidP="00E33540">
      <w:pPr>
        <w:pStyle w:val="DevConfigs"/>
        <w:rPr>
          <w:rStyle w:val="DevConfigGray"/>
          <w:strike/>
        </w:rPr>
      </w:pPr>
      <w:r w:rsidRPr="00B1733C">
        <w:rPr>
          <w:rStyle w:val="DevConfigGray"/>
          <w:strike/>
        </w:rPr>
        <w:t>interface FastEthernet0/15</w:t>
      </w:r>
    </w:p>
    <w:p w14:paraId="5C34573D" w14:textId="77777777" w:rsidR="00E33540" w:rsidRPr="00B1733C" w:rsidRDefault="00E33540" w:rsidP="00E33540">
      <w:pPr>
        <w:pStyle w:val="DevConfigs"/>
        <w:rPr>
          <w:rStyle w:val="DevConfigGray"/>
          <w:strike/>
        </w:rPr>
      </w:pPr>
      <w:r w:rsidRPr="00B1733C">
        <w:rPr>
          <w:rStyle w:val="DevConfigGray"/>
          <w:strike/>
        </w:rPr>
        <w:t>!</w:t>
      </w:r>
    </w:p>
    <w:p w14:paraId="5F03B266" w14:textId="77777777" w:rsidR="00E33540" w:rsidRPr="00B1733C" w:rsidRDefault="00E33540" w:rsidP="00E33540">
      <w:pPr>
        <w:pStyle w:val="DevConfigs"/>
        <w:rPr>
          <w:rStyle w:val="DevConfigGray"/>
          <w:strike/>
        </w:rPr>
      </w:pPr>
      <w:r w:rsidRPr="00B1733C">
        <w:rPr>
          <w:rStyle w:val="DevConfigGray"/>
          <w:strike/>
        </w:rPr>
        <w:t>interface FastEthernet0/16</w:t>
      </w:r>
    </w:p>
    <w:p w14:paraId="2BDFDAD5" w14:textId="77777777" w:rsidR="00E33540" w:rsidRPr="00B1733C" w:rsidRDefault="00E33540" w:rsidP="00E33540">
      <w:pPr>
        <w:pStyle w:val="DevConfigs"/>
        <w:rPr>
          <w:rStyle w:val="DevConfigGray"/>
          <w:strike/>
        </w:rPr>
      </w:pPr>
      <w:r w:rsidRPr="00B1733C">
        <w:rPr>
          <w:rStyle w:val="DevConfigGray"/>
          <w:strike/>
        </w:rPr>
        <w:t>!</w:t>
      </w:r>
    </w:p>
    <w:p w14:paraId="45DAE6CF" w14:textId="77777777" w:rsidR="00E33540" w:rsidRPr="00B1733C" w:rsidRDefault="00E33540" w:rsidP="00E33540">
      <w:pPr>
        <w:pStyle w:val="DevConfigs"/>
        <w:rPr>
          <w:rStyle w:val="DevConfigGray"/>
          <w:strike/>
        </w:rPr>
      </w:pPr>
      <w:r w:rsidRPr="00B1733C">
        <w:rPr>
          <w:rStyle w:val="DevConfigGray"/>
          <w:strike/>
        </w:rPr>
        <w:t>interface FastEthernet0/17</w:t>
      </w:r>
    </w:p>
    <w:p w14:paraId="79D56D56" w14:textId="77777777" w:rsidR="00E33540" w:rsidRPr="00B1733C" w:rsidRDefault="00E33540" w:rsidP="00E33540">
      <w:pPr>
        <w:pStyle w:val="DevConfigs"/>
        <w:rPr>
          <w:rStyle w:val="DevConfigGray"/>
          <w:strike/>
        </w:rPr>
      </w:pPr>
      <w:r w:rsidRPr="00B1733C">
        <w:rPr>
          <w:rStyle w:val="DevConfigGray"/>
          <w:strike/>
        </w:rPr>
        <w:t>!</w:t>
      </w:r>
    </w:p>
    <w:p w14:paraId="0BD069CA" w14:textId="77777777" w:rsidR="00E33540" w:rsidRPr="00B1733C" w:rsidRDefault="00E33540" w:rsidP="00E33540">
      <w:pPr>
        <w:pStyle w:val="DevConfigs"/>
        <w:rPr>
          <w:rStyle w:val="DevConfigGray"/>
          <w:strike/>
        </w:rPr>
      </w:pPr>
      <w:r w:rsidRPr="00B1733C">
        <w:rPr>
          <w:rStyle w:val="DevConfigGray"/>
          <w:strike/>
        </w:rPr>
        <w:t>interface FastEthernet0/18</w:t>
      </w:r>
    </w:p>
    <w:p w14:paraId="55773370" w14:textId="77777777" w:rsidR="00E33540" w:rsidRPr="00B1733C" w:rsidRDefault="00E33540" w:rsidP="00E33540">
      <w:pPr>
        <w:pStyle w:val="DevConfigs"/>
        <w:rPr>
          <w:rStyle w:val="DevConfigGray"/>
          <w:strike/>
        </w:rPr>
      </w:pPr>
      <w:r w:rsidRPr="00B1733C">
        <w:rPr>
          <w:rStyle w:val="DevConfigGray"/>
          <w:strike/>
        </w:rPr>
        <w:t>!</w:t>
      </w:r>
    </w:p>
    <w:p w14:paraId="58FD2D59" w14:textId="77777777" w:rsidR="00E33540" w:rsidRPr="00B1733C" w:rsidRDefault="00E33540" w:rsidP="00E33540">
      <w:pPr>
        <w:pStyle w:val="DevConfigs"/>
        <w:rPr>
          <w:rStyle w:val="DevConfigGray"/>
          <w:strike/>
        </w:rPr>
      </w:pPr>
      <w:r w:rsidRPr="00B1733C">
        <w:rPr>
          <w:rStyle w:val="DevConfigGray"/>
          <w:strike/>
        </w:rPr>
        <w:t>interface FastEthernet0/19</w:t>
      </w:r>
    </w:p>
    <w:p w14:paraId="03C18B20" w14:textId="77777777" w:rsidR="00E33540" w:rsidRPr="00B1733C" w:rsidRDefault="00E33540" w:rsidP="00E33540">
      <w:pPr>
        <w:pStyle w:val="DevConfigs"/>
        <w:rPr>
          <w:rStyle w:val="DevConfigGray"/>
          <w:strike/>
        </w:rPr>
      </w:pPr>
      <w:r w:rsidRPr="00B1733C">
        <w:rPr>
          <w:rStyle w:val="DevConfigGray"/>
          <w:strike/>
        </w:rPr>
        <w:t>!</w:t>
      </w:r>
    </w:p>
    <w:p w14:paraId="3302EB4B" w14:textId="77777777" w:rsidR="00E33540" w:rsidRPr="00B1733C" w:rsidRDefault="00E33540" w:rsidP="00E33540">
      <w:pPr>
        <w:pStyle w:val="DevConfigs"/>
        <w:rPr>
          <w:rStyle w:val="DevConfigGray"/>
          <w:strike/>
        </w:rPr>
      </w:pPr>
      <w:r w:rsidRPr="00B1733C">
        <w:rPr>
          <w:rStyle w:val="DevConfigGray"/>
          <w:strike/>
        </w:rPr>
        <w:t>interface FastEthernet0/20</w:t>
      </w:r>
    </w:p>
    <w:p w14:paraId="12097D95" w14:textId="77777777" w:rsidR="00E33540" w:rsidRPr="00B1733C" w:rsidRDefault="00E33540" w:rsidP="00E33540">
      <w:pPr>
        <w:pStyle w:val="DevConfigs"/>
        <w:rPr>
          <w:rStyle w:val="DevConfigGray"/>
          <w:strike/>
        </w:rPr>
      </w:pPr>
      <w:r w:rsidRPr="00B1733C">
        <w:rPr>
          <w:rStyle w:val="DevConfigGray"/>
          <w:strike/>
        </w:rPr>
        <w:t>!</w:t>
      </w:r>
    </w:p>
    <w:p w14:paraId="11236EBC" w14:textId="77777777" w:rsidR="00E33540" w:rsidRPr="00B1733C" w:rsidRDefault="00E33540" w:rsidP="00E33540">
      <w:pPr>
        <w:pStyle w:val="DevConfigs"/>
        <w:rPr>
          <w:rStyle w:val="DevConfigGray"/>
          <w:strike/>
        </w:rPr>
      </w:pPr>
      <w:r w:rsidRPr="00B1733C">
        <w:rPr>
          <w:rStyle w:val="DevConfigGray"/>
          <w:strike/>
        </w:rPr>
        <w:t>interface FastEthernet0/21</w:t>
      </w:r>
    </w:p>
    <w:p w14:paraId="175BDF37" w14:textId="77777777" w:rsidR="00E33540" w:rsidRPr="00B1733C" w:rsidRDefault="00E33540" w:rsidP="00E33540">
      <w:pPr>
        <w:pStyle w:val="DevConfigs"/>
        <w:rPr>
          <w:rStyle w:val="DevConfigGray"/>
          <w:strike/>
        </w:rPr>
      </w:pPr>
      <w:r w:rsidRPr="00B1733C">
        <w:rPr>
          <w:rStyle w:val="DevConfigGray"/>
          <w:strike/>
        </w:rPr>
        <w:t>!</w:t>
      </w:r>
    </w:p>
    <w:p w14:paraId="3A8F0E4F" w14:textId="77777777" w:rsidR="00E33540" w:rsidRPr="00B1733C" w:rsidRDefault="00E33540" w:rsidP="00E33540">
      <w:pPr>
        <w:pStyle w:val="DevConfigs"/>
        <w:rPr>
          <w:rStyle w:val="DevConfigGray"/>
          <w:strike/>
        </w:rPr>
      </w:pPr>
      <w:r w:rsidRPr="00B1733C">
        <w:rPr>
          <w:rStyle w:val="DevConfigGray"/>
          <w:strike/>
        </w:rPr>
        <w:t>interface FastEthernet0/22</w:t>
      </w:r>
    </w:p>
    <w:p w14:paraId="1D24B190" w14:textId="77777777" w:rsidR="00E33540" w:rsidRPr="00B1733C" w:rsidRDefault="00E33540" w:rsidP="00E33540">
      <w:pPr>
        <w:pStyle w:val="DevConfigs"/>
        <w:rPr>
          <w:rStyle w:val="DevConfigGray"/>
          <w:strike/>
        </w:rPr>
      </w:pPr>
      <w:r w:rsidRPr="00B1733C">
        <w:rPr>
          <w:rStyle w:val="DevConfigGray"/>
          <w:strike/>
        </w:rPr>
        <w:t>!</w:t>
      </w:r>
    </w:p>
    <w:p w14:paraId="23BC9205" w14:textId="77777777" w:rsidR="00E33540" w:rsidRPr="00B1733C" w:rsidRDefault="00E33540" w:rsidP="00E33540">
      <w:pPr>
        <w:pStyle w:val="DevConfigs"/>
        <w:rPr>
          <w:rStyle w:val="DevConfigGray"/>
          <w:strike/>
        </w:rPr>
      </w:pPr>
      <w:r w:rsidRPr="00B1733C">
        <w:rPr>
          <w:rStyle w:val="DevConfigGray"/>
          <w:strike/>
        </w:rPr>
        <w:t>interface FastEthernet0/23</w:t>
      </w:r>
    </w:p>
    <w:p w14:paraId="143A7FD8" w14:textId="77777777" w:rsidR="00E33540" w:rsidRPr="00B1733C" w:rsidRDefault="00E33540" w:rsidP="00E33540">
      <w:pPr>
        <w:pStyle w:val="DevConfigs"/>
        <w:rPr>
          <w:rStyle w:val="DevConfigGray"/>
          <w:strike/>
        </w:rPr>
      </w:pPr>
      <w:r w:rsidRPr="00B1733C">
        <w:rPr>
          <w:rStyle w:val="DevConfigGray"/>
          <w:strike/>
        </w:rPr>
        <w:t>!</w:t>
      </w:r>
    </w:p>
    <w:p w14:paraId="23473386" w14:textId="77777777" w:rsidR="00E33540" w:rsidRPr="00B1733C" w:rsidRDefault="00E33540" w:rsidP="00E33540">
      <w:pPr>
        <w:pStyle w:val="DevConfigs"/>
        <w:rPr>
          <w:rStyle w:val="DevConfigGray"/>
          <w:strike/>
        </w:rPr>
      </w:pPr>
      <w:r w:rsidRPr="00B1733C">
        <w:rPr>
          <w:rStyle w:val="DevConfigGray"/>
          <w:strike/>
        </w:rPr>
        <w:t>interface FastEthernet0/24</w:t>
      </w:r>
    </w:p>
    <w:p w14:paraId="7D905C0A" w14:textId="77777777" w:rsidR="00E33540" w:rsidRPr="00B1733C" w:rsidRDefault="00E33540" w:rsidP="00E33540">
      <w:pPr>
        <w:pStyle w:val="DevConfigs"/>
        <w:rPr>
          <w:rStyle w:val="DevConfigGray"/>
          <w:strike/>
        </w:rPr>
      </w:pPr>
      <w:r w:rsidRPr="00B1733C">
        <w:rPr>
          <w:rStyle w:val="DevConfigGray"/>
          <w:strike/>
        </w:rPr>
        <w:t>!</w:t>
      </w:r>
    </w:p>
    <w:p w14:paraId="2627ECF6" w14:textId="77777777" w:rsidR="00E33540" w:rsidRPr="00B1733C" w:rsidRDefault="00E33540" w:rsidP="00E33540">
      <w:pPr>
        <w:pStyle w:val="DevConfigs"/>
        <w:rPr>
          <w:rStyle w:val="DevConfigGray"/>
          <w:strike/>
        </w:rPr>
      </w:pPr>
      <w:r w:rsidRPr="00B1733C">
        <w:rPr>
          <w:rStyle w:val="DevConfigGray"/>
          <w:strike/>
        </w:rPr>
        <w:t>interface GigabitEthernet0/1</w:t>
      </w:r>
    </w:p>
    <w:p w14:paraId="64BA609F" w14:textId="77777777" w:rsidR="00E33540" w:rsidRPr="00B1733C" w:rsidRDefault="00E33540" w:rsidP="00E33540">
      <w:pPr>
        <w:pStyle w:val="DevConfigs"/>
        <w:rPr>
          <w:rStyle w:val="DevConfigGray"/>
          <w:strike/>
        </w:rPr>
      </w:pPr>
      <w:r w:rsidRPr="00B1733C">
        <w:rPr>
          <w:rStyle w:val="DevConfigGray"/>
          <w:strike/>
        </w:rPr>
        <w:t>!</w:t>
      </w:r>
    </w:p>
    <w:p w14:paraId="5D19A9FF" w14:textId="77777777" w:rsidR="00E33540" w:rsidRPr="00B1733C" w:rsidRDefault="00E33540" w:rsidP="00E33540">
      <w:pPr>
        <w:pStyle w:val="DevConfigs"/>
        <w:rPr>
          <w:rStyle w:val="DevConfigGray"/>
          <w:strike/>
        </w:rPr>
      </w:pPr>
      <w:r w:rsidRPr="00B1733C">
        <w:rPr>
          <w:rStyle w:val="DevConfigGray"/>
          <w:strike/>
        </w:rPr>
        <w:t>interface GigabitEthernet0/2</w:t>
      </w:r>
    </w:p>
    <w:p w14:paraId="3C9B8D9A" w14:textId="77777777" w:rsidR="00E33540" w:rsidRPr="00B1733C" w:rsidRDefault="00E33540" w:rsidP="00E33540">
      <w:pPr>
        <w:pStyle w:val="DevConfigs"/>
        <w:rPr>
          <w:rStyle w:val="DevConfigGray"/>
          <w:strike/>
        </w:rPr>
      </w:pPr>
      <w:r w:rsidRPr="00B1733C">
        <w:rPr>
          <w:rStyle w:val="DevConfigGray"/>
          <w:strike/>
        </w:rPr>
        <w:t>!</w:t>
      </w:r>
    </w:p>
    <w:p w14:paraId="3694315A" w14:textId="77777777" w:rsidR="00E33540" w:rsidRPr="00B1733C" w:rsidRDefault="00E33540" w:rsidP="00E33540">
      <w:pPr>
        <w:pStyle w:val="DevConfigs"/>
        <w:rPr>
          <w:rStyle w:val="DevConfigGray"/>
          <w:strike/>
        </w:rPr>
      </w:pPr>
      <w:r w:rsidRPr="00B1733C">
        <w:rPr>
          <w:rStyle w:val="DevConfigGray"/>
          <w:strike/>
        </w:rPr>
        <w:t>interface Vlan1</w:t>
      </w:r>
    </w:p>
    <w:p w14:paraId="6E360C74" w14:textId="77777777" w:rsidR="00E33540" w:rsidRPr="00B1733C" w:rsidRDefault="00E33540" w:rsidP="00E33540">
      <w:pPr>
        <w:pStyle w:val="DevConfigs"/>
        <w:rPr>
          <w:rStyle w:val="DevConfigGray"/>
          <w:strike/>
        </w:rPr>
      </w:pPr>
      <w:proofErr w:type="spellStart"/>
      <w:r w:rsidRPr="00B1733C">
        <w:rPr>
          <w:rStyle w:val="DevConfigGray"/>
          <w:strike/>
        </w:rPr>
        <w:t>ip</w:t>
      </w:r>
      <w:proofErr w:type="spellEnd"/>
      <w:r w:rsidRPr="00B1733C">
        <w:rPr>
          <w:rStyle w:val="DevConfigGray"/>
          <w:strike/>
        </w:rPr>
        <w:t xml:space="preserve"> address 192.168.1.2 255.255.255.0</w:t>
      </w:r>
    </w:p>
    <w:p w14:paraId="2A88B846" w14:textId="77777777" w:rsidR="00E33540" w:rsidRPr="00B1733C" w:rsidRDefault="00E33540" w:rsidP="00E33540">
      <w:pPr>
        <w:pStyle w:val="DevConfigs"/>
        <w:rPr>
          <w:rStyle w:val="DevConfigGray"/>
          <w:strike/>
        </w:rPr>
      </w:pPr>
      <w:r w:rsidRPr="00B1733C">
        <w:rPr>
          <w:rStyle w:val="DevConfigGray"/>
          <w:strike/>
        </w:rPr>
        <w:t>!</w:t>
      </w:r>
    </w:p>
    <w:p w14:paraId="5A123244" w14:textId="77777777" w:rsidR="00E33540" w:rsidRPr="00B1733C" w:rsidRDefault="00E33540" w:rsidP="00E33540">
      <w:pPr>
        <w:pStyle w:val="DevConfigs"/>
        <w:rPr>
          <w:rStyle w:val="DevConfigGray"/>
          <w:strike/>
        </w:rPr>
      </w:pPr>
      <w:proofErr w:type="spellStart"/>
      <w:r w:rsidRPr="00B1733C">
        <w:rPr>
          <w:rStyle w:val="DevConfigGray"/>
          <w:strike/>
        </w:rPr>
        <w:t>ip</w:t>
      </w:r>
      <w:proofErr w:type="spellEnd"/>
      <w:r w:rsidRPr="00B1733C">
        <w:rPr>
          <w:rStyle w:val="DevConfigGray"/>
          <w:strike/>
        </w:rPr>
        <w:t xml:space="preserve"> http server</w:t>
      </w:r>
    </w:p>
    <w:p w14:paraId="071F3692" w14:textId="77777777" w:rsidR="00E33540" w:rsidRPr="00B1733C" w:rsidRDefault="00E33540" w:rsidP="00E33540">
      <w:pPr>
        <w:pStyle w:val="DevConfigs"/>
        <w:rPr>
          <w:rStyle w:val="DevConfigGray"/>
          <w:strike/>
        </w:rPr>
      </w:pPr>
      <w:proofErr w:type="spellStart"/>
      <w:r w:rsidRPr="00B1733C">
        <w:rPr>
          <w:rStyle w:val="DevConfigGray"/>
          <w:strike/>
        </w:rPr>
        <w:t>ip</w:t>
      </w:r>
      <w:proofErr w:type="spellEnd"/>
      <w:r w:rsidRPr="00B1733C">
        <w:rPr>
          <w:rStyle w:val="DevConfigGray"/>
          <w:strike/>
        </w:rPr>
        <w:t xml:space="preserve"> http </w:t>
      </w:r>
      <w:proofErr w:type="gramStart"/>
      <w:r w:rsidRPr="00B1733C">
        <w:rPr>
          <w:rStyle w:val="DevConfigGray"/>
          <w:strike/>
        </w:rPr>
        <w:t>secure-server</w:t>
      </w:r>
      <w:proofErr w:type="gramEnd"/>
    </w:p>
    <w:p w14:paraId="537D26AD" w14:textId="77777777" w:rsidR="00E33540" w:rsidRPr="00B1733C" w:rsidRDefault="00E33540" w:rsidP="00E33540">
      <w:pPr>
        <w:pStyle w:val="DevConfigs"/>
        <w:rPr>
          <w:rStyle w:val="DevConfigGray"/>
          <w:strike/>
        </w:rPr>
      </w:pPr>
      <w:r w:rsidRPr="00B1733C">
        <w:rPr>
          <w:rStyle w:val="DevConfigGray"/>
          <w:strike/>
        </w:rPr>
        <w:t>!</w:t>
      </w:r>
    </w:p>
    <w:p w14:paraId="03419810" w14:textId="77777777" w:rsidR="00E33540" w:rsidRPr="00B1733C" w:rsidRDefault="00E33540" w:rsidP="00E33540">
      <w:pPr>
        <w:pStyle w:val="DevConfigs"/>
        <w:rPr>
          <w:rStyle w:val="DevConfigGray"/>
          <w:strike/>
        </w:rPr>
      </w:pPr>
      <w:r w:rsidRPr="00B1733C">
        <w:rPr>
          <w:rStyle w:val="DevConfigGray"/>
          <w:strike/>
        </w:rPr>
        <w:t xml:space="preserve">banner </w:t>
      </w:r>
      <w:proofErr w:type="spellStart"/>
      <w:r w:rsidRPr="00B1733C">
        <w:rPr>
          <w:rStyle w:val="DevConfigGray"/>
          <w:strike/>
        </w:rPr>
        <w:t>motd</w:t>
      </w:r>
      <w:proofErr w:type="spellEnd"/>
      <w:r w:rsidRPr="00B1733C">
        <w:rPr>
          <w:rStyle w:val="DevConfigGray"/>
          <w:strike/>
        </w:rPr>
        <w:t xml:space="preserve"> ^C</w:t>
      </w:r>
    </w:p>
    <w:p w14:paraId="06734FCB" w14:textId="77777777" w:rsidR="00E33540" w:rsidRPr="00B1733C" w:rsidRDefault="00E33540" w:rsidP="00E33540">
      <w:pPr>
        <w:pStyle w:val="DevConfigs"/>
        <w:rPr>
          <w:rStyle w:val="DevConfigGray"/>
          <w:strike/>
        </w:rPr>
      </w:pPr>
      <w:r w:rsidRPr="00B1733C">
        <w:rPr>
          <w:rStyle w:val="DevConfigGray"/>
          <w:strike/>
        </w:rPr>
        <w:t>Unauthorized access is strictly prohibited and prosecuted to the full extent of the law. ^C</w:t>
      </w:r>
    </w:p>
    <w:p w14:paraId="10C8D826" w14:textId="77777777" w:rsidR="00E33540" w:rsidRPr="00B1733C" w:rsidRDefault="00E33540" w:rsidP="00E33540">
      <w:pPr>
        <w:pStyle w:val="DevConfigs"/>
        <w:rPr>
          <w:rStyle w:val="DevConfigGray"/>
          <w:strike/>
        </w:rPr>
      </w:pPr>
      <w:r w:rsidRPr="00B1733C">
        <w:rPr>
          <w:rStyle w:val="DevConfigGray"/>
          <w:strike/>
        </w:rPr>
        <w:t>line con 0</w:t>
      </w:r>
    </w:p>
    <w:p w14:paraId="0418D329" w14:textId="77777777" w:rsidR="00E33540" w:rsidRPr="00B1733C" w:rsidRDefault="00E33540" w:rsidP="00E33540">
      <w:pPr>
        <w:pStyle w:val="DevConfigs"/>
        <w:rPr>
          <w:rStyle w:val="DevConfigGray"/>
          <w:strike/>
        </w:rPr>
      </w:pPr>
      <w:r w:rsidRPr="00B1733C">
        <w:rPr>
          <w:rStyle w:val="DevConfigGray"/>
          <w:strike/>
        </w:rPr>
        <w:t xml:space="preserve"> password cisco</w:t>
      </w:r>
    </w:p>
    <w:p w14:paraId="47697A50" w14:textId="77777777" w:rsidR="00E33540" w:rsidRPr="00B1733C" w:rsidRDefault="00E33540" w:rsidP="00E33540">
      <w:pPr>
        <w:pStyle w:val="DevConfigs"/>
        <w:rPr>
          <w:rStyle w:val="DevConfigGray"/>
          <w:strike/>
        </w:rPr>
      </w:pPr>
      <w:r w:rsidRPr="00B1733C">
        <w:rPr>
          <w:rStyle w:val="DevConfigGray"/>
          <w:strike/>
        </w:rPr>
        <w:t xml:space="preserve"> login</w:t>
      </w:r>
    </w:p>
    <w:p w14:paraId="348629EA" w14:textId="77777777" w:rsidR="00E33540" w:rsidRPr="00B1733C" w:rsidRDefault="00E33540" w:rsidP="00E33540">
      <w:pPr>
        <w:pStyle w:val="DevConfigs"/>
        <w:rPr>
          <w:rStyle w:val="DevConfigGray"/>
          <w:strike/>
        </w:rPr>
      </w:pPr>
      <w:r w:rsidRPr="00B1733C">
        <w:rPr>
          <w:rStyle w:val="DevConfigGray"/>
          <w:strike/>
        </w:rPr>
        <w:t xml:space="preserve">line </w:t>
      </w:r>
      <w:proofErr w:type="spellStart"/>
      <w:r w:rsidRPr="00B1733C">
        <w:rPr>
          <w:rStyle w:val="DevConfigGray"/>
          <w:strike/>
        </w:rPr>
        <w:t>vty</w:t>
      </w:r>
      <w:proofErr w:type="spellEnd"/>
      <w:r w:rsidRPr="00B1733C">
        <w:rPr>
          <w:rStyle w:val="DevConfigGray"/>
          <w:strike/>
        </w:rPr>
        <w:t xml:space="preserve"> 0 4</w:t>
      </w:r>
    </w:p>
    <w:p w14:paraId="1A02C5E2" w14:textId="77777777" w:rsidR="00E33540" w:rsidRPr="00B1733C" w:rsidRDefault="00E33540" w:rsidP="00E33540">
      <w:pPr>
        <w:pStyle w:val="DevConfigs"/>
        <w:rPr>
          <w:rStyle w:val="DevConfigGray"/>
          <w:strike/>
        </w:rPr>
      </w:pPr>
      <w:r w:rsidRPr="00B1733C">
        <w:rPr>
          <w:rStyle w:val="DevConfigGray"/>
          <w:strike/>
        </w:rPr>
        <w:t xml:space="preserve"> login</w:t>
      </w:r>
    </w:p>
    <w:p w14:paraId="776E3AB3" w14:textId="77777777" w:rsidR="00E33540" w:rsidRPr="00B1733C" w:rsidRDefault="00E33540" w:rsidP="00E33540">
      <w:pPr>
        <w:pStyle w:val="DevConfigs"/>
        <w:rPr>
          <w:rStyle w:val="DevConfigGray"/>
          <w:strike/>
        </w:rPr>
      </w:pPr>
      <w:r w:rsidRPr="00B1733C">
        <w:rPr>
          <w:rStyle w:val="DevConfigGray"/>
          <w:strike/>
        </w:rPr>
        <w:t xml:space="preserve">line </w:t>
      </w:r>
      <w:proofErr w:type="spellStart"/>
      <w:r w:rsidRPr="00B1733C">
        <w:rPr>
          <w:rStyle w:val="DevConfigGray"/>
          <w:strike/>
        </w:rPr>
        <w:t>vty</w:t>
      </w:r>
      <w:proofErr w:type="spellEnd"/>
      <w:r w:rsidRPr="00B1733C">
        <w:rPr>
          <w:rStyle w:val="DevConfigGray"/>
          <w:strike/>
        </w:rPr>
        <w:t xml:space="preserve"> 5 15</w:t>
      </w:r>
    </w:p>
    <w:p w14:paraId="5ACEEFCB" w14:textId="77777777" w:rsidR="00E33540" w:rsidRPr="00B1733C" w:rsidRDefault="00E33540" w:rsidP="00E33540">
      <w:pPr>
        <w:pStyle w:val="DevConfigs"/>
        <w:rPr>
          <w:rStyle w:val="DevConfigGray"/>
          <w:strike/>
        </w:rPr>
      </w:pPr>
      <w:r w:rsidRPr="00B1733C">
        <w:rPr>
          <w:rStyle w:val="DevConfigGray"/>
          <w:strike/>
        </w:rPr>
        <w:t xml:space="preserve"> login</w:t>
      </w:r>
    </w:p>
    <w:p w14:paraId="3780362C" w14:textId="6E60FF7E" w:rsidR="00E33540" w:rsidRPr="00453229" w:rsidRDefault="00E33540" w:rsidP="00453229">
      <w:pPr>
        <w:pStyle w:val="DevConfigs"/>
        <w:rPr>
          <w:rStyle w:val="AnswerGray"/>
          <w:rFonts w:ascii="Courier New" w:hAnsi="Courier New"/>
          <w:b w:val="0"/>
          <w:strike/>
        </w:rPr>
      </w:pPr>
      <w:r w:rsidRPr="00B1733C">
        <w:rPr>
          <w:rStyle w:val="DevConfigGray"/>
          <w:strike/>
        </w:rPr>
        <w:lastRenderedPageBreak/>
        <w:t>end</w:t>
      </w:r>
    </w:p>
    <w:p w14:paraId="57297EBD" w14:textId="699E6B68" w:rsidR="00E33540" w:rsidRPr="00B1733C" w:rsidRDefault="002A35DF" w:rsidP="00F507CC">
      <w:pPr>
        <w:pStyle w:val="BodyTextL50"/>
        <w:rPr>
          <w:rStyle w:val="AnswerGray"/>
          <w:strike/>
        </w:rPr>
      </w:pPr>
      <w:r w:rsidRPr="00B1733C">
        <w:rPr>
          <w:rStyle w:val="AnswerGray"/>
          <w:strike/>
          <w:highlight w:val="yellow"/>
        </w:rPr>
        <w:t xml:space="preserve">Next </w:t>
      </w:r>
      <w:r w:rsidR="00A67E01" w:rsidRPr="00B1733C">
        <w:rPr>
          <w:rStyle w:val="AnswerGray"/>
          <w:strike/>
          <w:highlight w:val="yellow"/>
        </w:rPr>
        <w:t xml:space="preserve">you are required to complete the table below.  Click on each switch in turn.  If not already available use the following </w:t>
      </w:r>
      <w:proofErr w:type="gramStart"/>
      <w:r w:rsidR="00A67E01" w:rsidRPr="00B1733C">
        <w:rPr>
          <w:rStyle w:val="AnswerGray"/>
          <w:strike/>
          <w:highlight w:val="yellow"/>
        </w:rPr>
        <w:t>command  within</w:t>
      </w:r>
      <w:proofErr w:type="gramEnd"/>
      <w:r w:rsidR="00A67E01" w:rsidRPr="00B1733C">
        <w:rPr>
          <w:rStyle w:val="AnswerGray"/>
          <w:strike/>
          <w:highlight w:val="yellow"/>
        </w:rPr>
        <w:t xml:space="preserve"> the CLI tab and view the various output status</w:t>
      </w:r>
      <w:r w:rsidR="00A67E01" w:rsidRPr="00B1733C">
        <w:rPr>
          <w:rStyle w:val="AnswerGray"/>
          <w:strike/>
        </w:rPr>
        <w:t xml:space="preserve"> </w:t>
      </w:r>
    </w:p>
    <w:p w14:paraId="67999B1A" w14:textId="03F3D334" w:rsidR="00A67E01" w:rsidRDefault="00A67E01" w:rsidP="00F507CC">
      <w:pPr>
        <w:pStyle w:val="BodyTextL50"/>
        <w:rPr>
          <w:rStyle w:val="AnswerGray"/>
        </w:rPr>
      </w:pPr>
      <w:r>
        <w:rPr>
          <w:noProof/>
        </w:rPr>
        <w:drawing>
          <wp:inline distT="0" distB="0" distL="0" distR="0" wp14:anchorId="3BFA35DA" wp14:editId="4A393B2D">
            <wp:extent cx="532447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1619250"/>
                    </a:xfrm>
                    <a:prstGeom prst="rect">
                      <a:avLst/>
                    </a:prstGeom>
                  </pic:spPr>
                </pic:pic>
              </a:graphicData>
            </a:graphic>
          </wp:inline>
        </w:drawing>
      </w:r>
    </w:p>
    <w:p w14:paraId="0C8044FB" w14:textId="77777777" w:rsidR="00773BED" w:rsidRPr="00A06EBE" w:rsidRDefault="00773BED" w:rsidP="00453229">
      <w:pPr>
        <w:pStyle w:val="BodyTextL50"/>
        <w:ind w:left="0"/>
        <w:rPr>
          <w:rStyle w:val="AnswerGray"/>
        </w:rPr>
      </w:pPr>
    </w:p>
    <w:p w14:paraId="34560C23" w14:textId="4A52BCA3" w:rsidR="00773BED" w:rsidRPr="00453229" w:rsidRDefault="00F507CC" w:rsidP="00453229">
      <w:pPr>
        <w:pStyle w:val="SubStepAlpha"/>
        <w:rPr>
          <w:b/>
          <w:color w:val="1F497D" w:themeColor="text2"/>
          <w:sz w:val="24"/>
          <w:szCs w:val="24"/>
        </w:rPr>
      </w:pPr>
      <w:r w:rsidRPr="003521B4">
        <w:rPr>
          <w:b/>
          <w:color w:val="1F497D" w:themeColor="text2"/>
          <w:sz w:val="24"/>
          <w:szCs w:val="24"/>
        </w:rP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51"/>
        <w:gridCol w:w="1989"/>
        <w:gridCol w:w="1978"/>
        <w:gridCol w:w="1989"/>
        <w:gridCol w:w="1379"/>
      </w:tblGrid>
      <w:tr w:rsidR="00F507CC" w14:paraId="41119248" w14:textId="77777777" w:rsidTr="00453229">
        <w:trPr>
          <w:cantSplit/>
          <w:tblHeader/>
          <w:jc w:val="center"/>
        </w:trPr>
        <w:tc>
          <w:tcPr>
            <w:tcW w:w="1451" w:type="dxa"/>
            <w:shd w:val="clear" w:color="auto" w:fill="DBE5F1"/>
            <w:vAlign w:val="bottom"/>
          </w:tcPr>
          <w:p w14:paraId="4E8214FF" w14:textId="77777777" w:rsidR="00F507CC" w:rsidRDefault="00F507CC" w:rsidP="00BE6980">
            <w:pPr>
              <w:pStyle w:val="TableHeading"/>
            </w:pPr>
            <w:r>
              <w:t>Interface</w:t>
            </w:r>
          </w:p>
        </w:tc>
        <w:tc>
          <w:tcPr>
            <w:tcW w:w="1989" w:type="dxa"/>
            <w:shd w:val="clear" w:color="auto" w:fill="DBE5F1"/>
            <w:vAlign w:val="bottom"/>
          </w:tcPr>
          <w:p w14:paraId="6F6C4CE8" w14:textId="77777777" w:rsidR="00F507CC" w:rsidRDefault="00F507CC" w:rsidP="00BE6980">
            <w:pPr>
              <w:pStyle w:val="TableHeading"/>
            </w:pPr>
            <w:r>
              <w:t>S1 Status</w:t>
            </w:r>
          </w:p>
        </w:tc>
        <w:tc>
          <w:tcPr>
            <w:tcW w:w="1978" w:type="dxa"/>
            <w:shd w:val="clear" w:color="auto" w:fill="DBE5F1"/>
            <w:vAlign w:val="bottom"/>
          </w:tcPr>
          <w:p w14:paraId="28CF620F" w14:textId="77777777" w:rsidR="00F507CC" w:rsidRDefault="00F507CC" w:rsidP="00BE6980">
            <w:pPr>
              <w:pStyle w:val="TableHeading"/>
            </w:pPr>
            <w:r>
              <w:t>S1 Protocol</w:t>
            </w:r>
          </w:p>
        </w:tc>
        <w:tc>
          <w:tcPr>
            <w:tcW w:w="1989" w:type="dxa"/>
            <w:shd w:val="clear" w:color="auto" w:fill="DBE5F1"/>
            <w:vAlign w:val="bottom"/>
          </w:tcPr>
          <w:p w14:paraId="36F1A401" w14:textId="77777777" w:rsidR="00F507CC" w:rsidRDefault="00F507CC" w:rsidP="00BE6980">
            <w:pPr>
              <w:pStyle w:val="TableHeading"/>
            </w:pPr>
            <w:r>
              <w:t>S2 Status</w:t>
            </w:r>
          </w:p>
        </w:tc>
        <w:tc>
          <w:tcPr>
            <w:tcW w:w="1379" w:type="dxa"/>
            <w:shd w:val="clear" w:color="auto" w:fill="DBE5F1"/>
            <w:vAlign w:val="bottom"/>
          </w:tcPr>
          <w:p w14:paraId="6F2D89EF" w14:textId="77777777" w:rsidR="00F507CC" w:rsidRDefault="00F507CC" w:rsidP="00BE6980">
            <w:pPr>
              <w:pStyle w:val="TableHeading"/>
            </w:pPr>
            <w:r>
              <w:t>S2 Protocol</w:t>
            </w:r>
          </w:p>
        </w:tc>
      </w:tr>
      <w:tr w:rsidR="00F507CC" w14:paraId="02B28428" w14:textId="77777777" w:rsidTr="00453229">
        <w:trPr>
          <w:cantSplit/>
          <w:jc w:val="center"/>
        </w:trPr>
        <w:tc>
          <w:tcPr>
            <w:tcW w:w="1451" w:type="dxa"/>
            <w:vAlign w:val="bottom"/>
          </w:tcPr>
          <w:p w14:paraId="5A25A2C1" w14:textId="77777777" w:rsidR="00F507CC" w:rsidRDefault="00F507CC" w:rsidP="00BE6980">
            <w:pPr>
              <w:pStyle w:val="TableText"/>
            </w:pPr>
            <w:r>
              <w:t>F0/1</w:t>
            </w:r>
          </w:p>
        </w:tc>
        <w:tc>
          <w:tcPr>
            <w:tcW w:w="1989" w:type="dxa"/>
            <w:vAlign w:val="bottom"/>
          </w:tcPr>
          <w:p w14:paraId="70E1B4B4" w14:textId="463897AF" w:rsidR="00F507CC" w:rsidRPr="00D15466" w:rsidRDefault="00BE2870" w:rsidP="00BE6980">
            <w:pPr>
              <w:pStyle w:val="TableText"/>
              <w:rPr>
                <w:rStyle w:val="AnswerGray"/>
              </w:rPr>
            </w:pPr>
            <w:r w:rsidRPr="00BE2870">
              <w:rPr>
                <w:rFonts w:cs="Arial"/>
                <w:color w:val="FF3399"/>
                <w:sz w:val="22"/>
                <w:szCs w:val="22"/>
              </w:rPr>
              <w:t>YES</w:t>
            </w:r>
          </w:p>
        </w:tc>
        <w:tc>
          <w:tcPr>
            <w:tcW w:w="1978" w:type="dxa"/>
            <w:vAlign w:val="bottom"/>
          </w:tcPr>
          <w:p w14:paraId="1DDE617E" w14:textId="1FA4EAEA" w:rsidR="00F507CC" w:rsidRPr="00C021E8" w:rsidRDefault="00C021E8" w:rsidP="00BE6980">
            <w:pPr>
              <w:pStyle w:val="TableText"/>
              <w:rPr>
                <w:rStyle w:val="AnswerGray"/>
                <w:b w:val="0"/>
                <w:bCs/>
                <w:color w:val="FF3399"/>
              </w:rPr>
            </w:pPr>
            <w:r w:rsidRPr="00C021E8">
              <w:rPr>
                <w:rFonts w:cs="Arial"/>
                <w:bCs/>
                <w:color w:val="FF3399"/>
                <w:sz w:val="22"/>
                <w:szCs w:val="22"/>
              </w:rPr>
              <w:t>up</w:t>
            </w:r>
          </w:p>
        </w:tc>
        <w:tc>
          <w:tcPr>
            <w:tcW w:w="1989" w:type="dxa"/>
            <w:vAlign w:val="bottom"/>
          </w:tcPr>
          <w:p w14:paraId="774EDB3D" w14:textId="16CCF7BB" w:rsidR="00F507CC" w:rsidRPr="00C021E8" w:rsidRDefault="00EA6E85" w:rsidP="00BE6980">
            <w:pPr>
              <w:pStyle w:val="TableText"/>
              <w:rPr>
                <w:rStyle w:val="AnswerGray"/>
                <w:b w:val="0"/>
                <w:bCs/>
                <w:color w:val="FF3399"/>
              </w:rPr>
            </w:pPr>
            <w:r w:rsidRPr="00BE2870">
              <w:rPr>
                <w:rFonts w:cs="Arial"/>
                <w:color w:val="FF3399"/>
                <w:sz w:val="22"/>
                <w:szCs w:val="22"/>
              </w:rPr>
              <w:t>YES</w:t>
            </w:r>
          </w:p>
        </w:tc>
        <w:tc>
          <w:tcPr>
            <w:tcW w:w="1379" w:type="dxa"/>
            <w:vAlign w:val="bottom"/>
          </w:tcPr>
          <w:p w14:paraId="273DA368" w14:textId="78BF218E" w:rsidR="00F507CC" w:rsidRPr="00C021E8" w:rsidRDefault="00EA6E85" w:rsidP="00BE6980">
            <w:pPr>
              <w:pStyle w:val="TableText"/>
              <w:rPr>
                <w:rStyle w:val="AnswerGray"/>
                <w:b w:val="0"/>
                <w:bCs/>
                <w:color w:val="FF3399"/>
              </w:rPr>
            </w:pPr>
            <w:r w:rsidRPr="00C021E8">
              <w:rPr>
                <w:rFonts w:cs="Arial"/>
                <w:bCs/>
                <w:color w:val="FF3399"/>
                <w:sz w:val="22"/>
                <w:szCs w:val="22"/>
              </w:rPr>
              <w:t>up</w:t>
            </w:r>
          </w:p>
        </w:tc>
      </w:tr>
      <w:tr w:rsidR="00F507CC" w14:paraId="267C64F9" w14:textId="77777777" w:rsidTr="00453229">
        <w:trPr>
          <w:cantSplit/>
          <w:jc w:val="center"/>
        </w:trPr>
        <w:tc>
          <w:tcPr>
            <w:tcW w:w="1451" w:type="dxa"/>
            <w:vAlign w:val="bottom"/>
          </w:tcPr>
          <w:p w14:paraId="1584AEED" w14:textId="77777777" w:rsidR="00F507CC" w:rsidRDefault="00F507CC" w:rsidP="00BE6980">
            <w:pPr>
              <w:pStyle w:val="TableText"/>
            </w:pPr>
            <w:r>
              <w:t>F0/6</w:t>
            </w:r>
          </w:p>
        </w:tc>
        <w:tc>
          <w:tcPr>
            <w:tcW w:w="1989" w:type="dxa"/>
            <w:vAlign w:val="bottom"/>
          </w:tcPr>
          <w:p w14:paraId="1E377D03" w14:textId="0F69F9A2" w:rsidR="00F507CC" w:rsidRPr="00D15466" w:rsidRDefault="00BE2870" w:rsidP="00BE6980">
            <w:pPr>
              <w:pStyle w:val="TableText"/>
              <w:rPr>
                <w:rStyle w:val="AnswerGray"/>
              </w:rPr>
            </w:pPr>
            <w:r w:rsidRPr="00BE2870">
              <w:rPr>
                <w:rFonts w:cs="Arial"/>
                <w:color w:val="FF3399"/>
                <w:sz w:val="22"/>
                <w:szCs w:val="22"/>
              </w:rPr>
              <w:t>YES</w:t>
            </w:r>
          </w:p>
        </w:tc>
        <w:tc>
          <w:tcPr>
            <w:tcW w:w="1978" w:type="dxa"/>
            <w:vAlign w:val="bottom"/>
          </w:tcPr>
          <w:p w14:paraId="51C3AE6F" w14:textId="2F1515F9" w:rsidR="00F507CC" w:rsidRPr="00C021E8" w:rsidRDefault="00C021E8" w:rsidP="00BE6980">
            <w:pPr>
              <w:pStyle w:val="TableText"/>
              <w:rPr>
                <w:rStyle w:val="AnswerGray"/>
                <w:b w:val="0"/>
                <w:bCs/>
                <w:color w:val="FF3399"/>
              </w:rPr>
            </w:pPr>
            <w:r w:rsidRPr="00C021E8">
              <w:rPr>
                <w:rFonts w:cs="Arial"/>
                <w:bCs/>
                <w:color w:val="FF3399"/>
                <w:sz w:val="22"/>
                <w:szCs w:val="22"/>
              </w:rPr>
              <w:t>up</w:t>
            </w:r>
          </w:p>
        </w:tc>
        <w:tc>
          <w:tcPr>
            <w:tcW w:w="1989" w:type="dxa"/>
            <w:vAlign w:val="bottom"/>
          </w:tcPr>
          <w:p w14:paraId="5B07CA10" w14:textId="0ABFE29E" w:rsidR="00F507CC" w:rsidRPr="00C021E8" w:rsidRDefault="00EA6E85" w:rsidP="00BE6980">
            <w:pPr>
              <w:pStyle w:val="TableText"/>
              <w:rPr>
                <w:rStyle w:val="AnswerGray"/>
                <w:b w:val="0"/>
                <w:bCs/>
                <w:color w:val="FF3399"/>
              </w:rPr>
            </w:pPr>
            <w:r w:rsidRPr="00BE2870">
              <w:rPr>
                <w:rFonts w:cs="Arial"/>
                <w:color w:val="FF3399"/>
                <w:sz w:val="22"/>
                <w:szCs w:val="22"/>
              </w:rPr>
              <w:t>YES</w:t>
            </w:r>
          </w:p>
        </w:tc>
        <w:tc>
          <w:tcPr>
            <w:tcW w:w="1379" w:type="dxa"/>
            <w:vAlign w:val="bottom"/>
          </w:tcPr>
          <w:p w14:paraId="54DFBDAC" w14:textId="319119FF" w:rsidR="00F507CC" w:rsidRPr="00C021E8" w:rsidRDefault="00C021E8" w:rsidP="00BE6980">
            <w:pPr>
              <w:pStyle w:val="TableText"/>
              <w:rPr>
                <w:rStyle w:val="AnswerGray"/>
                <w:b w:val="0"/>
                <w:bCs/>
                <w:color w:val="FF3399"/>
              </w:rPr>
            </w:pPr>
            <w:r w:rsidRPr="00C021E8">
              <w:rPr>
                <w:rFonts w:cs="Arial"/>
                <w:color w:val="FF3399"/>
                <w:sz w:val="22"/>
                <w:szCs w:val="22"/>
              </w:rPr>
              <w:t>down</w:t>
            </w:r>
          </w:p>
        </w:tc>
      </w:tr>
      <w:tr w:rsidR="00F507CC" w14:paraId="0E919A59" w14:textId="77777777" w:rsidTr="00453229">
        <w:trPr>
          <w:cantSplit/>
          <w:jc w:val="center"/>
        </w:trPr>
        <w:tc>
          <w:tcPr>
            <w:tcW w:w="1451" w:type="dxa"/>
            <w:vAlign w:val="bottom"/>
          </w:tcPr>
          <w:p w14:paraId="0D3A771B" w14:textId="77777777" w:rsidR="00F507CC" w:rsidRDefault="00F507CC" w:rsidP="00BE6980">
            <w:pPr>
              <w:pStyle w:val="TableText"/>
            </w:pPr>
            <w:r>
              <w:t>F0/18</w:t>
            </w:r>
          </w:p>
        </w:tc>
        <w:tc>
          <w:tcPr>
            <w:tcW w:w="1989" w:type="dxa"/>
            <w:vAlign w:val="bottom"/>
          </w:tcPr>
          <w:p w14:paraId="16F807B3" w14:textId="79110AE7" w:rsidR="00F507CC" w:rsidRPr="00D15466" w:rsidRDefault="00C021E8" w:rsidP="00BE6980">
            <w:pPr>
              <w:pStyle w:val="TableText"/>
              <w:rPr>
                <w:rStyle w:val="AnswerGray"/>
              </w:rPr>
            </w:pPr>
            <w:r w:rsidRPr="00BE2870">
              <w:rPr>
                <w:rFonts w:cs="Arial"/>
                <w:color w:val="FF3399"/>
                <w:sz w:val="22"/>
                <w:szCs w:val="22"/>
              </w:rPr>
              <w:t>YES</w:t>
            </w:r>
          </w:p>
        </w:tc>
        <w:tc>
          <w:tcPr>
            <w:tcW w:w="1978" w:type="dxa"/>
            <w:vAlign w:val="bottom"/>
          </w:tcPr>
          <w:p w14:paraId="444C1D0B" w14:textId="265183E3" w:rsidR="00F507CC" w:rsidRPr="00C021E8" w:rsidRDefault="00C021E8" w:rsidP="00BE6980">
            <w:pPr>
              <w:pStyle w:val="TableText"/>
              <w:rPr>
                <w:rStyle w:val="AnswerGray"/>
                <w:b w:val="0"/>
                <w:bCs/>
                <w:color w:val="FF3399"/>
              </w:rPr>
            </w:pPr>
            <w:r w:rsidRPr="00C021E8">
              <w:rPr>
                <w:rFonts w:cs="Arial"/>
                <w:color w:val="FF3399"/>
                <w:sz w:val="22"/>
                <w:szCs w:val="22"/>
              </w:rPr>
              <w:t>down</w:t>
            </w:r>
          </w:p>
        </w:tc>
        <w:tc>
          <w:tcPr>
            <w:tcW w:w="1989" w:type="dxa"/>
            <w:vAlign w:val="bottom"/>
          </w:tcPr>
          <w:p w14:paraId="3702FF9F" w14:textId="14E2E3AA" w:rsidR="00F507CC" w:rsidRPr="00C021E8" w:rsidRDefault="00EA6E85" w:rsidP="00BE6980">
            <w:pPr>
              <w:pStyle w:val="TableText"/>
              <w:rPr>
                <w:rStyle w:val="AnswerGray"/>
                <w:b w:val="0"/>
                <w:bCs/>
                <w:color w:val="FF3399"/>
              </w:rPr>
            </w:pPr>
            <w:r w:rsidRPr="00BE2870">
              <w:rPr>
                <w:rFonts w:cs="Arial"/>
                <w:color w:val="FF3399"/>
                <w:sz w:val="22"/>
                <w:szCs w:val="22"/>
              </w:rPr>
              <w:t>YES</w:t>
            </w:r>
          </w:p>
        </w:tc>
        <w:tc>
          <w:tcPr>
            <w:tcW w:w="1379" w:type="dxa"/>
            <w:vAlign w:val="bottom"/>
          </w:tcPr>
          <w:p w14:paraId="09153B53" w14:textId="7FAF101D" w:rsidR="00F507CC" w:rsidRPr="00C021E8" w:rsidRDefault="00EA6E85" w:rsidP="00BE6980">
            <w:pPr>
              <w:pStyle w:val="TableText"/>
              <w:rPr>
                <w:rStyle w:val="AnswerGray"/>
                <w:b w:val="0"/>
                <w:bCs/>
                <w:color w:val="FF3399"/>
              </w:rPr>
            </w:pPr>
            <w:r w:rsidRPr="00C021E8">
              <w:rPr>
                <w:rFonts w:cs="Arial"/>
                <w:bCs/>
                <w:color w:val="FF3399"/>
                <w:sz w:val="22"/>
                <w:szCs w:val="22"/>
              </w:rPr>
              <w:t>up</w:t>
            </w:r>
          </w:p>
        </w:tc>
      </w:tr>
      <w:tr w:rsidR="00F507CC" w14:paraId="1C9C7650" w14:textId="77777777" w:rsidTr="00453229">
        <w:trPr>
          <w:cantSplit/>
          <w:jc w:val="center"/>
        </w:trPr>
        <w:tc>
          <w:tcPr>
            <w:tcW w:w="1451" w:type="dxa"/>
            <w:vAlign w:val="bottom"/>
          </w:tcPr>
          <w:p w14:paraId="02DB0ED8" w14:textId="77777777" w:rsidR="00F507CC" w:rsidRDefault="00F507CC" w:rsidP="00BE6980">
            <w:pPr>
              <w:pStyle w:val="TableText"/>
            </w:pPr>
            <w:r>
              <w:t>VLAN 1</w:t>
            </w:r>
          </w:p>
        </w:tc>
        <w:tc>
          <w:tcPr>
            <w:tcW w:w="1989" w:type="dxa"/>
            <w:vAlign w:val="bottom"/>
          </w:tcPr>
          <w:p w14:paraId="28D52506" w14:textId="1DDC3E2D" w:rsidR="00F507CC" w:rsidRPr="00D15466" w:rsidRDefault="00C021E8" w:rsidP="00BE6980">
            <w:pPr>
              <w:pStyle w:val="TableText"/>
              <w:rPr>
                <w:rStyle w:val="AnswerGray"/>
              </w:rPr>
            </w:pPr>
            <w:r w:rsidRPr="00BE2870">
              <w:rPr>
                <w:rFonts w:cs="Arial"/>
                <w:color w:val="FF3399"/>
                <w:sz w:val="22"/>
                <w:szCs w:val="22"/>
              </w:rPr>
              <w:t>YES</w:t>
            </w:r>
          </w:p>
        </w:tc>
        <w:tc>
          <w:tcPr>
            <w:tcW w:w="1978" w:type="dxa"/>
            <w:vAlign w:val="bottom"/>
          </w:tcPr>
          <w:p w14:paraId="13FA25A3" w14:textId="2216E6EE" w:rsidR="00F507CC" w:rsidRPr="00C021E8" w:rsidRDefault="00C021E8" w:rsidP="00BE6980">
            <w:pPr>
              <w:pStyle w:val="TableText"/>
              <w:rPr>
                <w:rStyle w:val="AnswerGray"/>
                <w:b w:val="0"/>
                <w:bCs/>
                <w:color w:val="FF3399"/>
              </w:rPr>
            </w:pPr>
            <w:r w:rsidRPr="00C021E8">
              <w:rPr>
                <w:rFonts w:cs="Arial"/>
                <w:bCs/>
                <w:color w:val="FF3399"/>
                <w:sz w:val="22"/>
                <w:szCs w:val="22"/>
              </w:rPr>
              <w:t>up</w:t>
            </w:r>
          </w:p>
        </w:tc>
        <w:tc>
          <w:tcPr>
            <w:tcW w:w="1989" w:type="dxa"/>
            <w:vAlign w:val="bottom"/>
          </w:tcPr>
          <w:p w14:paraId="7E828925" w14:textId="681B1AEE" w:rsidR="00F507CC" w:rsidRPr="00C021E8" w:rsidRDefault="00EA6E85" w:rsidP="00BE6980">
            <w:pPr>
              <w:pStyle w:val="TableText"/>
              <w:rPr>
                <w:rStyle w:val="AnswerGray"/>
                <w:b w:val="0"/>
                <w:bCs/>
                <w:color w:val="FF3399"/>
              </w:rPr>
            </w:pPr>
            <w:r w:rsidRPr="00BE2870">
              <w:rPr>
                <w:rFonts w:cs="Arial"/>
                <w:color w:val="FF3399"/>
                <w:sz w:val="22"/>
                <w:szCs w:val="22"/>
              </w:rPr>
              <w:t>YES</w:t>
            </w:r>
          </w:p>
        </w:tc>
        <w:tc>
          <w:tcPr>
            <w:tcW w:w="1379" w:type="dxa"/>
            <w:vAlign w:val="bottom"/>
          </w:tcPr>
          <w:p w14:paraId="70D453B7" w14:textId="73E36E1E" w:rsidR="00F507CC" w:rsidRPr="00C021E8" w:rsidRDefault="00EA6E85" w:rsidP="00BE6980">
            <w:pPr>
              <w:pStyle w:val="TableText"/>
              <w:rPr>
                <w:rStyle w:val="AnswerGray"/>
                <w:b w:val="0"/>
                <w:bCs/>
                <w:color w:val="FF3399"/>
              </w:rPr>
            </w:pPr>
            <w:r w:rsidRPr="00C021E8">
              <w:rPr>
                <w:rFonts w:cs="Arial"/>
                <w:bCs/>
                <w:color w:val="FF3399"/>
                <w:sz w:val="22"/>
                <w:szCs w:val="22"/>
              </w:rPr>
              <w:t>up</w:t>
            </w:r>
          </w:p>
        </w:tc>
      </w:tr>
    </w:tbl>
    <w:p w14:paraId="2E5AAF2E" w14:textId="033FBB0F" w:rsidR="00773BED" w:rsidRPr="00833DDE" w:rsidRDefault="00833DDE" w:rsidP="00F507CC">
      <w:pPr>
        <w:pStyle w:val="SubStepAlpha"/>
        <w:rPr>
          <w:color w:val="0070C0"/>
          <w:sz w:val="24"/>
          <w:szCs w:val="24"/>
        </w:rPr>
      </w:pPr>
      <w:r w:rsidRPr="00833DDE">
        <w:rPr>
          <w:b/>
          <w:color w:val="0070C0"/>
          <w:sz w:val="24"/>
          <w:szCs w:val="24"/>
        </w:rPr>
        <w:t xml:space="preserve">Q:  </w:t>
      </w:r>
      <w:r w:rsidR="00F507CC" w:rsidRPr="00833DDE">
        <w:rPr>
          <w:b/>
          <w:color w:val="0070C0"/>
          <w:sz w:val="24"/>
          <w:szCs w:val="24"/>
        </w:rPr>
        <w:t>From a PC, ping S1 and S2.</w:t>
      </w:r>
      <w:r w:rsidR="00F507CC" w:rsidRPr="00833DDE">
        <w:rPr>
          <w:color w:val="0070C0"/>
          <w:sz w:val="24"/>
          <w:szCs w:val="24"/>
        </w:rPr>
        <w:t xml:space="preserve"> The pings should be successful.</w:t>
      </w:r>
    </w:p>
    <w:p w14:paraId="3973A504" w14:textId="4D0F50BF" w:rsidR="00F507CC" w:rsidRPr="00833DDE" w:rsidRDefault="00773BED" w:rsidP="00773BED">
      <w:pPr>
        <w:pStyle w:val="SubStepAlpha"/>
        <w:numPr>
          <w:ilvl w:val="0"/>
          <w:numId w:val="0"/>
        </w:numPr>
        <w:ind w:left="720"/>
        <w:rPr>
          <w:color w:val="0070C0"/>
          <w:sz w:val="24"/>
          <w:szCs w:val="24"/>
        </w:rPr>
      </w:pPr>
      <w:r w:rsidRPr="00833DDE">
        <w:rPr>
          <w:color w:val="0070C0"/>
          <w:sz w:val="24"/>
          <w:szCs w:val="24"/>
        </w:rPr>
        <w:t xml:space="preserve">Was the ping successful?  </w:t>
      </w:r>
      <w:r w:rsidR="00927ED7">
        <w:rPr>
          <w:rFonts w:cs="Arial"/>
          <w:color w:val="FF3399"/>
          <w:sz w:val="22"/>
        </w:rPr>
        <w:t>Yes</w:t>
      </w:r>
      <w:r w:rsidR="00927ED7" w:rsidRPr="00833DDE">
        <w:rPr>
          <w:color w:val="0070C0"/>
          <w:sz w:val="24"/>
          <w:szCs w:val="24"/>
        </w:rPr>
        <w:t xml:space="preserve"> </w:t>
      </w:r>
    </w:p>
    <w:p w14:paraId="0271A261" w14:textId="4B4DA0BF" w:rsidR="00296064" w:rsidRDefault="00296064" w:rsidP="00773BED">
      <w:pPr>
        <w:pStyle w:val="SubStepAlpha"/>
        <w:numPr>
          <w:ilvl w:val="0"/>
          <w:numId w:val="0"/>
        </w:numPr>
        <w:ind w:left="720"/>
        <w:rPr>
          <w:color w:val="0070C0"/>
          <w:sz w:val="24"/>
          <w:szCs w:val="24"/>
        </w:rPr>
      </w:pPr>
      <w:r w:rsidRPr="00833DDE">
        <w:rPr>
          <w:color w:val="0070C0"/>
          <w:sz w:val="24"/>
          <w:szCs w:val="24"/>
        </w:rPr>
        <w:t xml:space="preserve">What was </w:t>
      </w:r>
      <w:proofErr w:type="gramStart"/>
      <w:r w:rsidRPr="00833DDE">
        <w:rPr>
          <w:color w:val="0070C0"/>
          <w:sz w:val="24"/>
          <w:szCs w:val="24"/>
        </w:rPr>
        <w:t>the RTT</w:t>
      </w:r>
      <w:proofErr w:type="gramEnd"/>
      <w:r w:rsidRPr="00833DDE">
        <w:rPr>
          <w:color w:val="0070C0"/>
          <w:sz w:val="24"/>
          <w:szCs w:val="24"/>
        </w:rPr>
        <w:t xml:space="preserve">? </w:t>
      </w:r>
    </w:p>
    <w:p w14:paraId="7134ABF9" w14:textId="5EE2B6DD" w:rsidR="00927ED7" w:rsidRPr="00CD6B72" w:rsidRDefault="00927ED7" w:rsidP="00773BED">
      <w:pPr>
        <w:pStyle w:val="SubStepAlpha"/>
        <w:numPr>
          <w:ilvl w:val="0"/>
          <w:numId w:val="0"/>
        </w:numPr>
        <w:ind w:left="720"/>
        <w:rPr>
          <w:rFonts w:cs="Arial"/>
          <w:color w:val="FF3399"/>
          <w:sz w:val="22"/>
        </w:rPr>
      </w:pPr>
      <w:r w:rsidRPr="00CD6B72">
        <w:rPr>
          <w:rFonts w:cs="Arial"/>
          <w:color w:val="FF3399"/>
          <w:sz w:val="22"/>
        </w:rPr>
        <w:t xml:space="preserve">S1: </w:t>
      </w:r>
      <w:r w:rsidR="003C5144" w:rsidRPr="00CD6B72">
        <w:rPr>
          <w:rFonts w:cs="Arial"/>
          <w:color w:val="FF3399"/>
          <w:sz w:val="22"/>
        </w:rPr>
        <w:t>Minimum = 0ms, Maximum = 9ms, Average = 2ms</w:t>
      </w:r>
    </w:p>
    <w:p w14:paraId="402E1750" w14:textId="4188DDF9" w:rsidR="00927ED7" w:rsidRPr="00CD6B72" w:rsidRDefault="00927ED7" w:rsidP="00773BED">
      <w:pPr>
        <w:pStyle w:val="SubStepAlpha"/>
        <w:numPr>
          <w:ilvl w:val="0"/>
          <w:numId w:val="0"/>
        </w:numPr>
        <w:ind w:left="720"/>
        <w:rPr>
          <w:rFonts w:cs="Arial"/>
          <w:color w:val="FF3399"/>
          <w:sz w:val="22"/>
        </w:rPr>
      </w:pPr>
      <w:r w:rsidRPr="00CD6B72">
        <w:rPr>
          <w:rFonts w:cs="Arial"/>
          <w:color w:val="FF3399"/>
          <w:sz w:val="22"/>
        </w:rPr>
        <w:t xml:space="preserve">S2: </w:t>
      </w:r>
      <w:r w:rsidR="003C5144" w:rsidRPr="00CD6B72">
        <w:rPr>
          <w:rFonts w:cs="Arial"/>
          <w:color w:val="FF3399"/>
          <w:sz w:val="22"/>
        </w:rPr>
        <w:t>Minimum = 0ms, Maximum = 1ms, Average = 0ms</w:t>
      </w:r>
    </w:p>
    <w:p w14:paraId="1E96FEE0" w14:textId="6E807BC7" w:rsidR="00CD6B72" w:rsidRPr="00833DDE" w:rsidRDefault="008979CB" w:rsidP="00773BED">
      <w:pPr>
        <w:pStyle w:val="SubStepAlpha"/>
        <w:numPr>
          <w:ilvl w:val="0"/>
          <w:numId w:val="0"/>
        </w:numPr>
        <w:ind w:left="720"/>
        <w:rPr>
          <w:color w:val="0070C0"/>
          <w:sz w:val="24"/>
          <w:szCs w:val="24"/>
        </w:rPr>
      </w:pPr>
      <w:r>
        <w:rPr>
          <w:noProof/>
          <w:color w:val="0070C0"/>
          <w:sz w:val="24"/>
          <w:szCs w:val="24"/>
        </w:rPr>
        <w:lastRenderedPageBreak/>
        <mc:AlternateContent>
          <mc:Choice Requires="wps">
            <w:drawing>
              <wp:anchor distT="0" distB="0" distL="114300" distR="114300" simplePos="0" relativeHeight="251665408" behindDoc="0" locked="0" layoutInCell="1" allowOverlap="1" wp14:anchorId="52197C06" wp14:editId="2501886F">
                <wp:simplePos x="0" y="0"/>
                <wp:positionH relativeFrom="column">
                  <wp:posOffset>3820411</wp:posOffset>
                </wp:positionH>
                <wp:positionV relativeFrom="paragraph">
                  <wp:posOffset>635342</wp:posOffset>
                </wp:positionV>
                <wp:extent cx="1095271" cy="547635"/>
                <wp:effectExtent l="38100" t="0" r="29210" b="62230"/>
                <wp:wrapNone/>
                <wp:docPr id="628887539" name="Straight Arrow Connector 6"/>
                <wp:cNvGraphicFramePr/>
                <a:graphic xmlns:a="http://schemas.openxmlformats.org/drawingml/2006/main">
                  <a:graphicData uri="http://schemas.microsoft.com/office/word/2010/wordprocessingShape">
                    <wps:wsp>
                      <wps:cNvCnPr/>
                      <wps:spPr>
                        <a:xfrm flipH="1">
                          <a:off x="0" y="0"/>
                          <a:ext cx="1095271" cy="547635"/>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1426D" id="Straight Arrow Connector 6" o:spid="_x0000_s1026" type="#_x0000_t32" style="position:absolute;margin-left:300.8pt;margin-top:50.05pt;width:86.25pt;height:43.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" strokecolor="#f39">
                <v:stroke endarrow="block"/>
              </v:shape>
            </w:pict>
          </mc:Fallback>
        </mc:AlternateContent>
      </w:r>
      <w:r>
        <w:rPr>
          <w:noProof/>
          <w:color w:val="0070C0"/>
          <w:sz w:val="24"/>
          <w:szCs w:val="24"/>
        </w:rPr>
        <mc:AlternateContent>
          <mc:Choice Requires="wps">
            <w:drawing>
              <wp:anchor distT="0" distB="0" distL="114300" distR="114300" simplePos="0" relativeHeight="251663360" behindDoc="0" locked="0" layoutInCell="1" allowOverlap="1" wp14:anchorId="140A4F65" wp14:editId="38FA4A88">
                <wp:simplePos x="0" y="0"/>
                <wp:positionH relativeFrom="column">
                  <wp:posOffset>3921369</wp:posOffset>
                </wp:positionH>
                <wp:positionV relativeFrom="paragraph">
                  <wp:posOffset>4457100</wp:posOffset>
                </wp:positionV>
                <wp:extent cx="1095271" cy="547635"/>
                <wp:effectExtent l="38100" t="0" r="29210" b="62230"/>
                <wp:wrapNone/>
                <wp:docPr id="1273173193" name="Straight Arrow Connector 6"/>
                <wp:cNvGraphicFramePr/>
                <a:graphic xmlns:a="http://schemas.openxmlformats.org/drawingml/2006/main">
                  <a:graphicData uri="http://schemas.microsoft.com/office/word/2010/wordprocessingShape">
                    <wps:wsp>
                      <wps:cNvCnPr/>
                      <wps:spPr>
                        <a:xfrm flipH="1">
                          <a:off x="0" y="0"/>
                          <a:ext cx="1095271" cy="547635"/>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A7BF8" id="Straight Arrow Connector 6" o:spid="_x0000_s1026" type="#_x0000_t32" style="position:absolute;margin-left:308.75pt;margin-top:350.95pt;width:86.25pt;height:43.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" strokecolor="#f39">
                <v:stroke endarrow="block"/>
              </v:shape>
            </w:pict>
          </mc:Fallback>
        </mc:AlternateContent>
      </w:r>
      <w:r w:rsidR="00CD6B72" w:rsidRPr="00CD6B72">
        <w:rPr>
          <w:color w:val="0070C0"/>
          <w:sz w:val="24"/>
          <w:szCs w:val="24"/>
        </w:rPr>
        <w:drawing>
          <wp:inline distT="0" distB="0" distL="0" distR="0" wp14:anchorId="31B761F6" wp14:editId="6559E3FF">
            <wp:extent cx="4229131" cy="5524540"/>
            <wp:effectExtent l="0" t="0" r="0" b="0"/>
            <wp:docPr id="5238420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42042" name="Picture 1" descr="A screenshot of a computer program&#10;&#10;Description automatically generated"/>
                    <pic:cNvPicPr/>
                  </pic:nvPicPr>
                  <pic:blipFill>
                    <a:blip r:embed="rId14"/>
                    <a:stretch>
                      <a:fillRect/>
                    </a:stretch>
                  </pic:blipFill>
                  <pic:spPr>
                    <a:xfrm>
                      <a:off x="0" y="0"/>
                      <a:ext cx="4229131" cy="5524540"/>
                    </a:xfrm>
                    <a:prstGeom prst="rect">
                      <a:avLst/>
                    </a:prstGeom>
                  </pic:spPr>
                </pic:pic>
              </a:graphicData>
            </a:graphic>
          </wp:inline>
        </w:drawing>
      </w:r>
    </w:p>
    <w:p w14:paraId="248E6F02" w14:textId="0D17D8DE" w:rsidR="00F507CC" w:rsidRPr="00833DDE" w:rsidRDefault="00833DDE" w:rsidP="00F507CC">
      <w:pPr>
        <w:pStyle w:val="SubStepAlpha"/>
        <w:rPr>
          <w:color w:val="0070C0"/>
          <w:sz w:val="24"/>
          <w:szCs w:val="24"/>
        </w:rPr>
      </w:pPr>
      <w:r>
        <w:rPr>
          <w:b/>
          <w:color w:val="0070C0"/>
          <w:sz w:val="24"/>
          <w:szCs w:val="24"/>
        </w:rPr>
        <w:t>Q</w:t>
      </w:r>
      <w:proofErr w:type="gramStart"/>
      <w:r>
        <w:rPr>
          <w:b/>
          <w:color w:val="0070C0"/>
          <w:sz w:val="24"/>
          <w:szCs w:val="24"/>
        </w:rPr>
        <w:t xml:space="preserve">:  </w:t>
      </w:r>
      <w:r w:rsidR="00F507CC" w:rsidRPr="00833DDE">
        <w:rPr>
          <w:b/>
          <w:color w:val="0070C0"/>
          <w:sz w:val="24"/>
          <w:szCs w:val="24"/>
        </w:rPr>
        <w:t>From</w:t>
      </w:r>
      <w:proofErr w:type="gramEnd"/>
      <w:r w:rsidR="00F507CC" w:rsidRPr="00833DDE">
        <w:rPr>
          <w:b/>
          <w:color w:val="0070C0"/>
          <w:sz w:val="24"/>
          <w:szCs w:val="24"/>
        </w:rPr>
        <w:t xml:space="preserve"> a switch, ping PC-A and PC-B</w:t>
      </w:r>
      <w:r w:rsidR="00F507CC" w:rsidRPr="00833DDE">
        <w:rPr>
          <w:color w:val="0070C0"/>
          <w:sz w:val="24"/>
          <w:szCs w:val="24"/>
        </w:rPr>
        <w:t>. The pings should be successful.</w:t>
      </w:r>
    </w:p>
    <w:p w14:paraId="193CA667" w14:textId="1EC60AE8" w:rsidR="00773BED" w:rsidRPr="00833DDE" w:rsidRDefault="00773BED" w:rsidP="00773BED">
      <w:pPr>
        <w:pStyle w:val="SubStepAlpha"/>
        <w:numPr>
          <w:ilvl w:val="0"/>
          <w:numId w:val="0"/>
        </w:numPr>
        <w:ind w:left="720"/>
        <w:rPr>
          <w:color w:val="0070C0"/>
          <w:sz w:val="24"/>
          <w:szCs w:val="24"/>
        </w:rPr>
      </w:pPr>
      <w:r w:rsidRPr="00833DDE">
        <w:rPr>
          <w:color w:val="0070C0"/>
          <w:sz w:val="24"/>
          <w:szCs w:val="24"/>
        </w:rPr>
        <w:t xml:space="preserve">Was the ping successful? </w:t>
      </w:r>
      <w:r w:rsidR="00415893">
        <w:rPr>
          <w:rFonts w:cs="Arial"/>
          <w:color w:val="FF3399"/>
          <w:sz w:val="22"/>
        </w:rPr>
        <w:t>Yes</w:t>
      </w:r>
    </w:p>
    <w:p w14:paraId="711447B0" w14:textId="68505CAF" w:rsidR="00296064" w:rsidRDefault="00296064" w:rsidP="00773BED">
      <w:pPr>
        <w:pStyle w:val="SubStepAlpha"/>
        <w:numPr>
          <w:ilvl w:val="0"/>
          <w:numId w:val="0"/>
        </w:numPr>
        <w:ind w:left="720"/>
        <w:rPr>
          <w:color w:val="0070C0"/>
          <w:sz w:val="24"/>
          <w:szCs w:val="24"/>
        </w:rPr>
      </w:pPr>
      <w:r w:rsidRPr="00833DDE">
        <w:rPr>
          <w:color w:val="0070C0"/>
          <w:sz w:val="24"/>
          <w:szCs w:val="24"/>
        </w:rPr>
        <w:t xml:space="preserve">What was </w:t>
      </w:r>
      <w:proofErr w:type="gramStart"/>
      <w:r w:rsidRPr="00833DDE">
        <w:rPr>
          <w:color w:val="0070C0"/>
          <w:sz w:val="24"/>
          <w:szCs w:val="24"/>
        </w:rPr>
        <w:t>the RTT</w:t>
      </w:r>
      <w:proofErr w:type="gramEnd"/>
      <w:r w:rsidRPr="00833DDE">
        <w:rPr>
          <w:color w:val="0070C0"/>
          <w:sz w:val="24"/>
          <w:szCs w:val="24"/>
        </w:rPr>
        <w:t xml:space="preserve">? </w:t>
      </w:r>
    </w:p>
    <w:p w14:paraId="7579822C" w14:textId="785FA4C0" w:rsidR="00415893" w:rsidRDefault="00415893" w:rsidP="00453229">
      <w:pPr>
        <w:pStyle w:val="SubStepAlpha"/>
        <w:numPr>
          <w:ilvl w:val="0"/>
          <w:numId w:val="0"/>
        </w:numPr>
        <w:ind w:left="720"/>
        <w:rPr>
          <w:rFonts w:cs="Arial"/>
          <w:color w:val="FF3399"/>
          <w:sz w:val="22"/>
        </w:rPr>
      </w:pPr>
      <w:r>
        <w:rPr>
          <w:rFonts w:cs="Arial"/>
          <w:color w:val="FF3399"/>
          <w:sz w:val="22"/>
        </w:rPr>
        <w:t>PC-A</w:t>
      </w:r>
      <w:r w:rsidRPr="00CD6B72">
        <w:rPr>
          <w:rFonts w:cs="Arial"/>
          <w:color w:val="FF3399"/>
          <w:sz w:val="22"/>
        </w:rPr>
        <w:t xml:space="preserve">: </w:t>
      </w:r>
      <w:r w:rsidR="00453229" w:rsidRPr="00453229">
        <w:rPr>
          <w:rFonts w:cs="Arial"/>
          <w:color w:val="FF3399"/>
          <w:sz w:val="22"/>
        </w:rPr>
        <w:t xml:space="preserve">Success rate is 100 percent (5/5), round-trip min/avg/max = 0/0/0 </w:t>
      </w:r>
      <w:proofErr w:type="spellStart"/>
      <w:r w:rsidR="00453229" w:rsidRPr="00453229">
        <w:rPr>
          <w:rFonts w:cs="Arial"/>
          <w:color w:val="FF3399"/>
          <w:sz w:val="22"/>
        </w:rPr>
        <w:t>ms</w:t>
      </w:r>
      <w:proofErr w:type="spellEnd"/>
      <w:r w:rsidR="00453229">
        <w:rPr>
          <w:rFonts w:cs="Arial"/>
          <w:color w:val="FF3399"/>
          <w:sz w:val="22"/>
        </w:rPr>
        <w:br/>
      </w:r>
      <w:r>
        <w:rPr>
          <w:rFonts w:cs="Arial"/>
          <w:color w:val="FF3399"/>
          <w:sz w:val="22"/>
        </w:rPr>
        <w:t>PC-B</w:t>
      </w:r>
      <w:r w:rsidRPr="00CD6B72">
        <w:rPr>
          <w:rFonts w:cs="Arial"/>
          <w:color w:val="FF3399"/>
          <w:sz w:val="22"/>
        </w:rPr>
        <w:t xml:space="preserve">: </w:t>
      </w:r>
      <w:r w:rsidR="00453229" w:rsidRPr="00453229">
        <w:rPr>
          <w:rFonts w:cs="Arial"/>
          <w:color w:val="FF3399"/>
          <w:sz w:val="22"/>
        </w:rPr>
        <w:t xml:space="preserve">Success rate is 100 percent (5/5), round-trip min/avg/max = 0/0/0 </w:t>
      </w:r>
      <w:proofErr w:type="spellStart"/>
      <w:r w:rsidR="00453229" w:rsidRPr="00453229">
        <w:rPr>
          <w:rFonts w:cs="Arial"/>
          <w:color w:val="FF3399"/>
          <w:sz w:val="22"/>
        </w:rPr>
        <w:t>ms</w:t>
      </w:r>
      <w:proofErr w:type="spellEnd"/>
    </w:p>
    <w:p w14:paraId="2A988FE1" w14:textId="044D42C0" w:rsidR="00DE4848" w:rsidRPr="00BA385D" w:rsidRDefault="00453229" w:rsidP="00BA385D">
      <w:pPr>
        <w:pStyle w:val="SubStepAlpha"/>
        <w:numPr>
          <w:ilvl w:val="0"/>
          <w:numId w:val="0"/>
        </w:numPr>
        <w:ind w:left="720"/>
        <w:rPr>
          <w:rFonts w:cs="Arial"/>
          <w:color w:val="FF3399"/>
          <w:sz w:val="22"/>
        </w:rPr>
      </w:pPr>
      <w:r>
        <w:rPr>
          <w:rFonts w:cs="Arial"/>
          <w:noProof/>
          <w:color w:val="FF3399"/>
          <w:sz w:val="22"/>
        </w:rPr>
        <w:lastRenderedPageBreak/>
        <mc:AlternateContent>
          <mc:Choice Requires="wps">
            <w:drawing>
              <wp:anchor distT="0" distB="0" distL="114300" distR="114300" simplePos="0" relativeHeight="251668480" behindDoc="0" locked="0" layoutInCell="1" allowOverlap="1" wp14:anchorId="4AE2539E" wp14:editId="2B062765">
                <wp:simplePos x="0" y="0"/>
                <wp:positionH relativeFrom="column">
                  <wp:posOffset>4551150</wp:posOffset>
                </wp:positionH>
                <wp:positionV relativeFrom="paragraph">
                  <wp:posOffset>2502096</wp:posOffset>
                </wp:positionV>
                <wp:extent cx="844061" cy="311499"/>
                <wp:effectExtent l="38100" t="38100" r="13335" b="31750"/>
                <wp:wrapNone/>
                <wp:docPr id="270951752" name="Straight Arrow Connector 7"/>
                <wp:cNvGraphicFramePr/>
                <a:graphic xmlns:a="http://schemas.openxmlformats.org/drawingml/2006/main">
                  <a:graphicData uri="http://schemas.microsoft.com/office/word/2010/wordprocessingShape">
                    <wps:wsp>
                      <wps:cNvCnPr/>
                      <wps:spPr>
                        <a:xfrm flipH="1" flipV="1">
                          <a:off x="0" y="0"/>
                          <a:ext cx="844061" cy="311499"/>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00D76" id="Straight Arrow Connector 7" o:spid="_x0000_s1026" type="#_x0000_t32" style="position:absolute;margin-left:358.35pt;margin-top:197pt;width:66.45pt;height:24.5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" strokecolor="#f39">
                <v:stroke endarrow="block"/>
              </v:shape>
            </w:pict>
          </mc:Fallback>
        </mc:AlternateContent>
      </w:r>
      <w:r>
        <w:rPr>
          <w:rFonts w:cs="Arial"/>
          <w:noProof/>
          <w:color w:val="FF3399"/>
          <w:sz w:val="22"/>
        </w:rPr>
        <mc:AlternateContent>
          <mc:Choice Requires="wps">
            <w:drawing>
              <wp:anchor distT="0" distB="0" distL="114300" distR="114300" simplePos="0" relativeHeight="251666432" behindDoc="0" locked="0" layoutInCell="1" allowOverlap="1" wp14:anchorId="4CDEE9AE" wp14:editId="06836B3B">
                <wp:simplePos x="0" y="0"/>
                <wp:positionH relativeFrom="column">
                  <wp:posOffset>4644851</wp:posOffset>
                </wp:positionH>
                <wp:positionV relativeFrom="paragraph">
                  <wp:posOffset>769355</wp:posOffset>
                </wp:positionV>
                <wp:extent cx="844061" cy="311499"/>
                <wp:effectExtent l="38100" t="38100" r="13335" b="31750"/>
                <wp:wrapNone/>
                <wp:docPr id="2088401007" name="Straight Arrow Connector 7"/>
                <wp:cNvGraphicFramePr/>
                <a:graphic xmlns:a="http://schemas.openxmlformats.org/drawingml/2006/main">
                  <a:graphicData uri="http://schemas.microsoft.com/office/word/2010/wordprocessingShape">
                    <wps:wsp>
                      <wps:cNvCnPr/>
                      <wps:spPr>
                        <a:xfrm flipH="1" flipV="1">
                          <a:off x="0" y="0"/>
                          <a:ext cx="844061" cy="311499"/>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AB0C9" id="Straight Arrow Connector 7" o:spid="_x0000_s1026" type="#_x0000_t32" style="position:absolute;margin-left:365.75pt;margin-top:60.6pt;width:66.45pt;height:24.5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" strokecolor="#f39">
                <v:stroke endarrow="block"/>
              </v:shape>
            </w:pict>
          </mc:Fallback>
        </mc:AlternateContent>
      </w:r>
      <w:r w:rsidRPr="00453229">
        <w:rPr>
          <w:rFonts w:cs="Arial"/>
          <w:color w:val="FF3399"/>
          <w:sz w:val="22"/>
        </w:rPr>
        <w:drawing>
          <wp:inline distT="0" distB="0" distL="0" distR="0" wp14:anchorId="19F5FE6C" wp14:editId="3E5B459C">
            <wp:extent cx="4933986" cy="2686070"/>
            <wp:effectExtent l="0" t="0" r="0" b="0"/>
            <wp:docPr id="1086326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26772" name="Picture 1" descr="A screenshot of a computer program&#10;&#10;Description automatically generated"/>
                    <pic:cNvPicPr/>
                  </pic:nvPicPr>
                  <pic:blipFill>
                    <a:blip r:embed="rId15"/>
                    <a:stretch>
                      <a:fillRect/>
                    </a:stretch>
                  </pic:blipFill>
                  <pic:spPr>
                    <a:xfrm>
                      <a:off x="0" y="0"/>
                      <a:ext cx="4933986" cy="2686070"/>
                    </a:xfrm>
                    <a:prstGeom prst="rect">
                      <a:avLst/>
                    </a:prstGeom>
                  </pic:spPr>
                </pic:pic>
              </a:graphicData>
            </a:graphic>
          </wp:inline>
        </w:drawing>
      </w:r>
    </w:p>
    <w:p w14:paraId="151A03C1" w14:textId="22E360DF" w:rsidR="00A67E01" w:rsidRPr="00453229" w:rsidRDefault="00DE4848" w:rsidP="00453229">
      <w:pPr>
        <w:pStyle w:val="SubStepAlpha"/>
        <w:numPr>
          <w:ilvl w:val="0"/>
          <w:numId w:val="7"/>
        </w:numPr>
        <w:rPr>
          <w:color w:val="FF0000"/>
          <w:sz w:val="28"/>
          <w:szCs w:val="28"/>
        </w:rPr>
      </w:pPr>
      <w:r>
        <w:rPr>
          <w:color w:val="FF0000"/>
          <w:sz w:val="28"/>
          <w:szCs w:val="28"/>
        </w:rPr>
        <w:t>TAKE A SCREENSHOT OF YOUR OUTPUTS</w:t>
      </w:r>
    </w:p>
    <w:p w14:paraId="182A64F5" w14:textId="77777777" w:rsidR="00A67E01" w:rsidRPr="00833DDE" w:rsidRDefault="00A67E01" w:rsidP="00BA385D">
      <w:pPr>
        <w:pStyle w:val="SubStepAlpha"/>
        <w:numPr>
          <w:ilvl w:val="0"/>
          <w:numId w:val="0"/>
        </w:numPr>
        <w:rPr>
          <w:color w:val="0070C0"/>
          <w:sz w:val="24"/>
          <w:szCs w:val="24"/>
        </w:rPr>
      </w:pPr>
    </w:p>
    <w:p w14:paraId="0745706E" w14:textId="77777777" w:rsidR="00F507CC" w:rsidRPr="00833DDE" w:rsidRDefault="00F507CC" w:rsidP="00B52CAC">
      <w:pPr>
        <w:pStyle w:val="Heading1"/>
      </w:pPr>
      <w:r w:rsidRPr="00833DDE">
        <w:t>Reflection Question</w:t>
      </w:r>
    </w:p>
    <w:p w14:paraId="0DF6D121" w14:textId="0C990B40" w:rsidR="00F507CC" w:rsidRPr="00833DDE" w:rsidRDefault="00773BED" w:rsidP="00F507CC">
      <w:pPr>
        <w:pStyle w:val="BodyTextL25"/>
        <w:rPr>
          <w:color w:val="0070C0"/>
          <w:sz w:val="24"/>
          <w:szCs w:val="24"/>
        </w:rPr>
      </w:pPr>
      <w:r w:rsidRPr="00833DDE">
        <w:rPr>
          <w:color w:val="0070C0"/>
          <w:sz w:val="24"/>
          <w:szCs w:val="24"/>
        </w:rPr>
        <w:t xml:space="preserve">(1):   </w:t>
      </w:r>
      <w:r w:rsidR="00F507CC" w:rsidRPr="00833DDE">
        <w:rPr>
          <w:color w:val="0070C0"/>
          <w:sz w:val="24"/>
          <w:szCs w:val="24"/>
        </w:rPr>
        <w:t xml:space="preserve">Why </w:t>
      </w:r>
      <w:r w:rsidR="00833DDE">
        <w:rPr>
          <w:color w:val="0070C0"/>
          <w:sz w:val="24"/>
          <w:szCs w:val="24"/>
        </w:rPr>
        <w:t xml:space="preserve">are </w:t>
      </w:r>
      <w:r w:rsidR="00F507CC" w:rsidRPr="00833DDE">
        <w:rPr>
          <w:color w:val="0070C0"/>
          <w:sz w:val="24"/>
          <w:szCs w:val="24"/>
        </w:rPr>
        <w:t xml:space="preserve">some </w:t>
      </w:r>
      <w:proofErr w:type="spellStart"/>
      <w:r w:rsidR="00F507CC" w:rsidRPr="00833DDE">
        <w:rPr>
          <w:color w:val="0070C0"/>
          <w:sz w:val="24"/>
          <w:szCs w:val="24"/>
        </w:rPr>
        <w:t>FastEthernet</w:t>
      </w:r>
      <w:proofErr w:type="spellEnd"/>
      <w:r w:rsidR="00F507CC" w:rsidRPr="00833DDE">
        <w:rPr>
          <w:color w:val="0070C0"/>
          <w:sz w:val="24"/>
          <w:szCs w:val="24"/>
        </w:rPr>
        <w:t xml:space="preserve"> ports on the switches are up and others are down?</w:t>
      </w:r>
    </w:p>
    <w:p w14:paraId="058BC4AB" w14:textId="4E1AD6E2" w:rsidR="00773BED" w:rsidRPr="00833DDE" w:rsidRDefault="00773BED" w:rsidP="00F507CC">
      <w:pPr>
        <w:pStyle w:val="BodyTextL25"/>
        <w:rPr>
          <w:b/>
          <w:i/>
          <w:color w:val="0070C0"/>
          <w:sz w:val="24"/>
          <w:szCs w:val="24"/>
        </w:rPr>
      </w:pPr>
      <w:r w:rsidRPr="00833DDE">
        <w:rPr>
          <w:b/>
          <w:i/>
          <w:color w:val="0070C0"/>
          <w:sz w:val="24"/>
          <w:szCs w:val="24"/>
        </w:rPr>
        <w:t>Type your answer here:</w:t>
      </w:r>
      <w:r w:rsidR="00453229">
        <w:rPr>
          <w:b/>
          <w:i/>
          <w:color w:val="0070C0"/>
          <w:sz w:val="24"/>
          <w:szCs w:val="24"/>
        </w:rPr>
        <w:t xml:space="preserve"> </w:t>
      </w:r>
      <w:proofErr w:type="spellStart"/>
      <w:r w:rsidR="00737F05">
        <w:rPr>
          <w:rFonts w:cs="Arial"/>
          <w:color w:val="FF3399"/>
          <w:sz w:val="22"/>
        </w:rPr>
        <w:t>FastEthernet</w:t>
      </w:r>
      <w:proofErr w:type="spellEnd"/>
      <w:r w:rsidR="00737F05">
        <w:rPr>
          <w:rFonts w:cs="Arial"/>
          <w:color w:val="FF3399"/>
          <w:sz w:val="22"/>
        </w:rPr>
        <w:t xml:space="preserve"> ports are up for the connections that we have set up between both devices. For example, S1 and PC-A – we connected them through </w:t>
      </w:r>
      <w:proofErr w:type="spellStart"/>
      <w:r w:rsidR="00737F05">
        <w:rPr>
          <w:rFonts w:cs="Arial"/>
          <w:color w:val="FF3399"/>
          <w:sz w:val="22"/>
        </w:rPr>
        <w:t>FastEthernet</w:t>
      </w:r>
      <w:proofErr w:type="spellEnd"/>
      <w:r w:rsidR="00737F05">
        <w:rPr>
          <w:rFonts w:cs="Arial"/>
          <w:color w:val="FF3399"/>
          <w:sz w:val="22"/>
        </w:rPr>
        <w:t xml:space="preserve"> port 0/6 which shows up in the </w:t>
      </w:r>
      <w:r w:rsidR="00D2645E">
        <w:rPr>
          <w:rFonts w:cs="Arial"/>
          <w:color w:val="FF3399"/>
          <w:sz w:val="22"/>
        </w:rPr>
        <w:t xml:space="preserve">information brief. PC-B was connected to S2 with </w:t>
      </w:r>
      <w:proofErr w:type="spellStart"/>
      <w:r w:rsidR="00D2645E">
        <w:rPr>
          <w:rFonts w:cs="Arial"/>
          <w:color w:val="FF3399"/>
          <w:sz w:val="22"/>
        </w:rPr>
        <w:t>FastEthernet</w:t>
      </w:r>
      <w:proofErr w:type="spellEnd"/>
      <w:r w:rsidR="00D2645E">
        <w:rPr>
          <w:rFonts w:cs="Arial"/>
          <w:color w:val="FF3399"/>
          <w:sz w:val="22"/>
        </w:rPr>
        <w:t xml:space="preserve"> port </w:t>
      </w:r>
      <w:proofErr w:type="gramStart"/>
      <w:r w:rsidR="00D2645E">
        <w:rPr>
          <w:rFonts w:cs="Arial"/>
          <w:color w:val="FF3399"/>
          <w:sz w:val="22"/>
        </w:rPr>
        <w:t>0/18, and</w:t>
      </w:r>
      <w:proofErr w:type="gramEnd"/>
      <w:r w:rsidR="00D2645E">
        <w:rPr>
          <w:rFonts w:cs="Arial"/>
          <w:color w:val="FF3399"/>
          <w:sz w:val="22"/>
        </w:rPr>
        <w:t xml:space="preserve"> is not connected in any physical way to S1, hence the status shows as “down”. We have also setup </w:t>
      </w:r>
      <w:proofErr w:type="spellStart"/>
      <w:r w:rsidR="00D2645E">
        <w:rPr>
          <w:rFonts w:cs="Arial"/>
          <w:color w:val="FF3399"/>
          <w:sz w:val="22"/>
        </w:rPr>
        <w:t>vlan</w:t>
      </w:r>
      <w:proofErr w:type="spellEnd"/>
      <w:r w:rsidR="00D2645E">
        <w:rPr>
          <w:rFonts w:cs="Arial"/>
          <w:color w:val="FF3399"/>
          <w:sz w:val="22"/>
        </w:rPr>
        <w:t xml:space="preserve"> </w:t>
      </w:r>
      <w:r w:rsidR="005B218F">
        <w:rPr>
          <w:rFonts w:cs="Arial"/>
          <w:color w:val="FF3399"/>
          <w:sz w:val="22"/>
        </w:rPr>
        <w:t xml:space="preserve">and </w:t>
      </w:r>
      <w:r w:rsidR="004079F8">
        <w:rPr>
          <w:rFonts w:cs="Arial"/>
          <w:color w:val="FF3399"/>
          <w:sz w:val="22"/>
        </w:rPr>
        <w:t xml:space="preserve">port 0/1 </w:t>
      </w:r>
      <w:r w:rsidR="00D2645E">
        <w:rPr>
          <w:rFonts w:cs="Arial"/>
          <w:color w:val="FF3399"/>
          <w:sz w:val="22"/>
        </w:rPr>
        <w:t xml:space="preserve">on both Switches </w:t>
      </w:r>
      <w:r w:rsidR="004079F8">
        <w:rPr>
          <w:rFonts w:cs="Arial"/>
          <w:color w:val="FF3399"/>
          <w:sz w:val="22"/>
        </w:rPr>
        <w:t>hence the status is “up”.</w:t>
      </w:r>
    </w:p>
    <w:p w14:paraId="181D28DB" w14:textId="77777777" w:rsidR="00773BED" w:rsidRPr="00833DDE" w:rsidRDefault="00773BED" w:rsidP="004079F8">
      <w:pPr>
        <w:pStyle w:val="BodyTextL25"/>
        <w:ind w:left="0"/>
        <w:rPr>
          <w:color w:val="0070C0"/>
          <w:sz w:val="24"/>
          <w:szCs w:val="24"/>
        </w:rPr>
      </w:pPr>
    </w:p>
    <w:p w14:paraId="1418D600" w14:textId="6651406F" w:rsidR="000A468C" w:rsidRPr="00833DDE" w:rsidRDefault="00833DDE" w:rsidP="00F507CC">
      <w:pPr>
        <w:pStyle w:val="BodyTextL25"/>
        <w:rPr>
          <w:color w:val="0070C0"/>
          <w:sz w:val="24"/>
          <w:szCs w:val="24"/>
        </w:rPr>
      </w:pPr>
      <w:r w:rsidRPr="00833DDE">
        <w:rPr>
          <w:color w:val="0070C0"/>
          <w:sz w:val="24"/>
          <w:szCs w:val="24"/>
        </w:rPr>
        <w:t xml:space="preserve"> </w:t>
      </w:r>
      <w:r w:rsidR="00773BED" w:rsidRPr="00833DDE">
        <w:rPr>
          <w:color w:val="0070C0"/>
          <w:sz w:val="24"/>
          <w:szCs w:val="24"/>
        </w:rPr>
        <w:t>(2)</w:t>
      </w:r>
      <w:proofErr w:type="gramStart"/>
      <w:r w:rsidR="00773BED" w:rsidRPr="00833DDE">
        <w:rPr>
          <w:color w:val="0070C0"/>
          <w:sz w:val="24"/>
          <w:szCs w:val="24"/>
        </w:rPr>
        <w:t xml:space="preserve">:  </w:t>
      </w:r>
      <w:r w:rsidR="00F507CC" w:rsidRPr="00833DDE">
        <w:rPr>
          <w:color w:val="0070C0"/>
          <w:sz w:val="24"/>
          <w:szCs w:val="24"/>
        </w:rPr>
        <w:t>What</w:t>
      </w:r>
      <w:proofErr w:type="gramEnd"/>
      <w:r w:rsidR="00F507CC" w:rsidRPr="00833DDE">
        <w:rPr>
          <w:color w:val="0070C0"/>
          <w:sz w:val="24"/>
          <w:szCs w:val="24"/>
        </w:rPr>
        <w:t xml:space="preserve"> could prevent a ping from being sent between the PC</w:t>
      </w:r>
      <w:r w:rsidR="009920C9" w:rsidRPr="00833DDE">
        <w:rPr>
          <w:color w:val="0070C0"/>
          <w:sz w:val="24"/>
          <w:szCs w:val="24"/>
        </w:rPr>
        <w:t>?</w:t>
      </w:r>
    </w:p>
    <w:p w14:paraId="45E05DBD" w14:textId="3B11F3EF" w:rsidR="00773BED" w:rsidRDefault="00773BED" w:rsidP="00F507CC">
      <w:pPr>
        <w:pStyle w:val="BodyTextL25"/>
        <w:rPr>
          <w:b/>
          <w:i/>
          <w:color w:val="0070C0"/>
          <w:sz w:val="24"/>
          <w:szCs w:val="24"/>
        </w:rPr>
      </w:pPr>
      <w:r w:rsidRPr="00833DDE">
        <w:rPr>
          <w:b/>
          <w:i/>
          <w:color w:val="0070C0"/>
          <w:sz w:val="24"/>
          <w:szCs w:val="24"/>
        </w:rPr>
        <w:t>Type your answer here:</w:t>
      </w:r>
      <w:r w:rsidR="00453229">
        <w:rPr>
          <w:b/>
          <w:i/>
          <w:color w:val="0070C0"/>
          <w:sz w:val="24"/>
          <w:szCs w:val="24"/>
        </w:rPr>
        <w:t xml:space="preserve"> </w:t>
      </w:r>
      <w:r w:rsidR="00505D5E">
        <w:rPr>
          <w:rFonts w:cs="Arial"/>
          <w:color w:val="FF3399"/>
          <w:sz w:val="22"/>
        </w:rPr>
        <w:t xml:space="preserve">If the </w:t>
      </w:r>
      <w:r w:rsidR="00A41906">
        <w:rPr>
          <w:rFonts w:cs="Arial"/>
          <w:color w:val="FF3399"/>
          <w:sz w:val="22"/>
        </w:rPr>
        <w:t>devices were not configured properly, for example wrong IP addresses</w:t>
      </w:r>
      <w:r w:rsidR="000F5858">
        <w:rPr>
          <w:rFonts w:cs="Arial"/>
          <w:color w:val="FF3399"/>
          <w:sz w:val="22"/>
        </w:rPr>
        <w:t xml:space="preserve"> or gateway. Ping would not be possible if the device was turned off as well. </w:t>
      </w:r>
      <w:r w:rsidR="00505D5E">
        <w:rPr>
          <w:rFonts w:cs="Arial"/>
          <w:color w:val="FF3399"/>
          <w:sz w:val="22"/>
        </w:rPr>
        <w:t xml:space="preserve"> </w:t>
      </w:r>
    </w:p>
    <w:p w14:paraId="3809C379" w14:textId="699CB98B" w:rsidR="00833DDE" w:rsidRDefault="00833DDE" w:rsidP="004079F8">
      <w:pPr>
        <w:pStyle w:val="BodyTextL25"/>
        <w:ind w:left="0"/>
        <w:rPr>
          <w:b/>
          <w:i/>
          <w:color w:val="0070C0"/>
          <w:sz w:val="24"/>
          <w:szCs w:val="24"/>
        </w:rPr>
      </w:pPr>
    </w:p>
    <w:p w14:paraId="3C86F95D" w14:textId="0F5B215F" w:rsidR="00833DDE" w:rsidRDefault="00833DDE" w:rsidP="00F507CC">
      <w:pPr>
        <w:pStyle w:val="BodyTextL25"/>
        <w:rPr>
          <w:b/>
          <w:i/>
          <w:color w:val="0070C0"/>
          <w:sz w:val="24"/>
          <w:szCs w:val="24"/>
        </w:rPr>
      </w:pPr>
      <w:r>
        <w:rPr>
          <w:b/>
          <w:i/>
          <w:color w:val="0070C0"/>
          <w:sz w:val="24"/>
          <w:szCs w:val="24"/>
        </w:rPr>
        <w:t>(3)</w:t>
      </w:r>
      <w:proofErr w:type="gramStart"/>
      <w:r>
        <w:rPr>
          <w:b/>
          <w:i/>
          <w:color w:val="0070C0"/>
          <w:sz w:val="24"/>
          <w:szCs w:val="24"/>
        </w:rPr>
        <w:t xml:space="preserve">:  </w:t>
      </w:r>
      <w:r w:rsidRPr="00A67E01">
        <w:rPr>
          <w:color w:val="0070C0"/>
          <w:sz w:val="24"/>
          <w:szCs w:val="24"/>
        </w:rPr>
        <w:t>What</w:t>
      </w:r>
      <w:proofErr w:type="gramEnd"/>
      <w:r w:rsidRPr="00A67E01">
        <w:rPr>
          <w:color w:val="0070C0"/>
          <w:sz w:val="24"/>
          <w:szCs w:val="24"/>
        </w:rPr>
        <w:t xml:space="preserve"> did you learn from completion of this lab</w:t>
      </w:r>
    </w:p>
    <w:p w14:paraId="52B70604" w14:textId="70536286" w:rsidR="00833DDE" w:rsidRDefault="00833DDE" w:rsidP="004079F8">
      <w:pPr>
        <w:pStyle w:val="BodyTextL25"/>
        <w:rPr>
          <w:b/>
          <w:i/>
          <w:color w:val="0070C0"/>
          <w:sz w:val="24"/>
          <w:szCs w:val="24"/>
        </w:rPr>
      </w:pPr>
      <w:r>
        <w:rPr>
          <w:b/>
          <w:i/>
          <w:color w:val="0070C0"/>
          <w:sz w:val="24"/>
          <w:szCs w:val="24"/>
        </w:rPr>
        <w:t>Type your answer here:</w:t>
      </w:r>
      <w:r w:rsidR="00453229">
        <w:rPr>
          <w:b/>
          <w:i/>
          <w:color w:val="0070C0"/>
          <w:sz w:val="24"/>
          <w:szCs w:val="24"/>
        </w:rPr>
        <w:t xml:space="preserve"> </w:t>
      </w:r>
      <w:r w:rsidR="00535A0C">
        <w:rPr>
          <w:rFonts w:cs="Arial"/>
          <w:color w:val="FF3399"/>
          <w:sz w:val="22"/>
        </w:rPr>
        <w:t xml:space="preserve">I have learnt how to make a basic switch – pc connectivity, how to configure both devices to ensure </w:t>
      </w:r>
      <w:r w:rsidR="00256544">
        <w:rPr>
          <w:rFonts w:cs="Arial"/>
          <w:color w:val="FF3399"/>
          <w:sz w:val="22"/>
        </w:rPr>
        <w:t>connection</w:t>
      </w:r>
      <w:r w:rsidR="00535A0C">
        <w:rPr>
          <w:rFonts w:cs="Arial"/>
          <w:color w:val="FF3399"/>
          <w:sz w:val="22"/>
        </w:rPr>
        <w:t xml:space="preserve"> is successful. I have also </w:t>
      </w:r>
      <w:r w:rsidR="00C47739">
        <w:rPr>
          <w:rFonts w:cs="Arial"/>
          <w:color w:val="FF3399"/>
          <w:sz w:val="22"/>
        </w:rPr>
        <w:t xml:space="preserve">had a recap on setting up hostname, password, secret (encrypted password) and banner for each switch privileged mode. </w:t>
      </w:r>
      <w:r w:rsidR="00820E81">
        <w:rPr>
          <w:rFonts w:cs="Arial"/>
          <w:color w:val="FF3399"/>
          <w:sz w:val="22"/>
        </w:rPr>
        <w:t>I learnt few new commands like “</w:t>
      </w:r>
      <w:proofErr w:type="spellStart"/>
      <w:r w:rsidR="00820E81">
        <w:rPr>
          <w:rFonts w:cs="Arial"/>
          <w:color w:val="FF3399"/>
          <w:sz w:val="22"/>
        </w:rPr>
        <w:t>sh</w:t>
      </w:r>
      <w:proofErr w:type="spellEnd"/>
      <w:r w:rsidR="00820E81">
        <w:rPr>
          <w:rFonts w:cs="Arial"/>
          <w:color w:val="FF3399"/>
          <w:sz w:val="22"/>
        </w:rPr>
        <w:t xml:space="preserve"> run”, </w:t>
      </w:r>
      <w:r w:rsidR="00786D99">
        <w:rPr>
          <w:rFonts w:cs="Arial"/>
          <w:color w:val="FF3399"/>
          <w:sz w:val="22"/>
        </w:rPr>
        <w:t>and shortcut “no shut” for “no shutdown”.</w:t>
      </w:r>
    </w:p>
    <w:p w14:paraId="782617D0" w14:textId="686C81D1" w:rsidR="00833DDE" w:rsidRDefault="00833DDE" w:rsidP="00F507CC">
      <w:pPr>
        <w:pStyle w:val="BodyTextL25"/>
        <w:rPr>
          <w:b/>
          <w:i/>
          <w:color w:val="0070C0"/>
          <w:sz w:val="24"/>
          <w:szCs w:val="24"/>
        </w:rPr>
      </w:pPr>
    </w:p>
    <w:p w14:paraId="25BD277D" w14:textId="063E1B27" w:rsidR="00833DDE" w:rsidRDefault="00833DDE" w:rsidP="00F507CC">
      <w:pPr>
        <w:pStyle w:val="BodyTextL25"/>
        <w:rPr>
          <w:b/>
          <w:i/>
          <w:color w:val="0070C0"/>
          <w:sz w:val="24"/>
          <w:szCs w:val="24"/>
        </w:rPr>
      </w:pPr>
      <w:r>
        <w:rPr>
          <w:b/>
          <w:i/>
          <w:color w:val="0070C0"/>
          <w:sz w:val="24"/>
          <w:szCs w:val="24"/>
        </w:rPr>
        <w:t xml:space="preserve">(4): </w:t>
      </w:r>
      <w:r w:rsidRPr="00A67E01">
        <w:rPr>
          <w:color w:val="0070C0"/>
          <w:sz w:val="24"/>
          <w:szCs w:val="24"/>
        </w:rPr>
        <w:t>What problems did you encounter as you progressed through this lab</w:t>
      </w:r>
    </w:p>
    <w:p w14:paraId="66F5CFC2" w14:textId="64281897" w:rsidR="00A67E01" w:rsidRDefault="00833DDE" w:rsidP="00BA385D">
      <w:pPr>
        <w:pStyle w:val="BodyTextL25"/>
        <w:rPr>
          <w:b/>
          <w:i/>
          <w:color w:val="0070C0"/>
          <w:sz w:val="24"/>
          <w:szCs w:val="24"/>
        </w:rPr>
      </w:pPr>
      <w:r>
        <w:rPr>
          <w:b/>
          <w:i/>
          <w:color w:val="0070C0"/>
          <w:sz w:val="24"/>
          <w:szCs w:val="24"/>
        </w:rPr>
        <w:t>Type your answer here:</w:t>
      </w:r>
      <w:r w:rsidR="00453229">
        <w:rPr>
          <w:b/>
          <w:i/>
          <w:color w:val="0070C0"/>
          <w:sz w:val="24"/>
          <w:szCs w:val="24"/>
        </w:rPr>
        <w:t xml:space="preserve"> </w:t>
      </w:r>
      <w:r w:rsidR="007A58AA">
        <w:rPr>
          <w:rFonts w:cs="Arial"/>
          <w:color w:val="FF3399"/>
          <w:sz w:val="22"/>
        </w:rPr>
        <w:t>I got confused when entering banner message, I forgot it had to be all done in one line. This resulted in my banner to be messy for S1</w:t>
      </w:r>
      <w:r w:rsidR="00BA385D">
        <w:rPr>
          <w:rFonts w:cs="Arial"/>
          <w:color w:val="FF3399"/>
          <w:sz w:val="22"/>
        </w:rPr>
        <w:t xml:space="preserve">. To troubleshoot I used a question mark to see what </w:t>
      </w:r>
      <w:proofErr w:type="gramStart"/>
      <w:r w:rsidR="00BA385D">
        <w:rPr>
          <w:rFonts w:cs="Arial"/>
          <w:color w:val="FF3399"/>
          <w:sz w:val="22"/>
        </w:rPr>
        <w:t>is the syntax</w:t>
      </w:r>
      <w:proofErr w:type="gramEnd"/>
      <w:r w:rsidR="00BA385D">
        <w:rPr>
          <w:rFonts w:cs="Arial"/>
          <w:color w:val="FF3399"/>
          <w:sz w:val="22"/>
        </w:rPr>
        <w:t xml:space="preserve"> to set it up. Even </w:t>
      </w:r>
      <w:proofErr w:type="gramStart"/>
      <w:r w:rsidR="00BA385D">
        <w:rPr>
          <w:rFonts w:cs="Arial"/>
          <w:color w:val="FF3399"/>
          <w:sz w:val="22"/>
        </w:rPr>
        <w:t>thought</w:t>
      </w:r>
      <w:proofErr w:type="gramEnd"/>
      <w:r w:rsidR="00BA385D">
        <w:rPr>
          <w:rFonts w:cs="Arial"/>
          <w:color w:val="FF3399"/>
          <w:sz w:val="22"/>
        </w:rPr>
        <w:t xml:space="preserve"> banner for S1 is messy, I was able to successfully do it on S2 as expected.</w:t>
      </w:r>
    </w:p>
    <w:p w14:paraId="3586285A" w14:textId="77777777" w:rsidR="00833DDE" w:rsidRDefault="00833DDE" w:rsidP="00F507CC">
      <w:pPr>
        <w:pStyle w:val="BodyTextL25"/>
        <w:rPr>
          <w:b/>
          <w:i/>
          <w:color w:val="0070C0"/>
          <w:sz w:val="24"/>
          <w:szCs w:val="24"/>
        </w:rPr>
      </w:pPr>
    </w:p>
    <w:p w14:paraId="6F859E84" w14:textId="77777777" w:rsidR="00566F5B" w:rsidRPr="00A1553F" w:rsidRDefault="00997A91" w:rsidP="00F507CC">
      <w:pPr>
        <w:pStyle w:val="BodyTextL25"/>
        <w:rPr>
          <w:b/>
          <w:i/>
          <w:color w:val="FF0000"/>
          <w:sz w:val="24"/>
          <w:szCs w:val="24"/>
          <w:u w:val="single"/>
        </w:rPr>
      </w:pPr>
      <w:r w:rsidRPr="00A1553F">
        <w:rPr>
          <w:b/>
          <w:i/>
          <w:color w:val="FF0000"/>
          <w:sz w:val="24"/>
          <w:szCs w:val="24"/>
          <w:u w:val="single"/>
        </w:rPr>
        <w:t xml:space="preserve">Theory Questions: </w:t>
      </w:r>
    </w:p>
    <w:p w14:paraId="4BCB656A" w14:textId="398CAC20" w:rsidR="00A67E01" w:rsidRPr="00A1553F" w:rsidRDefault="00997A91" w:rsidP="00A1553F">
      <w:pPr>
        <w:pStyle w:val="BodyTextL25"/>
        <w:rPr>
          <w:b/>
          <w:i/>
          <w:color w:val="17365D" w:themeColor="text2" w:themeShade="BF"/>
          <w:sz w:val="24"/>
          <w:szCs w:val="24"/>
          <w:u w:val="single"/>
        </w:rPr>
      </w:pPr>
      <w:r w:rsidRPr="00A1553F">
        <w:rPr>
          <w:b/>
          <w:i/>
          <w:color w:val="17365D" w:themeColor="text2" w:themeShade="BF"/>
          <w:sz w:val="24"/>
          <w:szCs w:val="24"/>
          <w:u w:val="single"/>
        </w:rPr>
        <w:t xml:space="preserve">(you may use </w:t>
      </w:r>
      <w:r w:rsidR="00A67E01" w:rsidRPr="00A1553F">
        <w:rPr>
          <w:b/>
          <w:i/>
          <w:color w:val="17365D" w:themeColor="text2" w:themeShade="BF"/>
          <w:sz w:val="24"/>
          <w:szCs w:val="24"/>
          <w:u w:val="single"/>
        </w:rPr>
        <w:t>alternative sources</w:t>
      </w:r>
      <w:r w:rsidRPr="00A1553F">
        <w:rPr>
          <w:b/>
          <w:i/>
          <w:color w:val="17365D" w:themeColor="text2" w:themeShade="BF"/>
          <w:sz w:val="24"/>
          <w:szCs w:val="24"/>
          <w:u w:val="single"/>
        </w:rPr>
        <w:t xml:space="preserve"> for </w:t>
      </w:r>
      <w:proofErr w:type="gramStart"/>
      <w:r w:rsidRPr="00A1553F">
        <w:rPr>
          <w:b/>
          <w:i/>
          <w:color w:val="17365D" w:themeColor="text2" w:themeShade="BF"/>
          <w:sz w:val="24"/>
          <w:szCs w:val="24"/>
          <w:u w:val="single"/>
        </w:rPr>
        <w:t>solutions,</w:t>
      </w:r>
      <w:proofErr w:type="gramEnd"/>
      <w:r w:rsidRPr="00A1553F">
        <w:rPr>
          <w:b/>
          <w:i/>
          <w:color w:val="17365D" w:themeColor="text2" w:themeShade="BF"/>
          <w:sz w:val="24"/>
          <w:szCs w:val="24"/>
          <w:u w:val="single"/>
        </w:rPr>
        <w:t xml:space="preserve"> however you must reference the source of your material)</w:t>
      </w:r>
    </w:p>
    <w:p w14:paraId="31DE2A8B" w14:textId="2137BFED" w:rsidR="00833DDE" w:rsidRPr="00A1553F" w:rsidRDefault="00A67E01" w:rsidP="00566F5B">
      <w:pPr>
        <w:pStyle w:val="BodyTextL25"/>
        <w:ind w:left="0" w:firstLine="360"/>
        <w:rPr>
          <w:b/>
          <w:i/>
          <w:color w:val="17365D" w:themeColor="text2" w:themeShade="BF"/>
          <w:sz w:val="24"/>
          <w:szCs w:val="24"/>
        </w:rPr>
      </w:pPr>
      <w:r w:rsidRPr="00A1553F">
        <w:rPr>
          <w:b/>
          <w:i/>
          <w:color w:val="17365D" w:themeColor="text2" w:themeShade="BF"/>
          <w:sz w:val="24"/>
          <w:szCs w:val="24"/>
        </w:rPr>
        <w:t xml:space="preserve">     </w:t>
      </w:r>
      <w:r w:rsidR="00997A91" w:rsidRPr="00A1553F">
        <w:rPr>
          <w:b/>
          <w:i/>
          <w:color w:val="17365D" w:themeColor="text2" w:themeShade="BF"/>
          <w:sz w:val="24"/>
          <w:szCs w:val="24"/>
        </w:rPr>
        <w:t>(5): What are the characteristics of an IPv4 network address?</w:t>
      </w:r>
    </w:p>
    <w:p w14:paraId="7856410C" w14:textId="23138737" w:rsidR="00F07CEA" w:rsidRPr="00EB6A10" w:rsidRDefault="00237242" w:rsidP="00EB6A10">
      <w:pPr>
        <w:pStyle w:val="BodyTextL25"/>
        <w:ind w:left="720"/>
        <w:rPr>
          <w:rFonts w:cs="Arial"/>
          <w:color w:val="FF3399"/>
          <w:sz w:val="22"/>
        </w:rPr>
      </w:pPr>
      <w:r>
        <w:rPr>
          <w:rFonts w:cs="Arial"/>
          <w:color w:val="FF3399"/>
          <w:sz w:val="22"/>
        </w:rPr>
        <w:t xml:space="preserve">IPv4 </w:t>
      </w:r>
      <w:r w:rsidR="00E527BA">
        <w:rPr>
          <w:rFonts w:cs="Arial"/>
          <w:color w:val="FF3399"/>
          <w:sz w:val="22"/>
        </w:rPr>
        <w:t xml:space="preserve">is </w:t>
      </w:r>
      <w:r w:rsidR="00F07CEA">
        <w:rPr>
          <w:rFonts w:cs="Arial"/>
          <w:color w:val="FF3399"/>
          <w:sz w:val="22"/>
        </w:rPr>
        <w:t xml:space="preserve">a </w:t>
      </w:r>
      <w:proofErr w:type="gramStart"/>
      <w:r w:rsidR="00F07CEA">
        <w:rPr>
          <w:rFonts w:cs="Arial"/>
          <w:color w:val="FF3399"/>
          <w:sz w:val="22"/>
        </w:rPr>
        <w:t>32 bit</w:t>
      </w:r>
      <w:proofErr w:type="gramEnd"/>
      <w:r w:rsidR="00F07CEA">
        <w:rPr>
          <w:rFonts w:cs="Arial"/>
          <w:color w:val="FF3399"/>
          <w:sz w:val="22"/>
        </w:rPr>
        <w:t xml:space="preserve"> integer number that is presented in decimal form – for example: 192.168.1</w:t>
      </w:r>
      <w:r w:rsidR="00520B50" w:rsidRPr="00520B50">
        <w:rPr>
          <w:rFonts w:cs="Arial"/>
          <w:color w:val="FF3399"/>
          <w:sz w:val="22"/>
        </w:rPr>
        <w:t>.</w:t>
      </w:r>
      <w:r w:rsidR="00F07CEA">
        <w:rPr>
          <w:rFonts w:cs="Arial"/>
          <w:color w:val="FF3399"/>
          <w:sz w:val="22"/>
        </w:rPr>
        <w:t>10</w:t>
      </w:r>
      <w:r w:rsidR="00EB6A10">
        <w:rPr>
          <w:rFonts w:cs="Arial"/>
          <w:color w:val="FF3399"/>
          <w:sz w:val="22"/>
        </w:rPr>
        <w:t xml:space="preserve">. </w:t>
      </w:r>
      <w:r w:rsidR="0055626B">
        <w:rPr>
          <w:rFonts w:cs="Arial"/>
          <w:color w:val="FF3399"/>
          <w:sz w:val="22"/>
        </w:rPr>
        <w:t xml:space="preserve">As seen on the example, </w:t>
      </w:r>
      <w:proofErr w:type="gramStart"/>
      <w:r w:rsidR="0055626B">
        <w:rPr>
          <w:rFonts w:cs="Arial"/>
          <w:color w:val="FF3399"/>
          <w:sz w:val="22"/>
        </w:rPr>
        <w:t>it is</w:t>
      </w:r>
      <w:proofErr w:type="gramEnd"/>
      <w:r w:rsidR="0055626B">
        <w:rPr>
          <w:rFonts w:cs="Arial"/>
          <w:color w:val="FF3399"/>
          <w:sz w:val="22"/>
        </w:rPr>
        <w:t xml:space="preserve"> four numbers separated by full stop. </w:t>
      </w:r>
      <w:r w:rsidR="00354A93">
        <w:rPr>
          <w:rFonts w:cs="Arial"/>
          <w:color w:val="FF3399"/>
          <w:sz w:val="22"/>
        </w:rPr>
        <w:t>The range is between 0-255</w:t>
      </w:r>
      <w:r w:rsidR="000A358A">
        <w:rPr>
          <w:rFonts w:cs="Arial"/>
          <w:color w:val="FF3399"/>
          <w:sz w:val="22"/>
        </w:rPr>
        <w:t>.</w:t>
      </w:r>
      <w:r w:rsidR="0055626B">
        <w:rPr>
          <w:rFonts w:cs="Arial"/>
          <w:color w:val="FF3399"/>
          <w:sz w:val="22"/>
        </w:rPr>
        <w:t xml:space="preserve"> </w:t>
      </w:r>
      <w:r w:rsidR="00F67EE6">
        <w:rPr>
          <w:rFonts w:cs="Arial"/>
          <w:color w:val="FF3399"/>
          <w:sz w:val="22"/>
        </w:rPr>
        <w:t xml:space="preserve">There are few IP addresses that are </w:t>
      </w:r>
      <w:proofErr w:type="spellStart"/>
      <w:r w:rsidR="00F67EE6">
        <w:rPr>
          <w:rFonts w:cs="Arial"/>
          <w:color w:val="FF3399"/>
          <w:sz w:val="22"/>
        </w:rPr>
        <w:t>reserced</w:t>
      </w:r>
      <w:proofErr w:type="spellEnd"/>
      <w:r w:rsidR="00F67EE6">
        <w:rPr>
          <w:rFonts w:cs="Arial"/>
          <w:color w:val="FF3399"/>
          <w:sz w:val="22"/>
        </w:rPr>
        <w:t xml:space="preserve"> for subnet/private network</w:t>
      </w:r>
      <w:r w:rsidR="00EB6A10">
        <w:rPr>
          <w:rFonts w:cs="Arial"/>
          <w:color w:val="FF3399"/>
          <w:sz w:val="22"/>
        </w:rPr>
        <w:t>/hosts. There is limited amount of IPv4 this is why IPv6 was introduced.</w:t>
      </w:r>
    </w:p>
    <w:p w14:paraId="471CD29B" w14:textId="37C871C8" w:rsidR="00997A91" w:rsidRDefault="00997A91" w:rsidP="00833DDE">
      <w:pPr>
        <w:pStyle w:val="BodyTextL25"/>
        <w:ind w:left="0"/>
        <w:rPr>
          <w:b/>
          <w:i/>
          <w:color w:val="FF0000"/>
          <w:sz w:val="24"/>
          <w:szCs w:val="24"/>
        </w:rPr>
      </w:pPr>
    </w:p>
    <w:p w14:paraId="637B7FAC" w14:textId="037B2D52" w:rsidR="00997A91" w:rsidRPr="00A1553F" w:rsidRDefault="00997A91" w:rsidP="00566F5B">
      <w:pPr>
        <w:pStyle w:val="BodyTextL25"/>
        <w:ind w:left="0" w:firstLine="720"/>
        <w:rPr>
          <w:b/>
          <w:i/>
          <w:color w:val="17365D" w:themeColor="text2" w:themeShade="BF"/>
          <w:sz w:val="24"/>
          <w:szCs w:val="24"/>
        </w:rPr>
      </w:pPr>
      <w:r w:rsidRPr="00A1553F">
        <w:rPr>
          <w:b/>
          <w:i/>
          <w:color w:val="17365D" w:themeColor="text2" w:themeShade="BF"/>
          <w:sz w:val="24"/>
          <w:szCs w:val="24"/>
        </w:rPr>
        <w:t>(6): What are the characteristics of an IPv6 network address?</w:t>
      </w:r>
    </w:p>
    <w:p w14:paraId="1E314102" w14:textId="6D4C21B2" w:rsidR="00A1553F" w:rsidRDefault="00EB6A10" w:rsidP="00A1553F">
      <w:pPr>
        <w:pStyle w:val="BodyTextL25"/>
        <w:ind w:left="720"/>
        <w:rPr>
          <w:b/>
          <w:i/>
          <w:color w:val="FF0000"/>
          <w:sz w:val="24"/>
          <w:szCs w:val="24"/>
        </w:rPr>
      </w:pPr>
      <w:r>
        <w:rPr>
          <w:rFonts w:cs="Arial"/>
          <w:color w:val="FF3399"/>
          <w:sz w:val="22"/>
        </w:rPr>
        <w:t xml:space="preserve">IPv6 is a </w:t>
      </w:r>
      <w:r w:rsidR="00AA2971">
        <w:rPr>
          <w:rFonts w:cs="Arial"/>
          <w:color w:val="FF3399"/>
          <w:sz w:val="22"/>
        </w:rPr>
        <w:t xml:space="preserve">128 bit address which is presented as 8 </w:t>
      </w:r>
      <w:proofErr w:type="spellStart"/>
      <w:r w:rsidR="00AA2971">
        <w:rPr>
          <w:rFonts w:cs="Arial"/>
          <w:color w:val="FF3399"/>
          <w:sz w:val="22"/>
        </w:rPr>
        <w:t>hexidecimal</w:t>
      </w:r>
      <w:proofErr w:type="spellEnd"/>
      <w:r w:rsidR="00AA2971">
        <w:rPr>
          <w:rFonts w:cs="Arial"/>
          <w:color w:val="FF3399"/>
          <w:sz w:val="22"/>
        </w:rPr>
        <w:t xml:space="preserve"> numbers separated by colon – for example </w:t>
      </w:r>
      <w:proofErr w:type="gramStart"/>
      <w:r w:rsidR="00AA2971">
        <w:rPr>
          <w:rFonts w:cs="Arial"/>
          <w:color w:val="FF3399"/>
          <w:sz w:val="22"/>
        </w:rPr>
        <w:t>ABCD:EF</w:t>
      </w:r>
      <w:proofErr w:type="gramEnd"/>
      <w:r w:rsidR="00AA2971">
        <w:rPr>
          <w:rFonts w:cs="Arial"/>
          <w:color w:val="FF3399"/>
          <w:sz w:val="22"/>
        </w:rPr>
        <w:t>:1234:56</w:t>
      </w:r>
      <w:r w:rsidR="00097815">
        <w:rPr>
          <w:rFonts w:cs="Arial"/>
          <w:color w:val="FF3399"/>
          <w:sz w:val="22"/>
        </w:rPr>
        <w:t>GH</w:t>
      </w:r>
      <w:r w:rsidR="00AA2971">
        <w:rPr>
          <w:rFonts w:cs="Arial"/>
          <w:color w:val="FF3399"/>
          <w:sz w:val="22"/>
        </w:rPr>
        <w:t>:ABCD:EF:</w:t>
      </w:r>
      <w:r w:rsidR="00097815">
        <w:rPr>
          <w:rFonts w:cs="Arial"/>
          <w:color w:val="FF3399"/>
          <w:sz w:val="22"/>
        </w:rPr>
        <w:t>1234:56</w:t>
      </w:r>
      <w:r w:rsidR="00097815">
        <w:rPr>
          <w:rFonts w:cs="Arial"/>
          <w:color w:val="FF3399"/>
          <w:sz w:val="22"/>
        </w:rPr>
        <w:t>GH</w:t>
      </w:r>
      <w:r w:rsidR="00097815">
        <w:rPr>
          <w:rFonts w:cs="Arial"/>
          <w:color w:val="FF3399"/>
          <w:sz w:val="22"/>
        </w:rPr>
        <w:t xml:space="preserve">. </w:t>
      </w:r>
      <w:r w:rsidR="002B40A4">
        <w:rPr>
          <w:rFonts w:cs="Arial"/>
          <w:color w:val="FF3399"/>
          <w:sz w:val="22"/>
        </w:rPr>
        <w:t>There is bigger address availability vs IPv4</w:t>
      </w:r>
      <w:r w:rsidR="00520186">
        <w:rPr>
          <w:rFonts w:cs="Arial"/>
          <w:color w:val="FF3399"/>
          <w:sz w:val="22"/>
        </w:rPr>
        <w:t>, IPv6 seems to be more reliable.</w:t>
      </w:r>
      <w:r w:rsidR="003B7D5D">
        <w:rPr>
          <w:rFonts w:cs="Arial"/>
          <w:color w:val="FF3399"/>
          <w:sz w:val="22"/>
        </w:rPr>
        <w:t xml:space="preserve"> </w:t>
      </w:r>
    </w:p>
    <w:p w14:paraId="0EA8E677" w14:textId="009E23D3" w:rsidR="00997A91" w:rsidRDefault="00997A91" w:rsidP="00833DDE">
      <w:pPr>
        <w:pStyle w:val="BodyTextL25"/>
        <w:ind w:left="0"/>
        <w:rPr>
          <w:b/>
          <w:i/>
          <w:color w:val="FF0000"/>
          <w:sz w:val="24"/>
          <w:szCs w:val="24"/>
        </w:rPr>
      </w:pPr>
    </w:p>
    <w:p w14:paraId="2F8E5A0C" w14:textId="555DCD9C" w:rsidR="00467C08" w:rsidRPr="00A1553F" w:rsidRDefault="00467C08" w:rsidP="00467C08">
      <w:pPr>
        <w:pStyle w:val="BodyTextL25"/>
        <w:ind w:left="720"/>
        <w:rPr>
          <w:b/>
          <w:i/>
          <w:color w:val="17365D" w:themeColor="text2" w:themeShade="BF"/>
          <w:sz w:val="24"/>
          <w:szCs w:val="24"/>
        </w:rPr>
      </w:pPr>
      <w:r w:rsidRPr="00A1553F">
        <w:rPr>
          <w:b/>
          <w:i/>
          <w:color w:val="17365D" w:themeColor="text2" w:themeShade="BF"/>
          <w:sz w:val="24"/>
          <w:szCs w:val="24"/>
        </w:rPr>
        <w:t>(7): What additional characteristics are available with IPv6 that are aimed at better QoS provisioning?</w:t>
      </w:r>
    </w:p>
    <w:p w14:paraId="7D2C6A4F" w14:textId="7DD41886" w:rsidR="00467C08" w:rsidRDefault="00BE49A6" w:rsidP="00E7477A">
      <w:pPr>
        <w:pStyle w:val="BodyTextL25"/>
        <w:ind w:left="720"/>
        <w:rPr>
          <w:rFonts w:cs="Arial"/>
          <w:color w:val="FF3399"/>
          <w:sz w:val="22"/>
        </w:rPr>
      </w:pPr>
      <w:r>
        <w:rPr>
          <w:rFonts w:cs="Arial"/>
          <w:color w:val="FF3399"/>
          <w:sz w:val="22"/>
        </w:rPr>
        <w:t xml:space="preserve">TCF (Traffic Class Field) which is </w:t>
      </w:r>
      <w:proofErr w:type="gramStart"/>
      <w:r>
        <w:rPr>
          <w:rFonts w:cs="Arial"/>
          <w:color w:val="FF3399"/>
          <w:sz w:val="22"/>
        </w:rPr>
        <w:t>8-</w:t>
      </w:r>
      <w:proofErr w:type="gramEnd"/>
      <w:r>
        <w:rPr>
          <w:rFonts w:cs="Arial"/>
          <w:color w:val="FF3399"/>
          <w:sz w:val="22"/>
        </w:rPr>
        <w:t>bit field in the header dedicated to QoS. This allows packets to be classified and prioritized based on traffic type (</w:t>
      </w:r>
      <w:r w:rsidR="00E7477A">
        <w:rPr>
          <w:rFonts w:cs="Arial"/>
          <w:color w:val="FF3399"/>
          <w:sz w:val="22"/>
        </w:rPr>
        <w:t>eg. data, video, call)</w:t>
      </w:r>
    </w:p>
    <w:p w14:paraId="57F6591D" w14:textId="38AAFBAC" w:rsidR="00E7477A" w:rsidRDefault="00E7477A" w:rsidP="00E7477A">
      <w:pPr>
        <w:pStyle w:val="BodyTextL25"/>
        <w:ind w:left="720"/>
        <w:rPr>
          <w:rFonts w:cs="Arial"/>
          <w:color w:val="FF3399"/>
          <w:sz w:val="22"/>
        </w:rPr>
      </w:pPr>
      <w:r>
        <w:rPr>
          <w:rFonts w:cs="Arial"/>
          <w:color w:val="FF3399"/>
          <w:sz w:val="22"/>
        </w:rPr>
        <w:t xml:space="preserve">Low Label which is </w:t>
      </w:r>
      <w:proofErr w:type="gramStart"/>
      <w:r>
        <w:rPr>
          <w:rFonts w:cs="Arial"/>
          <w:color w:val="FF3399"/>
          <w:sz w:val="22"/>
        </w:rPr>
        <w:t>20 bit</w:t>
      </w:r>
      <w:proofErr w:type="gramEnd"/>
      <w:r>
        <w:rPr>
          <w:rFonts w:cs="Arial"/>
          <w:color w:val="FF3399"/>
          <w:sz w:val="22"/>
        </w:rPr>
        <w:t xml:space="preserve"> field that identified and manages traffic flow. </w:t>
      </w:r>
    </w:p>
    <w:p w14:paraId="320239BD" w14:textId="23BBAC90" w:rsidR="00E7477A" w:rsidRDefault="00E7477A" w:rsidP="00E7477A">
      <w:pPr>
        <w:pStyle w:val="BodyTextL25"/>
        <w:ind w:left="720"/>
        <w:rPr>
          <w:rFonts w:cs="Arial"/>
          <w:color w:val="FF3399"/>
          <w:sz w:val="22"/>
        </w:rPr>
      </w:pPr>
      <w:r>
        <w:rPr>
          <w:rFonts w:cs="Arial"/>
          <w:color w:val="FF3399"/>
          <w:sz w:val="22"/>
        </w:rPr>
        <w:t xml:space="preserve">Simplified header structure vs IPv4, it allows faster processing and lot latency </w:t>
      </w:r>
    </w:p>
    <w:p w14:paraId="373D2A37" w14:textId="72C31D03" w:rsidR="00BE49A6" w:rsidRDefault="00BE49A6" w:rsidP="00566F5B">
      <w:pPr>
        <w:pStyle w:val="BodyTextL25"/>
        <w:ind w:left="0" w:firstLine="720"/>
        <w:rPr>
          <w:b/>
          <w:i/>
          <w:color w:val="FF0000"/>
          <w:sz w:val="24"/>
          <w:szCs w:val="24"/>
        </w:rPr>
      </w:pPr>
      <w:r>
        <w:rPr>
          <w:rFonts w:cs="Arial"/>
          <w:color w:val="FF3399"/>
          <w:sz w:val="22"/>
        </w:rPr>
        <w:t xml:space="preserve">Reference used: </w:t>
      </w:r>
      <w:r w:rsidRPr="00BE49A6">
        <w:rPr>
          <w:rFonts w:cs="Arial"/>
          <w:color w:val="FF3399"/>
          <w:sz w:val="22"/>
        </w:rPr>
        <w:t>https://www.sciencedirect.com/science/article/pii/S1877050914006139</w:t>
      </w:r>
    </w:p>
    <w:p w14:paraId="4DD10FCC" w14:textId="1223B76B" w:rsidR="00997A91" w:rsidRPr="00A1553F" w:rsidRDefault="00997A91" w:rsidP="00566F5B">
      <w:pPr>
        <w:pStyle w:val="BodyTextL25"/>
        <w:ind w:left="0" w:firstLine="720"/>
        <w:rPr>
          <w:b/>
          <w:i/>
          <w:color w:val="17365D" w:themeColor="text2" w:themeShade="BF"/>
          <w:sz w:val="24"/>
          <w:szCs w:val="24"/>
        </w:rPr>
      </w:pPr>
      <w:r w:rsidRPr="00A1553F">
        <w:rPr>
          <w:b/>
          <w:i/>
          <w:color w:val="17365D" w:themeColor="text2" w:themeShade="BF"/>
          <w:sz w:val="24"/>
          <w:szCs w:val="24"/>
        </w:rPr>
        <w:t>(</w:t>
      </w:r>
      <w:r w:rsidR="00467C08" w:rsidRPr="00A1553F">
        <w:rPr>
          <w:b/>
          <w:i/>
          <w:color w:val="17365D" w:themeColor="text2" w:themeShade="BF"/>
          <w:sz w:val="24"/>
          <w:szCs w:val="24"/>
        </w:rPr>
        <w:t>8</w:t>
      </w:r>
      <w:r w:rsidRPr="00A1553F">
        <w:rPr>
          <w:b/>
          <w:i/>
          <w:color w:val="17365D" w:themeColor="text2" w:themeShade="BF"/>
          <w:sz w:val="24"/>
          <w:szCs w:val="24"/>
        </w:rPr>
        <w:t>): Define a subnet mask and what it is used for.</w:t>
      </w:r>
    </w:p>
    <w:p w14:paraId="12162A17" w14:textId="4B82DC3E" w:rsidR="00A1553F" w:rsidRPr="00997A91" w:rsidRDefault="00D754D9" w:rsidP="00A1553F">
      <w:pPr>
        <w:pStyle w:val="BodyTextL25"/>
        <w:ind w:left="720"/>
        <w:rPr>
          <w:b/>
          <w:i/>
          <w:color w:val="FF0000"/>
          <w:sz w:val="24"/>
          <w:szCs w:val="24"/>
        </w:rPr>
      </w:pPr>
      <w:r>
        <w:rPr>
          <w:rFonts w:cs="Arial"/>
          <w:color w:val="FF3399"/>
          <w:sz w:val="22"/>
        </w:rPr>
        <w:t xml:space="preserve">Subnet Mask </w:t>
      </w:r>
      <w:r w:rsidR="00AF5F03">
        <w:rPr>
          <w:rFonts w:cs="Arial"/>
          <w:color w:val="FF3399"/>
          <w:sz w:val="22"/>
        </w:rPr>
        <w:t xml:space="preserve">splits IP address into sections – network and </w:t>
      </w:r>
      <w:r w:rsidR="0013717F">
        <w:rPr>
          <w:rFonts w:cs="Arial"/>
          <w:color w:val="FF3399"/>
          <w:sz w:val="22"/>
        </w:rPr>
        <w:t>hosts</w:t>
      </w:r>
      <w:r w:rsidR="00AF5F03">
        <w:rPr>
          <w:rFonts w:cs="Arial"/>
          <w:color w:val="FF3399"/>
          <w:sz w:val="22"/>
        </w:rPr>
        <w:t xml:space="preserve">. It shows which part of the IP </w:t>
      </w:r>
      <w:r w:rsidR="0013717F">
        <w:rPr>
          <w:rFonts w:cs="Arial"/>
          <w:color w:val="FF3399"/>
          <w:sz w:val="22"/>
        </w:rPr>
        <w:t>is for the whole network and which for individual hosts. This helps to manage and organize network better.</w:t>
      </w:r>
      <w:r w:rsidR="00A1553F">
        <w:rPr>
          <w:rFonts w:cs="Arial"/>
          <w:color w:val="FF3399"/>
          <w:sz w:val="22"/>
        </w:rPr>
        <w:t xml:space="preserve"> </w:t>
      </w:r>
      <w:r w:rsidR="00C02E2F">
        <w:rPr>
          <w:rFonts w:cs="Arial"/>
          <w:color w:val="FF3399"/>
          <w:sz w:val="22"/>
        </w:rPr>
        <w:t xml:space="preserve">Example of subnet mask 255.255.255.0 </w:t>
      </w:r>
    </w:p>
    <w:sectPr w:rsidR="00A1553F" w:rsidRPr="00997A91"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18D8F" w14:textId="77777777" w:rsidR="00071366" w:rsidRDefault="00071366" w:rsidP="00710659">
      <w:pPr>
        <w:spacing w:after="0" w:line="240" w:lineRule="auto"/>
      </w:pPr>
      <w:r>
        <w:separator/>
      </w:r>
    </w:p>
    <w:p w14:paraId="78C0904C" w14:textId="77777777" w:rsidR="00071366" w:rsidRDefault="00071366"/>
  </w:endnote>
  <w:endnote w:type="continuationSeparator" w:id="0">
    <w:p w14:paraId="7B26E523" w14:textId="77777777" w:rsidR="00071366" w:rsidRDefault="00071366" w:rsidP="00710659">
      <w:pPr>
        <w:spacing w:after="0" w:line="240" w:lineRule="auto"/>
      </w:pPr>
      <w:r>
        <w:continuationSeparator/>
      </w:r>
    </w:p>
    <w:p w14:paraId="1E3165F4" w14:textId="77777777" w:rsidR="00071366" w:rsidRDefault="00071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5CBF1" w14:textId="664180A0" w:rsidR="00071366" w:rsidRPr="00882B63" w:rsidRDefault="00071366"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361C9" w14:textId="4CFFDACF" w:rsidR="00071366" w:rsidRPr="00882B63" w:rsidRDefault="00071366"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6B1EA" w14:textId="77777777" w:rsidR="00071366" w:rsidRDefault="00071366" w:rsidP="00710659">
      <w:pPr>
        <w:spacing w:after="0" w:line="240" w:lineRule="auto"/>
      </w:pPr>
      <w:r>
        <w:separator/>
      </w:r>
    </w:p>
    <w:p w14:paraId="096439B9" w14:textId="77777777" w:rsidR="00071366" w:rsidRDefault="00071366"/>
  </w:footnote>
  <w:footnote w:type="continuationSeparator" w:id="0">
    <w:p w14:paraId="5F86F285" w14:textId="77777777" w:rsidR="00071366" w:rsidRDefault="00071366" w:rsidP="00710659">
      <w:pPr>
        <w:spacing w:after="0" w:line="240" w:lineRule="auto"/>
      </w:pPr>
      <w:r>
        <w:continuationSeparator/>
      </w:r>
    </w:p>
    <w:p w14:paraId="5712AFE8" w14:textId="77777777" w:rsidR="00071366" w:rsidRDefault="000713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106F9432" w:rsidR="00071366" w:rsidRDefault="00071366" w:rsidP="008402F2">
        <w:pPr>
          <w:pStyle w:val="PageHead"/>
        </w:pPr>
        <w:r>
          <w:t>Lab - Basic Switch and End Device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AC6A4" w14:textId="77777777" w:rsidR="00071366" w:rsidRDefault="00071366"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F800C2"/>
    <w:multiLevelType w:val="hybridMultilevel"/>
    <w:tmpl w:val="6688D3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DE05DD3"/>
    <w:multiLevelType w:val="hybridMultilevel"/>
    <w:tmpl w:val="73A4B8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5A54677"/>
    <w:multiLevelType w:val="hybridMultilevel"/>
    <w:tmpl w:val="1A824E1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368721930">
    <w:abstractNumId w:val="5"/>
  </w:num>
  <w:num w:numId="2" w16cid:durableId="162016015">
    <w:abstractNumId w:val="1"/>
  </w:num>
  <w:num w:numId="3" w16cid:durableId="444930002">
    <w:abstractNumId w:val="4"/>
  </w:num>
  <w:num w:numId="4" w16cid:durableId="278729510">
    <w:abstractNumId w:val="0"/>
  </w:num>
  <w:num w:numId="5" w16cid:durableId="495654446">
    <w:abstractNumId w:val="2"/>
  </w:num>
  <w:num w:numId="6" w16cid:durableId="305548057">
    <w:abstractNumId w:val="6"/>
  </w:num>
  <w:num w:numId="7" w16cid:durableId="162870637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attachedTemplate r:id="rId1"/>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04BE"/>
    <w:rsid w:val="00001BDF"/>
    <w:rsid w:val="0000380F"/>
    <w:rsid w:val="00004175"/>
    <w:rsid w:val="000059C9"/>
    <w:rsid w:val="00012C22"/>
    <w:rsid w:val="000160F7"/>
    <w:rsid w:val="00016D5B"/>
    <w:rsid w:val="00016F30"/>
    <w:rsid w:val="0002047C"/>
    <w:rsid w:val="00021B9A"/>
    <w:rsid w:val="000242D6"/>
    <w:rsid w:val="00024EE5"/>
    <w:rsid w:val="00030FEC"/>
    <w:rsid w:val="00041AF6"/>
    <w:rsid w:val="00044E62"/>
    <w:rsid w:val="000455E5"/>
    <w:rsid w:val="00050BA4"/>
    <w:rsid w:val="0005141D"/>
    <w:rsid w:val="00051738"/>
    <w:rsid w:val="0005242B"/>
    <w:rsid w:val="00052548"/>
    <w:rsid w:val="000535A1"/>
    <w:rsid w:val="00060696"/>
    <w:rsid w:val="00062D89"/>
    <w:rsid w:val="00067A67"/>
    <w:rsid w:val="00070C16"/>
    <w:rsid w:val="00071366"/>
    <w:rsid w:val="00075EA9"/>
    <w:rsid w:val="000769CF"/>
    <w:rsid w:val="000815D8"/>
    <w:rsid w:val="00081EFE"/>
    <w:rsid w:val="00084C99"/>
    <w:rsid w:val="00085CC6"/>
    <w:rsid w:val="00090729"/>
    <w:rsid w:val="00090C07"/>
    <w:rsid w:val="0009147A"/>
    <w:rsid w:val="00091E8D"/>
    <w:rsid w:val="0009378D"/>
    <w:rsid w:val="00097163"/>
    <w:rsid w:val="00097815"/>
    <w:rsid w:val="000A22C8"/>
    <w:rsid w:val="000A358A"/>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5858"/>
    <w:rsid w:val="000F6275"/>
    <w:rsid w:val="000F6743"/>
    <w:rsid w:val="001006C2"/>
    <w:rsid w:val="00101BE8"/>
    <w:rsid w:val="001022D2"/>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3717F"/>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A7754"/>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A60"/>
    <w:rsid w:val="00225E37"/>
    <w:rsid w:val="00231DCA"/>
    <w:rsid w:val="00235792"/>
    <w:rsid w:val="00237242"/>
    <w:rsid w:val="0024049E"/>
    <w:rsid w:val="00242E3A"/>
    <w:rsid w:val="00246492"/>
    <w:rsid w:val="002506CF"/>
    <w:rsid w:val="0025107F"/>
    <w:rsid w:val="00256544"/>
    <w:rsid w:val="00260CD4"/>
    <w:rsid w:val="002639D8"/>
    <w:rsid w:val="00265F77"/>
    <w:rsid w:val="00266C83"/>
    <w:rsid w:val="00270FCC"/>
    <w:rsid w:val="002768DC"/>
    <w:rsid w:val="00294C8F"/>
    <w:rsid w:val="00296064"/>
    <w:rsid w:val="002A022A"/>
    <w:rsid w:val="002A0B2E"/>
    <w:rsid w:val="002A0DC1"/>
    <w:rsid w:val="002A35DF"/>
    <w:rsid w:val="002A6C56"/>
    <w:rsid w:val="002B1076"/>
    <w:rsid w:val="002B40A4"/>
    <w:rsid w:val="002C04C4"/>
    <w:rsid w:val="002C090C"/>
    <w:rsid w:val="002C1243"/>
    <w:rsid w:val="002C1815"/>
    <w:rsid w:val="002C475E"/>
    <w:rsid w:val="002C6AD6"/>
    <w:rsid w:val="002D4375"/>
    <w:rsid w:val="002D6C2A"/>
    <w:rsid w:val="002D7A86"/>
    <w:rsid w:val="002E3182"/>
    <w:rsid w:val="002F45FF"/>
    <w:rsid w:val="002F66D3"/>
    <w:rsid w:val="002F6D17"/>
    <w:rsid w:val="00302887"/>
    <w:rsid w:val="003056EB"/>
    <w:rsid w:val="003071FF"/>
    <w:rsid w:val="00310652"/>
    <w:rsid w:val="00311065"/>
    <w:rsid w:val="003128CE"/>
    <w:rsid w:val="0031371D"/>
    <w:rsid w:val="0031789F"/>
    <w:rsid w:val="00320788"/>
    <w:rsid w:val="003233A3"/>
    <w:rsid w:val="00325209"/>
    <w:rsid w:val="00334C33"/>
    <w:rsid w:val="00343F55"/>
    <w:rsid w:val="0034455D"/>
    <w:rsid w:val="0034604B"/>
    <w:rsid w:val="00346D17"/>
    <w:rsid w:val="00347972"/>
    <w:rsid w:val="003521B4"/>
    <w:rsid w:val="003524A5"/>
    <w:rsid w:val="0035328D"/>
    <w:rsid w:val="0035469B"/>
    <w:rsid w:val="00354A93"/>
    <w:rsid w:val="003559CC"/>
    <w:rsid w:val="00355D4B"/>
    <w:rsid w:val="003569D7"/>
    <w:rsid w:val="003608AC"/>
    <w:rsid w:val="00363A23"/>
    <w:rsid w:val="0036440C"/>
    <w:rsid w:val="0036465A"/>
    <w:rsid w:val="003649E3"/>
    <w:rsid w:val="00390C38"/>
    <w:rsid w:val="00392748"/>
    <w:rsid w:val="00392C65"/>
    <w:rsid w:val="00392ED5"/>
    <w:rsid w:val="003A19DC"/>
    <w:rsid w:val="003A1B45"/>
    <w:rsid w:val="003A220C"/>
    <w:rsid w:val="003A6CAA"/>
    <w:rsid w:val="003B256A"/>
    <w:rsid w:val="003B46FC"/>
    <w:rsid w:val="003B5767"/>
    <w:rsid w:val="003B7605"/>
    <w:rsid w:val="003B7D5D"/>
    <w:rsid w:val="003C08AA"/>
    <w:rsid w:val="003C2A7B"/>
    <w:rsid w:val="003C49EF"/>
    <w:rsid w:val="003C5144"/>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079F8"/>
    <w:rsid w:val="0041293B"/>
    <w:rsid w:val="004131B0"/>
    <w:rsid w:val="00415893"/>
    <w:rsid w:val="00416C42"/>
    <w:rsid w:val="00422476"/>
    <w:rsid w:val="0042385C"/>
    <w:rsid w:val="00425EA1"/>
    <w:rsid w:val="00426FA5"/>
    <w:rsid w:val="00431654"/>
    <w:rsid w:val="00432063"/>
    <w:rsid w:val="00434926"/>
    <w:rsid w:val="00443ACE"/>
    <w:rsid w:val="00444217"/>
    <w:rsid w:val="004478F4"/>
    <w:rsid w:val="00450F7A"/>
    <w:rsid w:val="00452C6D"/>
    <w:rsid w:val="00453229"/>
    <w:rsid w:val="00455E0B"/>
    <w:rsid w:val="0045724D"/>
    <w:rsid w:val="00457934"/>
    <w:rsid w:val="00462B9F"/>
    <w:rsid w:val="004659EE"/>
    <w:rsid w:val="004677EF"/>
    <w:rsid w:val="00467C08"/>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05D5E"/>
    <w:rsid w:val="00510639"/>
    <w:rsid w:val="00511791"/>
    <w:rsid w:val="005139BE"/>
    <w:rsid w:val="00516142"/>
    <w:rsid w:val="0051681C"/>
    <w:rsid w:val="00520027"/>
    <w:rsid w:val="00520186"/>
    <w:rsid w:val="0052093C"/>
    <w:rsid w:val="00520B50"/>
    <w:rsid w:val="00521B31"/>
    <w:rsid w:val="00522469"/>
    <w:rsid w:val="0052400A"/>
    <w:rsid w:val="00535A0C"/>
    <w:rsid w:val="00536277"/>
    <w:rsid w:val="00536F43"/>
    <w:rsid w:val="005454AC"/>
    <w:rsid w:val="005510BA"/>
    <w:rsid w:val="005538C8"/>
    <w:rsid w:val="00554B4E"/>
    <w:rsid w:val="0055626B"/>
    <w:rsid w:val="00556C02"/>
    <w:rsid w:val="00561BB2"/>
    <w:rsid w:val="00563249"/>
    <w:rsid w:val="00564353"/>
    <w:rsid w:val="00566F5B"/>
    <w:rsid w:val="005679CE"/>
    <w:rsid w:val="00570A65"/>
    <w:rsid w:val="00571A46"/>
    <w:rsid w:val="005762B1"/>
    <w:rsid w:val="00580456"/>
    <w:rsid w:val="00580E73"/>
    <w:rsid w:val="00582D98"/>
    <w:rsid w:val="00592329"/>
    <w:rsid w:val="0059251D"/>
    <w:rsid w:val="00593386"/>
    <w:rsid w:val="00596998"/>
    <w:rsid w:val="0059790F"/>
    <w:rsid w:val="005A6E62"/>
    <w:rsid w:val="005B218F"/>
    <w:rsid w:val="005B2FB3"/>
    <w:rsid w:val="005B7A03"/>
    <w:rsid w:val="005C0DCB"/>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3EBD"/>
    <w:rsid w:val="00677544"/>
    <w:rsid w:val="00681687"/>
    <w:rsid w:val="00686295"/>
    <w:rsid w:val="00686587"/>
    <w:rsid w:val="006904CF"/>
    <w:rsid w:val="006946CD"/>
    <w:rsid w:val="00695EE2"/>
    <w:rsid w:val="0069660B"/>
    <w:rsid w:val="006972F7"/>
    <w:rsid w:val="006A1B33"/>
    <w:rsid w:val="006A48F1"/>
    <w:rsid w:val="006A5249"/>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45EA"/>
    <w:rsid w:val="007267CF"/>
    <w:rsid w:val="00731F3F"/>
    <w:rsid w:val="00733BAB"/>
    <w:rsid w:val="0073604C"/>
    <w:rsid w:val="00737F05"/>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73BED"/>
    <w:rsid w:val="0078405B"/>
    <w:rsid w:val="00786D99"/>
    <w:rsid w:val="00786F58"/>
    <w:rsid w:val="00787CC1"/>
    <w:rsid w:val="00792F4E"/>
    <w:rsid w:val="0079398D"/>
    <w:rsid w:val="00796C25"/>
    <w:rsid w:val="007A287C"/>
    <w:rsid w:val="007A3B2A"/>
    <w:rsid w:val="007A58A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C94"/>
    <w:rsid w:val="00802FFA"/>
    <w:rsid w:val="00810E4B"/>
    <w:rsid w:val="00811797"/>
    <w:rsid w:val="00814BAA"/>
    <w:rsid w:val="00816F0C"/>
    <w:rsid w:val="00820E81"/>
    <w:rsid w:val="0082211C"/>
    <w:rsid w:val="008221BE"/>
    <w:rsid w:val="00824295"/>
    <w:rsid w:val="00827A65"/>
    <w:rsid w:val="00830473"/>
    <w:rsid w:val="008313F3"/>
    <w:rsid w:val="00833DDE"/>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9CB"/>
    <w:rsid w:val="008A2749"/>
    <w:rsid w:val="008A3A90"/>
    <w:rsid w:val="008A4E2A"/>
    <w:rsid w:val="008B06D4"/>
    <w:rsid w:val="008B4F20"/>
    <w:rsid w:val="008B68E7"/>
    <w:rsid w:val="008B7FFD"/>
    <w:rsid w:val="008C2296"/>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27ED7"/>
    <w:rsid w:val="00930386"/>
    <w:rsid w:val="009309F5"/>
    <w:rsid w:val="00933237"/>
    <w:rsid w:val="00933F28"/>
    <w:rsid w:val="009400C3"/>
    <w:rsid w:val="009453F7"/>
    <w:rsid w:val="009476C0"/>
    <w:rsid w:val="00947F1E"/>
    <w:rsid w:val="00955F3D"/>
    <w:rsid w:val="00963E34"/>
    <w:rsid w:val="00964DFA"/>
    <w:rsid w:val="00970A69"/>
    <w:rsid w:val="0098155C"/>
    <w:rsid w:val="009827D1"/>
    <w:rsid w:val="00983B77"/>
    <w:rsid w:val="00984251"/>
    <w:rsid w:val="00984D00"/>
    <w:rsid w:val="009920C9"/>
    <w:rsid w:val="00996053"/>
    <w:rsid w:val="00997A91"/>
    <w:rsid w:val="009A0B2F"/>
    <w:rsid w:val="009A1CF4"/>
    <w:rsid w:val="009A37D7"/>
    <w:rsid w:val="009A4E17"/>
    <w:rsid w:val="009A6955"/>
    <w:rsid w:val="009B341C"/>
    <w:rsid w:val="009B392F"/>
    <w:rsid w:val="009B5747"/>
    <w:rsid w:val="009C0B81"/>
    <w:rsid w:val="009C3182"/>
    <w:rsid w:val="009C3C38"/>
    <w:rsid w:val="009D2C27"/>
    <w:rsid w:val="009D503E"/>
    <w:rsid w:val="009D650C"/>
    <w:rsid w:val="009E2309"/>
    <w:rsid w:val="009E42B9"/>
    <w:rsid w:val="009E4E17"/>
    <w:rsid w:val="009E54B9"/>
    <w:rsid w:val="009F359E"/>
    <w:rsid w:val="009F4C2E"/>
    <w:rsid w:val="00A014A3"/>
    <w:rsid w:val="00A027CC"/>
    <w:rsid w:val="00A0412D"/>
    <w:rsid w:val="00A06EBE"/>
    <w:rsid w:val="00A1553F"/>
    <w:rsid w:val="00A15DF0"/>
    <w:rsid w:val="00A16641"/>
    <w:rsid w:val="00A21211"/>
    <w:rsid w:val="00A22883"/>
    <w:rsid w:val="00A26AFE"/>
    <w:rsid w:val="00A27C42"/>
    <w:rsid w:val="00A30F8A"/>
    <w:rsid w:val="00A33890"/>
    <w:rsid w:val="00A34E7F"/>
    <w:rsid w:val="00A36027"/>
    <w:rsid w:val="00A41906"/>
    <w:rsid w:val="00A4235F"/>
    <w:rsid w:val="00A46F0A"/>
    <w:rsid w:val="00A46F25"/>
    <w:rsid w:val="00A47CC2"/>
    <w:rsid w:val="00A502BA"/>
    <w:rsid w:val="00A60146"/>
    <w:rsid w:val="00A601A9"/>
    <w:rsid w:val="00A60F6F"/>
    <w:rsid w:val="00A622C4"/>
    <w:rsid w:val="00A6283D"/>
    <w:rsid w:val="00A676FF"/>
    <w:rsid w:val="00A67E01"/>
    <w:rsid w:val="00A73EBA"/>
    <w:rsid w:val="00A754B4"/>
    <w:rsid w:val="00A76665"/>
    <w:rsid w:val="00A76749"/>
    <w:rsid w:val="00A807C1"/>
    <w:rsid w:val="00A82658"/>
    <w:rsid w:val="00A83025"/>
    <w:rsid w:val="00A83374"/>
    <w:rsid w:val="00A92D4E"/>
    <w:rsid w:val="00A96172"/>
    <w:rsid w:val="00A96D52"/>
    <w:rsid w:val="00A97C5F"/>
    <w:rsid w:val="00AA2971"/>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174B"/>
    <w:rsid w:val="00AE56C0"/>
    <w:rsid w:val="00AF5F03"/>
    <w:rsid w:val="00AF7ACC"/>
    <w:rsid w:val="00B00914"/>
    <w:rsid w:val="00B028AD"/>
    <w:rsid w:val="00B02A8E"/>
    <w:rsid w:val="00B052EE"/>
    <w:rsid w:val="00B1081F"/>
    <w:rsid w:val="00B1733C"/>
    <w:rsid w:val="00B2496B"/>
    <w:rsid w:val="00B27499"/>
    <w:rsid w:val="00B3010D"/>
    <w:rsid w:val="00B35151"/>
    <w:rsid w:val="00B37ADA"/>
    <w:rsid w:val="00B4057F"/>
    <w:rsid w:val="00B433F2"/>
    <w:rsid w:val="00B458E8"/>
    <w:rsid w:val="00B52CAC"/>
    <w:rsid w:val="00B5397B"/>
    <w:rsid w:val="00B53EE9"/>
    <w:rsid w:val="00B602FB"/>
    <w:rsid w:val="00B6183E"/>
    <w:rsid w:val="00B62809"/>
    <w:rsid w:val="00B72F2A"/>
    <w:rsid w:val="00B74716"/>
    <w:rsid w:val="00B7675A"/>
    <w:rsid w:val="00B8016B"/>
    <w:rsid w:val="00B81898"/>
    <w:rsid w:val="00B82DED"/>
    <w:rsid w:val="00B8402B"/>
    <w:rsid w:val="00B8606B"/>
    <w:rsid w:val="00B864AE"/>
    <w:rsid w:val="00B878E7"/>
    <w:rsid w:val="00B879CC"/>
    <w:rsid w:val="00B97278"/>
    <w:rsid w:val="00B97943"/>
    <w:rsid w:val="00BA1D0B"/>
    <w:rsid w:val="00BA2B50"/>
    <w:rsid w:val="00BA385D"/>
    <w:rsid w:val="00BA6972"/>
    <w:rsid w:val="00BB1B3A"/>
    <w:rsid w:val="00BB1E0D"/>
    <w:rsid w:val="00BB26C8"/>
    <w:rsid w:val="00BB4D9B"/>
    <w:rsid w:val="00BB73FF"/>
    <w:rsid w:val="00BB7688"/>
    <w:rsid w:val="00BC04E4"/>
    <w:rsid w:val="00BC5BEF"/>
    <w:rsid w:val="00BC7423"/>
    <w:rsid w:val="00BC74B2"/>
    <w:rsid w:val="00BC7CAC"/>
    <w:rsid w:val="00BD0D52"/>
    <w:rsid w:val="00BD6D76"/>
    <w:rsid w:val="00BE2870"/>
    <w:rsid w:val="00BE2C87"/>
    <w:rsid w:val="00BE49A6"/>
    <w:rsid w:val="00BE56B3"/>
    <w:rsid w:val="00BE676D"/>
    <w:rsid w:val="00BE6980"/>
    <w:rsid w:val="00BF04E8"/>
    <w:rsid w:val="00BF16BF"/>
    <w:rsid w:val="00BF4D1F"/>
    <w:rsid w:val="00BF6A8B"/>
    <w:rsid w:val="00BF76BE"/>
    <w:rsid w:val="00C021E8"/>
    <w:rsid w:val="00C02A73"/>
    <w:rsid w:val="00C02E2F"/>
    <w:rsid w:val="00C063D2"/>
    <w:rsid w:val="00C07FD9"/>
    <w:rsid w:val="00C10955"/>
    <w:rsid w:val="00C11C4D"/>
    <w:rsid w:val="00C162C0"/>
    <w:rsid w:val="00C1712C"/>
    <w:rsid w:val="00C20634"/>
    <w:rsid w:val="00C212E0"/>
    <w:rsid w:val="00C23E16"/>
    <w:rsid w:val="00C27E37"/>
    <w:rsid w:val="00C32713"/>
    <w:rsid w:val="00C34BCF"/>
    <w:rsid w:val="00C351B8"/>
    <w:rsid w:val="00C37EB2"/>
    <w:rsid w:val="00C410D9"/>
    <w:rsid w:val="00C44DB7"/>
    <w:rsid w:val="00C4510A"/>
    <w:rsid w:val="00C4644B"/>
    <w:rsid w:val="00C47739"/>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6B72"/>
    <w:rsid w:val="00CD7F73"/>
    <w:rsid w:val="00CE26C5"/>
    <w:rsid w:val="00CE36AF"/>
    <w:rsid w:val="00CE47F3"/>
    <w:rsid w:val="00CE54DD"/>
    <w:rsid w:val="00CF0DA5"/>
    <w:rsid w:val="00CF135C"/>
    <w:rsid w:val="00CF5D31"/>
    <w:rsid w:val="00CF5F3B"/>
    <w:rsid w:val="00CF7733"/>
    <w:rsid w:val="00CF791A"/>
    <w:rsid w:val="00D00513"/>
    <w:rsid w:val="00D00D7D"/>
    <w:rsid w:val="00D030AE"/>
    <w:rsid w:val="00D04D13"/>
    <w:rsid w:val="00D05533"/>
    <w:rsid w:val="00D139C8"/>
    <w:rsid w:val="00D17F81"/>
    <w:rsid w:val="00D2645E"/>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6A7B"/>
    <w:rsid w:val="00D729DE"/>
    <w:rsid w:val="00D754D9"/>
    <w:rsid w:val="00D75B6A"/>
    <w:rsid w:val="00D778DF"/>
    <w:rsid w:val="00D80353"/>
    <w:rsid w:val="00D84BDA"/>
    <w:rsid w:val="00D86D9E"/>
    <w:rsid w:val="00D87013"/>
    <w:rsid w:val="00D87626"/>
    <w:rsid w:val="00D876A8"/>
    <w:rsid w:val="00D87F26"/>
    <w:rsid w:val="00D913F0"/>
    <w:rsid w:val="00D93063"/>
    <w:rsid w:val="00D933B0"/>
    <w:rsid w:val="00D951FC"/>
    <w:rsid w:val="00D977E8"/>
    <w:rsid w:val="00D97B16"/>
    <w:rsid w:val="00DA119B"/>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4848"/>
    <w:rsid w:val="00DE6F44"/>
    <w:rsid w:val="00DF1B58"/>
    <w:rsid w:val="00E009DA"/>
    <w:rsid w:val="00E034B8"/>
    <w:rsid w:val="00E037D9"/>
    <w:rsid w:val="00E04927"/>
    <w:rsid w:val="00E061BC"/>
    <w:rsid w:val="00E11A48"/>
    <w:rsid w:val="00E130EB"/>
    <w:rsid w:val="00E162CD"/>
    <w:rsid w:val="00E17FA5"/>
    <w:rsid w:val="00E21BFE"/>
    <w:rsid w:val="00E21C88"/>
    <w:rsid w:val="00E223AC"/>
    <w:rsid w:val="00E23CF3"/>
    <w:rsid w:val="00E26930"/>
    <w:rsid w:val="00E26C15"/>
    <w:rsid w:val="00E27257"/>
    <w:rsid w:val="00E27F4F"/>
    <w:rsid w:val="00E33540"/>
    <w:rsid w:val="00E3755C"/>
    <w:rsid w:val="00E449D0"/>
    <w:rsid w:val="00E44A34"/>
    <w:rsid w:val="00E4506A"/>
    <w:rsid w:val="00E46232"/>
    <w:rsid w:val="00E527BA"/>
    <w:rsid w:val="00E53F99"/>
    <w:rsid w:val="00E56510"/>
    <w:rsid w:val="00E62EA8"/>
    <w:rsid w:val="00E67A6E"/>
    <w:rsid w:val="00E70096"/>
    <w:rsid w:val="00E71B43"/>
    <w:rsid w:val="00E7477A"/>
    <w:rsid w:val="00E81612"/>
    <w:rsid w:val="00E82BD7"/>
    <w:rsid w:val="00E859E3"/>
    <w:rsid w:val="00E87D18"/>
    <w:rsid w:val="00E87D62"/>
    <w:rsid w:val="00E94AC1"/>
    <w:rsid w:val="00E97333"/>
    <w:rsid w:val="00EA486E"/>
    <w:rsid w:val="00EA4FA3"/>
    <w:rsid w:val="00EA6E85"/>
    <w:rsid w:val="00EB001B"/>
    <w:rsid w:val="00EB3082"/>
    <w:rsid w:val="00EB6A10"/>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07CEA"/>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5469"/>
    <w:rsid w:val="00F46BD9"/>
    <w:rsid w:val="00F507CC"/>
    <w:rsid w:val="00F55E83"/>
    <w:rsid w:val="00F60BE0"/>
    <w:rsid w:val="00F6280E"/>
    <w:rsid w:val="00F6603D"/>
    <w:rsid w:val="00F666EC"/>
    <w:rsid w:val="00F66A1D"/>
    <w:rsid w:val="00F67EE6"/>
    <w:rsid w:val="00F7050A"/>
    <w:rsid w:val="00F745A1"/>
    <w:rsid w:val="00F75533"/>
    <w:rsid w:val="00F8036D"/>
    <w:rsid w:val="00F809DC"/>
    <w:rsid w:val="00F86EB0"/>
    <w:rsid w:val="00F92D7D"/>
    <w:rsid w:val="00FA154B"/>
    <w:rsid w:val="00FA3811"/>
    <w:rsid w:val="00FA3B9F"/>
    <w:rsid w:val="00FA3F06"/>
    <w:rsid w:val="00FA4009"/>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07D3"/>
    <w:rsid w:val="00FF1ABA"/>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52CAC"/>
    <w:pPr>
      <w:keepNext/>
      <w:keepLines/>
      <w:spacing w:before="240" w:after="120" w:line="240" w:lineRule="auto"/>
      <w:outlineLvl w:val="0"/>
    </w:pPr>
    <w:rPr>
      <w:b/>
      <w:bCs/>
      <w:strike/>
      <w:noProof/>
      <w:color w:val="1F497D" w:themeColor="text2"/>
      <w:sz w:val="26"/>
      <w:szCs w:val="26"/>
      <w:u w:val="single"/>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52CAC"/>
    <w:rPr>
      <w:b/>
      <w:bCs/>
      <w:strike/>
      <w:noProof/>
      <w:color w:val="1F497D" w:themeColor="text2"/>
      <w:sz w:val="26"/>
      <w:szCs w:val="26"/>
      <w:u w:val="single"/>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52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 w:type="paragraph" w:customStyle="1" w:styleId="LabSection">
    <w:name w:val="Lab Section"/>
    <w:basedOn w:val="Normal"/>
    <w:next w:val="Normal"/>
    <w:qFormat/>
    <w:rsid w:val="00E46232"/>
    <w:pPr>
      <w:keepNext/>
      <w:tabs>
        <w:tab w:val="num" w:pos="0"/>
      </w:tabs>
      <w:spacing w:before="240" w:after="120" w:line="240" w:lineRule="auto"/>
    </w:pPr>
    <w:rPr>
      <w:rFonts w:eastAsia="Times New Roman"/>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00779E"/>
    <w:rsid w:val="000F0B09"/>
    <w:rsid w:val="00163A62"/>
    <w:rsid w:val="0020570A"/>
    <w:rsid w:val="003457B6"/>
    <w:rsid w:val="00750005"/>
    <w:rsid w:val="0075517D"/>
    <w:rsid w:val="007F5D52"/>
    <w:rsid w:val="00911A2A"/>
    <w:rsid w:val="00991B4E"/>
    <w:rsid w:val="009A36EC"/>
    <w:rsid w:val="009A3B29"/>
    <w:rsid w:val="009A40B5"/>
    <w:rsid w:val="00A17235"/>
    <w:rsid w:val="00A81F87"/>
    <w:rsid w:val="00B07929"/>
    <w:rsid w:val="00C146AD"/>
    <w:rsid w:val="00C77F7C"/>
    <w:rsid w:val="00E404B2"/>
    <w:rsid w:val="00ED6E4B"/>
    <w:rsid w:val="00F63AF1"/>
    <w:rsid w:val="00FF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3137E-429E-47F9-8C4E-3D9528FB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182</TotalTime>
  <Pages>19</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dc:description>2013</dc:description>
  <cp:lastModifiedBy>Natalia Palej</cp:lastModifiedBy>
  <cp:revision>85</cp:revision>
  <cp:lastPrinted>2022-10-25T11:26:00Z</cp:lastPrinted>
  <dcterms:created xsi:type="dcterms:W3CDTF">2022-10-25T11:25:00Z</dcterms:created>
  <dcterms:modified xsi:type="dcterms:W3CDTF">2024-10-17T14:24:00Z</dcterms:modified>
</cp:coreProperties>
</file>