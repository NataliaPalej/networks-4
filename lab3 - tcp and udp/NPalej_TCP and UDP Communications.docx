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BDA3" w14:textId="0198918C" w:rsidR="008E6142" w:rsidRDefault="00000000" w:rsidP="00C22E40">
      <w:pPr>
        <w:pStyle w:val="Title"/>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r w:rsidR="004D36D7" w:rsidRPr="00FD4A68">
        <w:t xml:space="preserve"> </w:t>
      </w:r>
      <w:r w:rsidR="008E6142" w:rsidRPr="00BB73FF">
        <w:t>Objective</w:t>
      </w:r>
      <w:r w:rsidR="008E6142">
        <w:t>s</w:t>
      </w:r>
    </w:p>
    <w:p w14:paraId="551463A7" w14:textId="0A3FD590" w:rsidR="00C22E40" w:rsidRDefault="00C22E40" w:rsidP="00C22E40">
      <w:pPr>
        <w:pStyle w:val="BodyTextL25"/>
      </w:pPr>
    </w:p>
    <w:p w14:paraId="69108300" w14:textId="77777777" w:rsidR="00DD26FB" w:rsidRDefault="00C22E40" w:rsidP="008660CA">
      <w:pPr>
        <w:pStyle w:val="BodyTextL25"/>
        <w:rPr>
          <w:color w:val="FF0000"/>
        </w:rPr>
      </w:pPr>
      <w:r w:rsidRPr="008660CA">
        <w:rPr>
          <w:b/>
          <w:color w:val="FF0000"/>
          <w:u w:val="single"/>
        </w:rPr>
        <w:t>Aim:</w:t>
      </w:r>
      <w:r w:rsidRPr="00C22E40">
        <w:rPr>
          <w:color w:val="FF0000"/>
        </w:rPr>
        <w:t xml:space="preserve"> </w:t>
      </w:r>
    </w:p>
    <w:p w14:paraId="7FE1E772" w14:textId="44178A21" w:rsidR="00DD26FB" w:rsidRDefault="00DD26FB" w:rsidP="008660CA">
      <w:pPr>
        <w:pStyle w:val="BodyTextL25"/>
        <w:rPr>
          <w:color w:val="FF0000"/>
        </w:rPr>
      </w:pPr>
      <w:r>
        <w:rPr>
          <w:color w:val="FF0000"/>
        </w:rPr>
        <w:t>T</w:t>
      </w:r>
      <w:r w:rsidR="00C22E40" w:rsidRPr="00C22E40">
        <w:rPr>
          <w:color w:val="FF0000"/>
        </w:rPr>
        <w:t xml:space="preserve">he aim of this lab is for the learner to explore </w:t>
      </w:r>
      <w:r w:rsidR="008660CA">
        <w:rPr>
          <w:color w:val="FF0000"/>
        </w:rPr>
        <w:t xml:space="preserve">in detail, </w:t>
      </w:r>
      <w:r w:rsidR="00C22E40" w:rsidRPr="00C22E40">
        <w:rPr>
          <w:color w:val="FF0000"/>
        </w:rPr>
        <w:t>the communication</w:t>
      </w:r>
      <w:r w:rsidR="00C22E40">
        <w:rPr>
          <w:color w:val="FF0000"/>
        </w:rPr>
        <w:t xml:space="preserve"> activity </w:t>
      </w:r>
      <w:r w:rsidR="00C22E40" w:rsidRPr="00C22E40">
        <w:rPr>
          <w:color w:val="FF0000"/>
        </w:rPr>
        <w:t>of various different traffic types (such as Web (HTT</w:t>
      </w:r>
      <w:r w:rsidR="008660CA">
        <w:rPr>
          <w:color w:val="FF0000"/>
        </w:rPr>
        <w:t>P</w:t>
      </w:r>
      <w:r w:rsidR="00C22E40" w:rsidRPr="00C22E40">
        <w:rPr>
          <w:color w:val="FF0000"/>
        </w:rPr>
        <w:t xml:space="preserve">)) traffic, FTP traffic, DNS traffic and </w:t>
      </w:r>
      <w:r w:rsidR="008660CA">
        <w:rPr>
          <w:color w:val="FF0000"/>
        </w:rPr>
        <w:t>E</w:t>
      </w:r>
      <w:r w:rsidR="00C22E40" w:rsidRPr="00C22E40">
        <w:rPr>
          <w:color w:val="FF0000"/>
        </w:rPr>
        <w:t>mail)</w:t>
      </w:r>
      <w:r w:rsidR="00C22E40">
        <w:rPr>
          <w:color w:val="FF0000"/>
        </w:rPr>
        <w:t xml:space="preserve">.  </w:t>
      </w:r>
    </w:p>
    <w:p w14:paraId="698652E6" w14:textId="1CD0588D" w:rsidR="008660CA" w:rsidRDefault="008660CA" w:rsidP="008660CA">
      <w:pPr>
        <w:pStyle w:val="BodyTextL25"/>
        <w:rPr>
          <w:color w:val="FF0000"/>
        </w:rPr>
      </w:pPr>
      <w:r>
        <w:rPr>
          <w:color w:val="FF0000"/>
        </w:rPr>
        <w:t xml:space="preserve">The </w:t>
      </w:r>
      <w:r w:rsidR="00C22E40">
        <w:rPr>
          <w:color w:val="FF0000"/>
        </w:rPr>
        <w:t xml:space="preserve">network </w:t>
      </w:r>
      <w:r>
        <w:rPr>
          <w:color w:val="FF0000"/>
        </w:rPr>
        <w:t xml:space="preserve">deployment (PT-activity file supplied) </w:t>
      </w:r>
      <w:r w:rsidR="00C22E40">
        <w:rPr>
          <w:color w:val="FF0000"/>
        </w:rPr>
        <w:t>incorporates a number of different clients, connected in a star topology to a central switch.</w:t>
      </w:r>
      <w:r>
        <w:rPr>
          <w:color w:val="FF0000"/>
        </w:rPr>
        <w:t xml:space="preserve">  </w:t>
      </w:r>
      <w:r w:rsidRPr="008660CA">
        <w:rPr>
          <w:color w:val="FF0000"/>
        </w:rPr>
        <w:t>This simulation activity is intended to provide a foundation for understanding TCP and UDP in detail. Packet Tracer simulation mode provides you the ability to view the state of different PDUs as they travel through the network.</w:t>
      </w:r>
      <w:r>
        <w:rPr>
          <w:color w:val="FF0000"/>
        </w:rPr>
        <w:t xml:space="preserve">  </w:t>
      </w:r>
    </w:p>
    <w:p w14:paraId="766F8FD4" w14:textId="77777777" w:rsidR="00DD26FB" w:rsidRDefault="008660CA" w:rsidP="008660CA">
      <w:pPr>
        <w:pStyle w:val="BodyTextL25"/>
        <w:rPr>
          <w:color w:val="FF0000"/>
        </w:rPr>
      </w:pPr>
      <w:r>
        <w:rPr>
          <w:color w:val="FF0000"/>
        </w:rPr>
        <w:t xml:space="preserve">The learner is required to follow the instructions given in this document to complete the simulation, exploring the different states of transmission and complete the questions presented.   </w:t>
      </w:r>
    </w:p>
    <w:p w14:paraId="2845CAC0" w14:textId="77777777" w:rsidR="00DD26FB" w:rsidRDefault="008660CA" w:rsidP="008660CA">
      <w:pPr>
        <w:pStyle w:val="BodyTextL25"/>
        <w:rPr>
          <w:color w:val="FF0000"/>
        </w:rPr>
      </w:pPr>
      <w:r>
        <w:rPr>
          <w:color w:val="FF0000"/>
        </w:rPr>
        <w:t xml:space="preserve">Take note of the various protocols used (from the Application layer) and the underlying Transport layer protocol that they use.  </w:t>
      </w:r>
    </w:p>
    <w:p w14:paraId="72C72D09" w14:textId="30EDA7A9" w:rsidR="008660CA" w:rsidRDefault="008660CA" w:rsidP="008660CA">
      <w:pPr>
        <w:pStyle w:val="BodyTextL25"/>
        <w:rPr>
          <w:color w:val="FF0000"/>
        </w:rPr>
      </w:pPr>
      <w:r>
        <w:rPr>
          <w:color w:val="FF0000"/>
        </w:rPr>
        <w:t xml:space="preserve">Upon completion of this lab exercise, the learner will have </w:t>
      </w:r>
      <w:r w:rsidR="006E522D">
        <w:rPr>
          <w:color w:val="FF0000"/>
        </w:rPr>
        <w:t>gained</w:t>
      </w:r>
      <w:r>
        <w:rPr>
          <w:color w:val="FF0000"/>
        </w:rPr>
        <w:t xml:space="preserve"> an understanding of </w:t>
      </w:r>
      <w:r w:rsidR="006E522D">
        <w:rPr>
          <w:color w:val="FF0000"/>
        </w:rPr>
        <w:t>communications between</w:t>
      </w:r>
      <w:r w:rsidR="00702525">
        <w:rPr>
          <w:color w:val="FF0000"/>
        </w:rPr>
        <w:t xml:space="preserve"> devices using various application protocols and the fundamentals of TCP and UDP as the underlying Transport layer protocols used. </w:t>
      </w:r>
    </w:p>
    <w:p w14:paraId="4DF0B6B9" w14:textId="38997917" w:rsidR="00C22E40" w:rsidRPr="00C22E40" w:rsidRDefault="00C22E40" w:rsidP="00C22E40">
      <w:pPr>
        <w:pStyle w:val="BodyTextL25"/>
        <w:rPr>
          <w:color w:val="FF0000"/>
        </w:rPr>
      </w:pPr>
    </w:p>
    <w:p w14:paraId="0240C234" w14:textId="77777777" w:rsidR="008E6142" w:rsidRPr="004C0909" w:rsidRDefault="008E6142" w:rsidP="008E6142">
      <w:pPr>
        <w:pStyle w:val="BodyTextL25Bold"/>
      </w:pPr>
      <w:r>
        <w:t>Part 1: Generate Network Traffic in Simulation Mode</w:t>
      </w:r>
    </w:p>
    <w:p w14:paraId="0966E9E9" w14:textId="77777777" w:rsidR="008E6142" w:rsidRPr="004C0909" w:rsidRDefault="008E6142" w:rsidP="008E6142">
      <w:pPr>
        <w:pStyle w:val="BodyTextL25Bold"/>
      </w:pPr>
      <w:r>
        <w:t>Part 2: Examine the Functionality of the TCP and UDP Protocols</w:t>
      </w:r>
    </w:p>
    <w:p w14:paraId="4C2838C8" w14:textId="77777777" w:rsidR="008E6142" w:rsidRPr="00C07FD9" w:rsidRDefault="008E6142" w:rsidP="008E6142">
      <w:pPr>
        <w:pStyle w:val="Heading1"/>
        <w:numPr>
          <w:ilvl w:val="0"/>
          <w:numId w:val="3"/>
        </w:numPr>
      </w:pPr>
      <w:r>
        <w:t>Background</w:t>
      </w:r>
    </w:p>
    <w:p w14:paraId="1B9D2A97" w14:textId="77777777" w:rsidR="008E6142" w:rsidRPr="00516904" w:rsidRDefault="008E6142" w:rsidP="008E6142">
      <w:pPr>
        <w:pStyle w:val="BodyTextL25"/>
        <w:rPr>
          <w:strike/>
        </w:rPr>
      </w:pPr>
      <w:r w:rsidRPr="00516904">
        <w:rPr>
          <w:strike/>
        </w:rP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7777A277" w14:textId="77777777" w:rsidR="00D179D3" w:rsidRDefault="00D179D3" w:rsidP="00D179D3">
      <w:pPr>
        <w:pStyle w:val="Heading1"/>
      </w:pPr>
      <w:r>
        <w:t>Instructions</w:t>
      </w:r>
    </w:p>
    <w:p w14:paraId="43A0B79A" w14:textId="77777777" w:rsidR="008E6142" w:rsidRPr="00934AD8" w:rsidRDefault="008E6142" w:rsidP="008E6142">
      <w:pPr>
        <w:pStyle w:val="Heading2"/>
        <w:rPr>
          <w:strike/>
        </w:rPr>
      </w:pPr>
      <w:r w:rsidRPr="00934AD8">
        <w:rPr>
          <w:strike/>
        </w:rPr>
        <w:t>Generate Network Traffic in Simulation Mode and View Multiplexing</w:t>
      </w:r>
    </w:p>
    <w:p w14:paraId="07B058E7" w14:textId="77777777" w:rsidR="008E6142" w:rsidRPr="00934AD8" w:rsidRDefault="008E6142" w:rsidP="008E6142">
      <w:pPr>
        <w:pStyle w:val="Heading3"/>
        <w:rPr>
          <w:strike/>
        </w:rPr>
      </w:pPr>
      <w:r w:rsidRPr="00934AD8">
        <w:rPr>
          <w:strike/>
        </w:rPr>
        <w:t>Generate traffic to populate Address Resolution Protocol (ARP) tables.</w:t>
      </w:r>
    </w:p>
    <w:p w14:paraId="134F541D" w14:textId="77777777" w:rsidR="008E6142" w:rsidRPr="00934AD8" w:rsidRDefault="008E6142" w:rsidP="006B315B">
      <w:pPr>
        <w:pStyle w:val="BodyTextL25"/>
        <w:rPr>
          <w:strike/>
        </w:rPr>
      </w:pPr>
      <w:r w:rsidRPr="00934AD8">
        <w:rPr>
          <w:strike/>
        </w:rPr>
        <w:t xml:space="preserve">Perform the following task to reduce the amount of network traffic viewed in the simulation. </w:t>
      </w:r>
    </w:p>
    <w:p w14:paraId="655A86DE" w14:textId="77777777" w:rsidR="008E6142" w:rsidRPr="00934AD8" w:rsidRDefault="008E6142" w:rsidP="008E6142">
      <w:pPr>
        <w:pStyle w:val="SubStepAlpha"/>
        <w:rPr>
          <w:strike/>
        </w:rPr>
      </w:pPr>
      <w:r w:rsidRPr="00934AD8">
        <w:rPr>
          <w:strike/>
        </w:rPr>
        <w:t xml:space="preserve">Click </w:t>
      </w:r>
      <w:proofErr w:type="spellStart"/>
      <w:r w:rsidRPr="00934AD8">
        <w:rPr>
          <w:b/>
          <w:strike/>
        </w:rPr>
        <w:t>MultiServer</w:t>
      </w:r>
      <w:proofErr w:type="spellEnd"/>
      <w:r w:rsidRPr="00934AD8">
        <w:rPr>
          <w:strike/>
        </w:rPr>
        <w:t xml:space="preserve"> and click the </w:t>
      </w:r>
      <w:r w:rsidRPr="00934AD8">
        <w:rPr>
          <w:b/>
          <w:strike/>
        </w:rPr>
        <w:t>Desktop</w:t>
      </w:r>
      <w:r w:rsidRPr="00934AD8">
        <w:rPr>
          <w:strike/>
        </w:rPr>
        <w:t xml:space="preserve"> tab &gt; </w:t>
      </w:r>
      <w:r w:rsidRPr="00934AD8">
        <w:rPr>
          <w:b/>
          <w:strike/>
        </w:rPr>
        <w:t>Command Prompt</w:t>
      </w:r>
      <w:r w:rsidRPr="00934AD8">
        <w:rPr>
          <w:strike/>
        </w:rPr>
        <w:t>.</w:t>
      </w:r>
    </w:p>
    <w:p w14:paraId="5CF4E48A" w14:textId="77777777" w:rsidR="008E6142" w:rsidRPr="00934AD8" w:rsidRDefault="008E6142" w:rsidP="00076743">
      <w:pPr>
        <w:pStyle w:val="SubStepAlpha"/>
        <w:rPr>
          <w:strike/>
        </w:rPr>
      </w:pPr>
      <w:r w:rsidRPr="00934AD8">
        <w:rPr>
          <w:strike/>
        </w:rPr>
        <w:t xml:space="preserve">Enter the </w:t>
      </w:r>
      <w:r w:rsidRPr="00934AD8">
        <w:rPr>
          <w:b/>
          <w:strike/>
        </w:rPr>
        <w:t xml:space="preserve">ping -n 1 192.168.1.255 </w:t>
      </w:r>
      <w:r w:rsidRPr="00934AD8">
        <w:rPr>
          <w:strike/>
        </w:rP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934AD8">
        <w:rPr>
          <w:strike/>
        </w:rPr>
        <w:t>MultiServer</w:t>
      </w:r>
      <w:proofErr w:type="spellEnd"/>
      <w:r w:rsidRPr="00934AD8">
        <w:rPr>
          <w:strike/>
        </w:rPr>
        <w:t>.</w:t>
      </w:r>
    </w:p>
    <w:p w14:paraId="39F05F92" w14:textId="77777777" w:rsidR="008E6142" w:rsidRDefault="008E6142" w:rsidP="008E6142">
      <w:pPr>
        <w:pStyle w:val="SubStepAlpha"/>
      </w:pPr>
      <w:r w:rsidRPr="00934AD8">
        <w:rPr>
          <w:strike/>
        </w:rPr>
        <w:t xml:space="preserve">Close the </w:t>
      </w:r>
      <w:proofErr w:type="spellStart"/>
      <w:r w:rsidRPr="00934AD8">
        <w:rPr>
          <w:b/>
          <w:strike/>
        </w:rPr>
        <w:t>MultiServer</w:t>
      </w:r>
      <w:proofErr w:type="spellEnd"/>
      <w:r w:rsidRPr="00934AD8">
        <w:rPr>
          <w:strike/>
        </w:rPr>
        <w:t xml:space="preserve"> window</w:t>
      </w:r>
      <w:r>
        <w:t>.</w:t>
      </w:r>
    </w:p>
    <w:p w14:paraId="558F2AEC" w14:textId="77777777" w:rsidR="008E6142" w:rsidRPr="000361E0" w:rsidRDefault="008E6142" w:rsidP="00076743">
      <w:pPr>
        <w:pStyle w:val="Heading3"/>
        <w:rPr>
          <w:strike/>
        </w:rPr>
      </w:pPr>
      <w:r w:rsidRPr="000361E0">
        <w:rPr>
          <w:strike/>
        </w:rPr>
        <w:t>Generate web (HTTP) traffic.</w:t>
      </w:r>
    </w:p>
    <w:p w14:paraId="706E7320" w14:textId="77777777" w:rsidR="008E6142" w:rsidRPr="000361E0" w:rsidRDefault="008E6142" w:rsidP="008E6142">
      <w:pPr>
        <w:pStyle w:val="SubStepAlpha"/>
        <w:rPr>
          <w:strike/>
        </w:rPr>
      </w:pPr>
      <w:r w:rsidRPr="000361E0">
        <w:rPr>
          <w:strike/>
        </w:rPr>
        <w:t>Switch to Simulation mode.</w:t>
      </w:r>
    </w:p>
    <w:p w14:paraId="58439932" w14:textId="77777777" w:rsidR="008E6142" w:rsidRPr="000361E0" w:rsidRDefault="008E6142" w:rsidP="008E6142">
      <w:pPr>
        <w:pStyle w:val="SubStepAlpha"/>
        <w:rPr>
          <w:strike/>
        </w:rPr>
      </w:pPr>
      <w:r w:rsidRPr="000361E0">
        <w:rPr>
          <w:strike/>
        </w:rPr>
        <w:t xml:space="preserve">Click </w:t>
      </w:r>
      <w:r w:rsidRPr="000361E0">
        <w:rPr>
          <w:b/>
          <w:strike/>
        </w:rPr>
        <w:t>HTTP Client</w:t>
      </w:r>
      <w:r w:rsidRPr="000361E0">
        <w:rPr>
          <w:strike/>
        </w:rPr>
        <w:t xml:space="preserve"> and open the </w:t>
      </w:r>
      <w:r w:rsidRPr="000361E0">
        <w:rPr>
          <w:b/>
          <w:strike/>
        </w:rPr>
        <w:t>Web Browser</w:t>
      </w:r>
      <w:r w:rsidRPr="000361E0">
        <w:rPr>
          <w:strike/>
        </w:rPr>
        <w:t xml:space="preserve"> from the desktop.</w:t>
      </w:r>
    </w:p>
    <w:p w14:paraId="3458F5B2" w14:textId="77777777" w:rsidR="008E6142" w:rsidRPr="000361E0" w:rsidRDefault="008E6142" w:rsidP="008E6142">
      <w:pPr>
        <w:pStyle w:val="SubStepAlpha"/>
        <w:rPr>
          <w:strike/>
        </w:rPr>
      </w:pPr>
      <w:r w:rsidRPr="000361E0">
        <w:rPr>
          <w:strike/>
        </w:rPr>
        <w:lastRenderedPageBreak/>
        <w:t xml:space="preserve">In the URL field, enter </w:t>
      </w:r>
      <w:r w:rsidRPr="000361E0">
        <w:rPr>
          <w:b/>
          <w:strike/>
        </w:rPr>
        <w:t>192.168.1.254</w:t>
      </w:r>
      <w:r w:rsidRPr="000361E0">
        <w:rPr>
          <w:strike/>
        </w:rPr>
        <w:t xml:space="preserve"> and click </w:t>
      </w:r>
      <w:r w:rsidRPr="000361E0">
        <w:rPr>
          <w:b/>
          <w:strike/>
        </w:rPr>
        <w:t>Go</w:t>
      </w:r>
      <w:r w:rsidRPr="000361E0">
        <w:rPr>
          <w:strike/>
        </w:rPr>
        <w:t>. Envelopes (PDUs) will appear in the topology window.</w:t>
      </w:r>
    </w:p>
    <w:p w14:paraId="53D68208" w14:textId="77777777" w:rsidR="008E6142" w:rsidRDefault="008E6142" w:rsidP="008E6142">
      <w:pPr>
        <w:pStyle w:val="SubStepAlpha"/>
      </w:pPr>
      <w:r w:rsidRPr="000361E0">
        <w:rPr>
          <w:strike/>
        </w:rPr>
        <w:t xml:space="preserve">Minimize, but do not close, the </w:t>
      </w:r>
      <w:r w:rsidRPr="000361E0">
        <w:rPr>
          <w:b/>
          <w:strike/>
        </w:rPr>
        <w:t>HTTP Client</w:t>
      </w:r>
      <w:r w:rsidRPr="000361E0">
        <w:rPr>
          <w:strike/>
        </w:rPr>
        <w:t xml:space="preserve"> configuration window</w:t>
      </w:r>
      <w:r>
        <w:t>.</w:t>
      </w:r>
      <w:r w:rsidRPr="00925909">
        <w:t xml:space="preserve"> </w:t>
      </w:r>
    </w:p>
    <w:p w14:paraId="67475AF9" w14:textId="77777777" w:rsidR="008E6142" w:rsidRPr="001B630D" w:rsidRDefault="008E6142" w:rsidP="00076743">
      <w:pPr>
        <w:pStyle w:val="Heading3"/>
        <w:rPr>
          <w:strike/>
        </w:rPr>
      </w:pPr>
      <w:r w:rsidRPr="001B630D">
        <w:rPr>
          <w:strike/>
        </w:rPr>
        <w:t>Generate FTP traffic.</w:t>
      </w:r>
    </w:p>
    <w:p w14:paraId="3779FC24" w14:textId="77777777" w:rsidR="008E6142" w:rsidRPr="001B630D" w:rsidRDefault="008E6142" w:rsidP="006B315B">
      <w:pPr>
        <w:pStyle w:val="SubStepAlpha"/>
        <w:spacing w:before="0"/>
        <w:rPr>
          <w:strike/>
        </w:rPr>
      </w:pPr>
      <w:r w:rsidRPr="001B630D">
        <w:rPr>
          <w:strike/>
        </w:rPr>
        <w:t xml:space="preserve">Click </w:t>
      </w:r>
      <w:r w:rsidRPr="001B630D">
        <w:rPr>
          <w:b/>
          <w:strike/>
        </w:rPr>
        <w:t>FTP Client</w:t>
      </w:r>
      <w:r w:rsidRPr="001B630D">
        <w:rPr>
          <w:strike/>
        </w:rPr>
        <w:t xml:space="preserve"> and open the </w:t>
      </w:r>
      <w:r w:rsidRPr="001B630D">
        <w:rPr>
          <w:b/>
          <w:strike/>
        </w:rPr>
        <w:t>Command Prompt</w:t>
      </w:r>
      <w:r w:rsidRPr="001B630D">
        <w:rPr>
          <w:strike/>
        </w:rPr>
        <w:t xml:space="preserve"> from the desktop</w:t>
      </w:r>
    </w:p>
    <w:p w14:paraId="5DCACA51" w14:textId="77777777" w:rsidR="008E6142" w:rsidRPr="001B630D" w:rsidRDefault="008E6142" w:rsidP="008E6142">
      <w:pPr>
        <w:pStyle w:val="SubStepAlpha"/>
        <w:rPr>
          <w:strike/>
        </w:rPr>
      </w:pPr>
      <w:r w:rsidRPr="001B630D">
        <w:rPr>
          <w:strike/>
        </w:rPr>
        <w:t xml:space="preserve">Enter the </w:t>
      </w:r>
      <w:r w:rsidRPr="001B630D">
        <w:rPr>
          <w:b/>
          <w:strike/>
        </w:rPr>
        <w:t>ftp 192.168.1.254</w:t>
      </w:r>
      <w:r w:rsidRPr="001B630D">
        <w:rPr>
          <w:strike/>
        </w:rPr>
        <w:t xml:space="preserve"> command. PDUs will appear in the simulation window.</w:t>
      </w:r>
    </w:p>
    <w:p w14:paraId="47C06C14" w14:textId="77777777" w:rsidR="008E6142" w:rsidRPr="001B630D" w:rsidRDefault="008E6142" w:rsidP="008E6142">
      <w:pPr>
        <w:pStyle w:val="SubStepAlpha"/>
        <w:rPr>
          <w:strike/>
        </w:rPr>
      </w:pPr>
      <w:r w:rsidRPr="001B630D">
        <w:rPr>
          <w:strike/>
        </w:rPr>
        <w:t xml:space="preserve">Minimize, but do not close, the </w:t>
      </w:r>
      <w:r w:rsidRPr="001B630D">
        <w:rPr>
          <w:b/>
          <w:strike/>
        </w:rPr>
        <w:t>FTP Client</w:t>
      </w:r>
      <w:r w:rsidRPr="001B630D">
        <w:rPr>
          <w:strike/>
        </w:rPr>
        <w:t xml:space="preserve"> configuration window.</w:t>
      </w:r>
    </w:p>
    <w:p w14:paraId="3BFF0F43" w14:textId="77777777" w:rsidR="008E6142" w:rsidRPr="000A0183" w:rsidRDefault="008E6142" w:rsidP="006B315B">
      <w:pPr>
        <w:pStyle w:val="Heading3"/>
        <w:spacing w:before="120"/>
        <w:rPr>
          <w:strike/>
        </w:rPr>
      </w:pPr>
      <w:r w:rsidRPr="000A0183">
        <w:rPr>
          <w:strike/>
        </w:rPr>
        <w:t>Generate DNS traffic.</w:t>
      </w:r>
    </w:p>
    <w:p w14:paraId="42F94891" w14:textId="77777777" w:rsidR="008E6142" w:rsidRPr="000A0183" w:rsidRDefault="008E6142" w:rsidP="00076743">
      <w:pPr>
        <w:pStyle w:val="SubStepAlpha"/>
        <w:rPr>
          <w:strike/>
        </w:rPr>
      </w:pPr>
      <w:r w:rsidRPr="000A0183">
        <w:rPr>
          <w:strike/>
        </w:rPr>
        <w:t xml:space="preserve">Click DNS Client and open the </w:t>
      </w:r>
      <w:r w:rsidRPr="000A0183">
        <w:rPr>
          <w:b/>
          <w:strike/>
        </w:rPr>
        <w:t>Command Prompt</w:t>
      </w:r>
      <w:r w:rsidRPr="000A0183">
        <w:rPr>
          <w:strike/>
        </w:rPr>
        <w:t>.</w:t>
      </w:r>
    </w:p>
    <w:p w14:paraId="7061CA99" w14:textId="77777777" w:rsidR="008E6142" w:rsidRPr="000A0183" w:rsidRDefault="008E6142" w:rsidP="008E6142">
      <w:pPr>
        <w:pStyle w:val="SubStepAlpha"/>
        <w:rPr>
          <w:strike/>
        </w:rPr>
      </w:pPr>
      <w:r w:rsidRPr="000A0183">
        <w:rPr>
          <w:strike/>
        </w:rPr>
        <w:t xml:space="preserve">Enter the </w:t>
      </w:r>
      <w:proofErr w:type="spellStart"/>
      <w:r w:rsidRPr="000A0183">
        <w:rPr>
          <w:b/>
          <w:strike/>
        </w:rPr>
        <w:t>nslookup</w:t>
      </w:r>
      <w:proofErr w:type="spellEnd"/>
      <w:r w:rsidRPr="000A0183">
        <w:rPr>
          <w:b/>
          <w:strike/>
        </w:rPr>
        <w:t xml:space="preserve"> </w:t>
      </w:r>
      <w:proofErr w:type="spellStart"/>
      <w:r w:rsidRPr="000A0183">
        <w:rPr>
          <w:b/>
          <w:strike/>
        </w:rPr>
        <w:t>multiserver.pt.ptu</w:t>
      </w:r>
      <w:proofErr w:type="spellEnd"/>
      <w:r w:rsidRPr="000A0183">
        <w:rPr>
          <w:strike/>
        </w:rPr>
        <w:t xml:space="preserve"> command. A PDU will appear in the simulation window.</w:t>
      </w:r>
    </w:p>
    <w:p w14:paraId="72A64D4F" w14:textId="77777777" w:rsidR="008E6142" w:rsidRPr="000A0183" w:rsidRDefault="008E6142" w:rsidP="008E6142">
      <w:pPr>
        <w:pStyle w:val="SubStepAlpha"/>
        <w:rPr>
          <w:strike/>
        </w:rPr>
      </w:pPr>
      <w:r w:rsidRPr="000A0183">
        <w:rPr>
          <w:strike/>
        </w:rPr>
        <w:t xml:space="preserve">Minimize, but do not close, the </w:t>
      </w:r>
      <w:r w:rsidRPr="000A0183">
        <w:rPr>
          <w:b/>
          <w:strike/>
        </w:rPr>
        <w:t>DNS Client</w:t>
      </w:r>
      <w:r w:rsidRPr="000A0183">
        <w:rPr>
          <w:strike/>
        </w:rPr>
        <w:t xml:space="preserve"> configuration window.</w:t>
      </w:r>
    </w:p>
    <w:p w14:paraId="70F0C81B" w14:textId="77777777" w:rsidR="008E6142" w:rsidRPr="006A289A" w:rsidRDefault="008E6142" w:rsidP="00076743">
      <w:pPr>
        <w:pStyle w:val="Heading3"/>
        <w:rPr>
          <w:strike/>
        </w:rPr>
      </w:pPr>
      <w:r w:rsidRPr="006A289A">
        <w:rPr>
          <w:strike/>
        </w:rPr>
        <w:t>Generate Email traffic.</w:t>
      </w:r>
    </w:p>
    <w:p w14:paraId="6039B01D" w14:textId="77777777" w:rsidR="008E6142" w:rsidRPr="006A289A" w:rsidRDefault="008E6142" w:rsidP="006B315B">
      <w:pPr>
        <w:pStyle w:val="SubStepAlpha"/>
        <w:spacing w:before="0"/>
        <w:rPr>
          <w:strike/>
        </w:rPr>
      </w:pPr>
      <w:r w:rsidRPr="006A289A">
        <w:rPr>
          <w:strike/>
        </w:rPr>
        <w:t xml:space="preserve">Click </w:t>
      </w:r>
      <w:r w:rsidRPr="006A289A">
        <w:rPr>
          <w:b/>
          <w:strike/>
        </w:rPr>
        <w:t xml:space="preserve">E-Mail Client </w:t>
      </w:r>
      <w:r w:rsidRPr="006A289A">
        <w:rPr>
          <w:strike/>
        </w:rPr>
        <w:t xml:space="preserve">and open the </w:t>
      </w:r>
      <w:r w:rsidRPr="006A289A">
        <w:rPr>
          <w:b/>
          <w:strike/>
        </w:rPr>
        <w:t>E Mail</w:t>
      </w:r>
      <w:r w:rsidRPr="006A289A">
        <w:rPr>
          <w:strike/>
        </w:rPr>
        <w:t xml:space="preserve"> tool from the </w:t>
      </w:r>
      <w:r w:rsidR="006B315B" w:rsidRPr="006A289A">
        <w:rPr>
          <w:strike/>
        </w:rPr>
        <w:t>D</w:t>
      </w:r>
      <w:r w:rsidRPr="006A289A">
        <w:rPr>
          <w:strike/>
        </w:rPr>
        <w:t>esktop.</w:t>
      </w:r>
    </w:p>
    <w:p w14:paraId="20262F90" w14:textId="77777777" w:rsidR="008E6142" w:rsidRPr="006A289A" w:rsidRDefault="008E6142" w:rsidP="008E6142">
      <w:pPr>
        <w:pStyle w:val="SubStepAlpha"/>
        <w:rPr>
          <w:strike/>
        </w:rPr>
      </w:pPr>
      <w:r w:rsidRPr="006A289A">
        <w:rPr>
          <w:strike/>
        </w:rPr>
        <w:t xml:space="preserve">Click </w:t>
      </w:r>
      <w:r w:rsidRPr="006A289A">
        <w:rPr>
          <w:b/>
          <w:strike/>
        </w:rPr>
        <w:t>Compose</w:t>
      </w:r>
      <w:r w:rsidRPr="006A289A">
        <w:rPr>
          <w:strike/>
        </w:rPr>
        <w:t xml:space="preserve"> and enter the following information:</w:t>
      </w:r>
    </w:p>
    <w:p w14:paraId="73FB77C8" w14:textId="77777777" w:rsidR="008E6142" w:rsidRPr="006A289A" w:rsidRDefault="008E6142" w:rsidP="008E6142">
      <w:pPr>
        <w:pStyle w:val="SubStepNum"/>
        <w:rPr>
          <w:strike/>
        </w:rPr>
      </w:pPr>
      <w:r w:rsidRPr="006A289A">
        <w:rPr>
          <w:b/>
          <w:strike/>
        </w:rPr>
        <w:t>To:</w:t>
      </w:r>
      <w:r w:rsidRPr="006A289A">
        <w:rPr>
          <w:strike/>
        </w:rPr>
        <w:t xml:space="preserve"> user@multiserver.pt.ptu</w:t>
      </w:r>
    </w:p>
    <w:p w14:paraId="112F3702" w14:textId="77777777" w:rsidR="008E6142" w:rsidRPr="006A289A" w:rsidRDefault="008E6142" w:rsidP="008E6142">
      <w:pPr>
        <w:pStyle w:val="SubStepNum"/>
        <w:rPr>
          <w:strike/>
        </w:rPr>
      </w:pPr>
      <w:r w:rsidRPr="006A289A">
        <w:rPr>
          <w:b/>
          <w:strike/>
        </w:rPr>
        <w:t>Subject:</w:t>
      </w:r>
      <w:r w:rsidRPr="006A289A">
        <w:rPr>
          <w:strike/>
        </w:rPr>
        <w:t xml:space="preserve"> personalize the subject line</w:t>
      </w:r>
    </w:p>
    <w:p w14:paraId="5B5E0B3C" w14:textId="77777777" w:rsidR="008E6142" w:rsidRPr="006A289A" w:rsidRDefault="008E6142" w:rsidP="008E6142">
      <w:pPr>
        <w:pStyle w:val="SubStepNum"/>
        <w:rPr>
          <w:strike/>
        </w:rPr>
      </w:pPr>
      <w:r w:rsidRPr="006A289A">
        <w:rPr>
          <w:b/>
          <w:strike/>
        </w:rPr>
        <w:t>E-Mail Body:</w:t>
      </w:r>
      <w:r w:rsidRPr="006A289A">
        <w:rPr>
          <w:strike/>
        </w:rPr>
        <w:t xml:space="preserve"> personalize the Email</w:t>
      </w:r>
    </w:p>
    <w:p w14:paraId="41E1EFE3" w14:textId="77777777" w:rsidR="008E6142" w:rsidRPr="006A289A" w:rsidRDefault="008E6142" w:rsidP="008E6142">
      <w:pPr>
        <w:pStyle w:val="SubStepAlpha"/>
        <w:rPr>
          <w:strike/>
        </w:rPr>
      </w:pPr>
      <w:r w:rsidRPr="006A289A">
        <w:rPr>
          <w:strike/>
        </w:rPr>
        <w:t xml:space="preserve">Click </w:t>
      </w:r>
      <w:r w:rsidRPr="006A289A">
        <w:rPr>
          <w:b/>
          <w:strike/>
        </w:rPr>
        <w:t>Send</w:t>
      </w:r>
      <w:r w:rsidRPr="006A289A">
        <w:rPr>
          <w:strike/>
        </w:rPr>
        <w:t>.</w:t>
      </w:r>
    </w:p>
    <w:p w14:paraId="13BCB14F" w14:textId="77777777" w:rsidR="008E6142" w:rsidRPr="006A289A" w:rsidRDefault="008E6142" w:rsidP="008E6142">
      <w:pPr>
        <w:pStyle w:val="SubStepAlpha"/>
        <w:rPr>
          <w:strike/>
        </w:rPr>
      </w:pPr>
      <w:r w:rsidRPr="006A289A">
        <w:rPr>
          <w:strike/>
        </w:rPr>
        <w:t xml:space="preserve">Minimize, but do not close, the </w:t>
      </w:r>
      <w:r w:rsidRPr="006A289A">
        <w:rPr>
          <w:b/>
          <w:strike/>
        </w:rPr>
        <w:t>E-Mail Client</w:t>
      </w:r>
      <w:r w:rsidRPr="006A289A">
        <w:rPr>
          <w:strike/>
        </w:rPr>
        <w:t xml:space="preserve"> configuration window.</w:t>
      </w:r>
    </w:p>
    <w:p w14:paraId="48EACF02" w14:textId="77777777" w:rsidR="008E6142" w:rsidRPr="006A289A" w:rsidRDefault="008E6142" w:rsidP="00076743">
      <w:pPr>
        <w:pStyle w:val="Heading3"/>
        <w:rPr>
          <w:strike/>
        </w:rPr>
      </w:pPr>
      <w:r w:rsidRPr="006A289A">
        <w:rPr>
          <w:strike/>
        </w:rPr>
        <w:t>Verify that the traffic is generated and ready for simulation.</w:t>
      </w:r>
    </w:p>
    <w:p w14:paraId="7314591D" w14:textId="77777777" w:rsidR="008E6142" w:rsidRPr="006A289A" w:rsidRDefault="008E6142" w:rsidP="008E6142">
      <w:pPr>
        <w:pStyle w:val="BodyTextL25"/>
        <w:rPr>
          <w:strike/>
        </w:rPr>
      </w:pPr>
      <w:r w:rsidRPr="006A289A">
        <w:rPr>
          <w:strike/>
        </w:rPr>
        <w:t>There should now be PDU entries in the simulation panel for each of the client computers.</w:t>
      </w:r>
    </w:p>
    <w:p w14:paraId="6EABA21F" w14:textId="77777777" w:rsidR="008E6142" w:rsidRPr="006A289A" w:rsidRDefault="008E6142" w:rsidP="008E6142">
      <w:pPr>
        <w:pStyle w:val="Heading3"/>
        <w:rPr>
          <w:strike/>
        </w:rPr>
      </w:pPr>
      <w:r w:rsidRPr="006A289A">
        <w:rPr>
          <w:strike/>
        </w:rPr>
        <w:t>Examine multiplexing as the traffic crosses the network.</w:t>
      </w:r>
    </w:p>
    <w:p w14:paraId="49777161" w14:textId="77777777" w:rsidR="008E6142" w:rsidRPr="006A289A" w:rsidRDefault="008E6142" w:rsidP="008E6142">
      <w:pPr>
        <w:pStyle w:val="BodyTextL25"/>
        <w:rPr>
          <w:strike/>
        </w:rPr>
      </w:pPr>
      <w:r w:rsidRPr="006A289A">
        <w:rPr>
          <w:strike/>
        </w:rPr>
        <w:t xml:space="preserve">You will now use the </w:t>
      </w:r>
      <w:r w:rsidRPr="006A289A">
        <w:rPr>
          <w:b/>
          <w:strike/>
        </w:rPr>
        <w:t xml:space="preserve">Capture/Forward button </w:t>
      </w:r>
      <w:r w:rsidRPr="006A289A">
        <w:rPr>
          <w:strike/>
        </w:rPr>
        <w:t>in the Simulation Panel to observe the different protocols travelling on the network.</w:t>
      </w:r>
    </w:p>
    <w:p w14:paraId="0645624B" w14:textId="77777777" w:rsidR="008E6142" w:rsidRPr="006A289A" w:rsidRDefault="008E6142" w:rsidP="008E6142">
      <w:pPr>
        <w:pStyle w:val="BodyTextL25"/>
        <w:rPr>
          <w:strike/>
        </w:rPr>
      </w:pPr>
      <w:r w:rsidRPr="006A289A">
        <w:rPr>
          <w:b/>
          <w:strike/>
        </w:rPr>
        <w:t>Note</w:t>
      </w:r>
      <w:r w:rsidRPr="006A289A">
        <w:rPr>
          <w:strike/>
        </w:rPr>
        <w:t xml:space="preserve">: The </w:t>
      </w:r>
      <w:r w:rsidRPr="006A289A">
        <w:rPr>
          <w:b/>
          <w:strike/>
        </w:rPr>
        <w:t>Capture/Forward</w:t>
      </w:r>
      <w:r w:rsidRPr="006A289A">
        <w:rPr>
          <w:strike/>
        </w:rPr>
        <w:t xml:space="preserve"> button ‘ </w:t>
      </w:r>
      <w:r w:rsidRPr="006A289A">
        <w:rPr>
          <w:b/>
          <w:strike/>
        </w:rPr>
        <w:t>&gt;|</w:t>
      </w:r>
      <w:r w:rsidRPr="006A289A">
        <w:rPr>
          <w:strike/>
        </w:rPr>
        <w:t xml:space="preserve"> ‘ is a small arrow pointing to the right with a vertical bar next to it. </w:t>
      </w:r>
    </w:p>
    <w:p w14:paraId="2ED898BC" w14:textId="77777777" w:rsidR="008E6142" w:rsidRPr="006A289A" w:rsidRDefault="008E6142" w:rsidP="008E6142">
      <w:pPr>
        <w:pStyle w:val="SubStepAlpha"/>
        <w:rPr>
          <w:strike/>
        </w:rPr>
      </w:pPr>
      <w:r w:rsidRPr="006A289A">
        <w:rPr>
          <w:strike/>
        </w:rPr>
        <w:t xml:space="preserve">Click </w:t>
      </w:r>
      <w:r w:rsidRPr="006A289A">
        <w:rPr>
          <w:b/>
          <w:strike/>
        </w:rPr>
        <w:t xml:space="preserve">Capture/Forward </w:t>
      </w:r>
      <w:r w:rsidRPr="006A289A">
        <w:rPr>
          <w:strike/>
        </w:rPr>
        <w:t>once. All of the PDUs travel to the switch.</w:t>
      </w:r>
    </w:p>
    <w:p w14:paraId="466834B2" w14:textId="77777777" w:rsidR="006B315B" w:rsidRPr="00C6435B" w:rsidRDefault="008E6142" w:rsidP="008E6142">
      <w:pPr>
        <w:pStyle w:val="SubStepAlpha"/>
        <w:rPr>
          <w:strike/>
        </w:rPr>
      </w:pPr>
      <w:r w:rsidRPr="00C6435B">
        <w:rPr>
          <w:strike/>
        </w:rPr>
        <w:t xml:space="preserve">Click </w:t>
      </w:r>
      <w:r w:rsidRPr="00C6435B">
        <w:rPr>
          <w:b/>
          <w:strike/>
        </w:rPr>
        <w:t xml:space="preserve">Capture/Forward </w:t>
      </w:r>
      <w:r w:rsidRPr="00C6435B">
        <w:rPr>
          <w:strike/>
        </w:rPr>
        <w:t>six times and watch the PDUs from the different hosts as they travel on the network. Note that only one PDU can cross a wire in ea</w:t>
      </w:r>
      <w:r w:rsidR="006B315B" w:rsidRPr="00C6435B">
        <w:rPr>
          <w:strike/>
        </w:rPr>
        <w:t>ch direction at any given time.</w:t>
      </w:r>
    </w:p>
    <w:p w14:paraId="26BA66AF" w14:textId="77777777" w:rsidR="006B315B" w:rsidRDefault="006B315B" w:rsidP="006B315B">
      <w:pPr>
        <w:pStyle w:val="Heading4"/>
      </w:pPr>
      <w:r>
        <w:t>Questions:</w:t>
      </w:r>
    </w:p>
    <w:p w14:paraId="4552C61D" w14:textId="3ECE8D5D" w:rsidR="006E522D" w:rsidRPr="00DD26FB" w:rsidRDefault="008E6142" w:rsidP="006E522D">
      <w:pPr>
        <w:pStyle w:val="BodyTextL50"/>
        <w:spacing w:before="0"/>
        <w:rPr>
          <w:b/>
          <w:color w:val="FF0000"/>
        </w:rPr>
      </w:pPr>
      <w:r w:rsidRPr="00DD26FB">
        <w:rPr>
          <w:b/>
          <w:color w:val="FF0000"/>
        </w:rPr>
        <w:t>What is this call</w:t>
      </w:r>
      <w:r w:rsidR="006B6BB6">
        <w:rPr>
          <w:b/>
          <w:color w:val="FF0000"/>
        </w:rPr>
        <w:t>ed</w:t>
      </w:r>
      <w:r w:rsidR="006E522D" w:rsidRPr="00DD26FB">
        <w:rPr>
          <w:b/>
          <w:color w:val="FF0000"/>
        </w:rPr>
        <w:t>?</w:t>
      </w:r>
    </w:p>
    <w:p w14:paraId="6562EBFD" w14:textId="3E9FC8C7" w:rsidR="006E522D" w:rsidRPr="00C6435B" w:rsidRDefault="00C6435B" w:rsidP="006E522D">
      <w:pPr>
        <w:pStyle w:val="BodyTextL50"/>
        <w:spacing w:before="0"/>
        <w:rPr>
          <w:color w:val="FF3399"/>
        </w:rPr>
      </w:pPr>
      <w:r w:rsidRPr="00C6435B">
        <w:t>Answer:</w:t>
      </w:r>
      <w:r>
        <w:rPr>
          <w:color w:val="FF3399"/>
        </w:rPr>
        <w:t xml:space="preserve"> </w:t>
      </w:r>
      <w:r w:rsidR="00C86BC0" w:rsidRPr="00C6435B">
        <w:rPr>
          <w:color w:val="FF3399"/>
        </w:rPr>
        <w:t>Multiplexing</w:t>
      </w:r>
    </w:p>
    <w:p w14:paraId="6277582B" w14:textId="77777777" w:rsidR="006E522D" w:rsidRPr="006B6BB6" w:rsidRDefault="006E522D" w:rsidP="006B315B">
      <w:pPr>
        <w:pStyle w:val="BodyTextL50"/>
        <w:rPr>
          <w:b/>
        </w:rPr>
      </w:pPr>
    </w:p>
    <w:p w14:paraId="15F44133" w14:textId="7F505970" w:rsidR="008E6142" w:rsidRPr="006B6BB6" w:rsidRDefault="008E6142" w:rsidP="006B315B">
      <w:pPr>
        <w:pStyle w:val="BodyTextL50"/>
        <w:rPr>
          <w:b/>
          <w:color w:val="FF0000"/>
        </w:rPr>
      </w:pPr>
      <w:r w:rsidRPr="006B6BB6">
        <w:rPr>
          <w:b/>
          <w:color w:val="FF0000"/>
        </w:rPr>
        <w:t>A variety of PDUs appears in the event list in the Simulation Panel. What is the meaning of the different colors?</w:t>
      </w:r>
    </w:p>
    <w:p w14:paraId="5675F633" w14:textId="7250C387" w:rsidR="00A52259" w:rsidRPr="00C6435B" w:rsidRDefault="00C6435B" w:rsidP="00C6435B">
      <w:pPr>
        <w:pStyle w:val="BodyTextL50"/>
        <w:rPr>
          <w:color w:val="FF3399"/>
        </w:rPr>
      </w:pPr>
      <w:r w:rsidRPr="00C6435B">
        <w:t>Answer:</w:t>
      </w:r>
      <w:r w:rsidRPr="00C6435B">
        <w:t xml:space="preserve"> </w:t>
      </w:r>
      <w:r w:rsidR="00E8709E" w:rsidRPr="00C6435B">
        <w:rPr>
          <w:color w:val="FF3399"/>
        </w:rPr>
        <w:t>Different colors represent different protocols.</w:t>
      </w:r>
      <w:r w:rsidR="00E8709E" w:rsidRPr="00C6435B">
        <w:rPr>
          <w:color w:val="FF3399"/>
        </w:rPr>
        <w:br/>
        <w:t xml:space="preserve">Brown – DNS </w:t>
      </w:r>
      <w:r w:rsidR="00E8709E" w:rsidRPr="00C6435B">
        <w:rPr>
          <w:color w:val="FF3399"/>
        </w:rPr>
        <w:br/>
        <w:t xml:space="preserve">Light Green – TCP </w:t>
      </w:r>
      <w:r w:rsidR="00E8709E" w:rsidRPr="00C6435B">
        <w:rPr>
          <w:color w:val="FF3399"/>
        </w:rPr>
        <w:br/>
        <w:t xml:space="preserve">Purple </w:t>
      </w:r>
      <w:r w:rsidRPr="00C6435B">
        <w:rPr>
          <w:color w:val="FF3399"/>
        </w:rPr>
        <w:t>–</w:t>
      </w:r>
      <w:r w:rsidR="00E8709E" w:rsidRPr="00C6435B">
        <w:rPr>
          <w:color w:val="FF3399"/>
        </w:rPr>
        <w:t xml:space="preserve"> HTTP</w:t>
      </w:r>
      <w:r w:rsidRPr="00C6435B">
        <w:rPr>
          <w:color w:val="FF3399"/>
        </w:rPr>
        <w:br/>
        <w:t>Grey - FTP</w:t>
      </w:r>
    </w:p>
    <w:p w14:paraId="037945EA" w14:textId="77777777" w:rsidR="008E6142" w:rsidRPr="00C6435B" w:rsidRDefault="008E6142" w:rsidP="008E6142">
      <w:pPr>
        <w:pStyle w:val="Heading2"/>
        <w:rPr>
          <w:strike/>
        </w:rPr>
      </w:pPr>
      <w:r w:rsidRPr="00C6435B">
        <w:rPr>
          <w:strike/>
        </w:rPr>
        <w:lastRenderedPageBreak/>
        <w:t>Examine Functionality of the TCP and UDP Protocols</w:t>
      </w:r>
    </w:p>
    <w:p w14:paraId="5E7BCFDD" w14:textId="77777777" w:rsidR="008E6142" w:rsidRPr="00C6435B" w:rsidRDefault="008E6142" w:rsidP="008E6142">
      <w:pPr>
        <w:pStyle w:val="Heading3"/>
        <w:rPr>
          <w:strike/>
        </w:rPr>
      </w:pPr>
      <w:r w:rsidRPr="00C6435B">
        <w:rPr>
          <w:strike/>
        </w:rPr>
        <w:t>Examine HTTP traffic as the clients communicate with the server.</w:t>
      </w:r>
    </w:p>
    <w:p w14:paraId="4EE2316B" w14:textId="77777777" w:rsidR="008E6142" w:rsidRPr="00C6435B" w:rsidRDefault="008E6142" w:rsidP="008E6142">
      <w:pPr>
        <w:pStyle w:val="SubStepAlpha"/>
        <w:rPr>
          <w:strike/>
        </w:rPr>
      </w:pPr>
      <w:r w:rsidRPr="00C6435B">
        <w:rPr>
          <w:strike/>
        </w:rPr>
        <w:t xml:space="preserve">Click </w:t>
      </w:r>
      <w:r w:rsidRPr="00C6435B">
        <w:rPr>
          <w:b/>
          <w:strike/>
        </w:rPr>
        <w:t>Reset Simulation</w:t>
      </w:r>
      <w:r w:rsidR="00D179D3" w:rsidRPr="00C6435B">
        <w:rPr>
          <w:strike/>
        </w:rPr>
        <w:t>.</w:t>
      </w:r>
    </w:p>
    <w:p w14:paraId="568EB16F" w14:textId="77777777" w:rsidR="008E6142" w:rsidRPr="00F07211" w:rsidRDefault="008E6142" w:rsidP="008E6142">
      <w:pPr>
        <w:pStyle w:val="SubStepAlpha"/>
        <w:rPr>
          <w:strike/>
        </w:rPr>
      </w:pPr>
      <w:r w:rsidRPr="00F07211">
        <w:rPr>
          <w:strike/>
        </w:rPr>
        <w:t xml:space="preserve">Filter the traffic that is currently displayed to only </w:t>
      </w:r>
      <w:r w:rsidRPr="00F07211">
        <w:rPr>
          <w:b/>
          <w:strike/>
          <w:highlight w:val="yellow"/>
        </w:rPr>
        <w:t>HTTP</w:t>
      </w:r>
      <w:r w:rsidRPr="00F07211">
        <w:rPr>
          <w:strike/>
        </w:rPr>
        <w:t xml:space="preserve"> and </w:t>
      </w:r>
      <w:r w:rsidRPr="00F07211">
        <w:rPr>
          <w:b/>
          <w:strike/>
          <w:highlight w:val="yellow"/>
        </w:rPr>
        <w:t>TCP</w:t>
      </w:r>
      <w:r w:rsidRPr="00F07211">
        <w:rPr>
          <w:strike/>
        </w:rPr>
        <w:t xml:space="preserve"> PDUs. To filter the traffic that is currently displayed: </w:t>
      </w:r>
    </w:p>
    <w:p w14:paraId="3B39C7D1" w14:textId="77777777" w:rsidR="008E6142" w:rsidRPr="00F07211" w:rsidRDefault="008E6142" w:rsidP="008E6142">
      <w:pPr>
        <w:pStyle w:val="SubStepNum"/>
        <w:rPr>
          <w:strike/>
        </w:rPr>
      </w:pPr>
      <w:r w:rsidRPr="00F07211">
        <w:rPr>
          <w:strike/>
        </w:rPr>
        <w:t xml:space="preserve">Click </w:t>
      </w:r>
      <w:r w:rsidRPr="00F07211">
        <w:rPr>
          <w:b/>
          <w:strike/>
        </w:rPr>
        <w:t>Edit Filters</w:t>
      </w:r>
      <w:r w:rsidRPr="00F07211">
        <w:rPr>
          <w:strike/>
        </w:rPr>
        <w:t xml:space="preserve"> and toggle the </w:t>
      </w:r>
      <w:r w:rsidRPr="00F07211">
        <w:rPr>
          <w:b/>
          <w:strike/>
        </w:rPr>
        <w:t>Show All/None</w:t>
      </w:r>
      <w:r w:rsidRPr="00F07211">
        <w:rPr>
          <w:strike/>
        </w:rPr>
        <w:t xml:space="preserve"> button. </w:t>
      </w:r>
    </w:p>
    <w:p w14:paraId="32B36442" w14:textId="77777777" w:rsidR="008E6142" w:rsidRDefault="008E6142" w:rsidP="008E6142">
      <w:pPr>
        <w:pStyle w:val="SubStepNum"/>
      </w:pPr>
      <w:r w:rsidRPr="00F07211">
        <w:rPr>
          <w:strike/>
        </w:rPr>
        <w:t xml:space="preserve">Select </w:t>
      </w:r>
      <w:r w:rsidRPr="00F07211">
        <w:rPr>
          <w:b/>
          <w:strike/>
        </w:rPr>
        <w:t xml:space="preserve">HTTP </w:t>
      </w:r>
      <w:r w:rsidRPr="00F07211">
        <w:rPr>
          <w:strike/>
        </w:rPr>
        <w:t>and</w:t>
      </w:r>
      <w:r w:rsidRPr="00F07211">
        <w:rPr>
          <w:b/>
          <w:strike/>
        </w:rPr>
        <w:t xml:space="preserve"> TCP</w:t>
      </w:r>
      <w:r w:rsidRPr="00F07211">
        <w:rPr>
          <w:strike/>
        </w:rPr>
        <w:t xml:space="preserve">. Click the red “x” in the upper right-hand corner of the Edit Filters box to close it. Visible Events should now display only </w:t>
      </w:r>
      <w:r w:rsidRPr="00F07211">
        <w:rPr>
          <w:b/>
          <w:strike/>
        </w:rPr>
        <w:t xml:space="preserve">HTTP </w:t>
      </w:r>
      <w:r w:rsidRPr="00F07211">
        <w:rPr>
          <w:strike/>
        </w:rPr>
        <w:t>and</w:t>
      </w:r>
      <w:r w:rsidRPr="00F07211">
        <w:rPr>
          <w:b/>
          <w:strike/>
        </w:rPr>
        <w:t xml:space="preserve"> TCP </w:t>
      </w:r>
      <w:r w:rsidRPr="00F07211">
        <w:rPr>
          <w:strike/>
        </w:rPr>
        <w:t>PDUs</w:t>
      </w:r>
      <w:r>
        <w:t>.</w:t>
      </w:r>
    </w:p>
    <w:p w14:paraId="271A0ED2" w14:textId="77777777" w:rsidR="008E6142" w:rsidRPr="00537D5D" w:rsidRDefault="008E6142" w:rsidP="008E6142">
      <w:pPr>
        <w:pStyle w:val="SubStepAlpha"/>
        <w:rPr>
          <w:strike/>
        </w:rPr>
      </w:pPr>
      <w:r w:rsidRPr="00537D5D">
        <w:rPr>
          <w:strike/>
        </w:rPr>
        <w:t xml:space="preserve">Open the browser on HTTP Client and enter </w:t>
      </w:r>
      <w:r w:rsidRPr="00537D5D">
        <w:rPr>
          <w:b/>
          <w:strike/>
        </w:rPr>
        <w:t>192.168.1.254</w:t>
      </w:r>
      <w:r w:rsidRPr="00537D5D">
        <w:rPr>
          <w:strike/>
        </w:rPr>
        <w:t xml:space="preserve"> in the URL field. Click </w:t>
      </w:r>
      <w:r w:rsidRPr="00537D5D">
        <w:rPr>
          <w:b/>
          <w:strike/>
        </w:rPr>
        <w:t>Go</w:t>
      </w:r>
      <w:r w:rsidRPr="00537D5D">
        <w:rPr>
          <w:strike/>
        </w:rPr>
        <w:t xml:space="preserve"> to connect to the server over HTTP. Minimize the HTTP Client window.</w:t>
      </w:r>
    </w:p>
    <w:p w14:paraId="2DB755C6" w14:textId="77777777" w:rsidR="00A52259" w:rsidRDefault="008E6142" w:rsidP="008E6142">
      <w:pPr>
        <w:pStyle w:val="SubStepAlpha"/>
      </w:pPr>
      <w:r>
        <w:t xml:space="preserve">Click </w:t>
      </w:r>
      <w:r w:rsidRPr="00193A9B">
        <w:rPr>
          <w:b/>
        </w:rPr>
        <w:t>Capture/Forward</w:t>
      </w:r>
      <w:r>
        <w:t xml:space="preserve"> until you </w:t>
      </w:r>
      <w:r w:rsidRPr="006B6BB6">
        <w:rPr>
          <w:highlight w:val="yellow"/>
        </w:rPr>
        <w:t>see a PDU appear for HTTP</w:t>
      </w:r>
      <w:r>
        <w:t>. Note that the color of the envelope in the topology window matches the color code for the HT</w:t>
      </w:r>
      <w:r w:rsidR="00A52259">
        <w:t>TP PDU in the Simulation Panel.</w:t>
      </w:r>
    </w:p>
    <w:p w14:paraId="6D624B58" w14:textId="77777777" w:rsidR="00A52259" w:rsidRDefault="00A52259" w:rsidP="00A52259">
      <w:pPr>
        <w:pStyle w:val="Heading4"/>
      </w:pPr>
      <w:r>
        <w:t>Question:</w:t>
      </w:r>
    </w:p>
    <w:p w14:paraId="6EF15492" w14:textId="345CC738" w:rsidR="00A52259" w:rsidRPr="006B6BB6" w:rsidRDefault="008E6142" w:rsidP="00A52259">
      <w:pPr>
        <w:pStyle w:val="BodyTextL50"/>
        <w:spacing w:before="0"/>
        <w:rPr>
          <w:b/>
          <w:color w:val="FF0000"/>
        </w:rPr>
      </w:pPr>
      <w:r w:rsidRPr="006B6BB6">
        <w:rPr>
          <w:b/>
          <w:color w:val="FF0000"/>
        </w:rPr>
        <w:t>Why did it take so long for the HTTP PDU to appear?</w:t>
      </w:r>
    </w:p>
    <w:p w14:paraId="3B464A91" w14:textId="05361A57" w:rsidR="00A52259" w:rsidRPr="00D31649" w:rsidRDefault="00364899" w:rsidP="00D31649">
      <w:pPr>
        <w:pStyle w:val="BodyTextL50"/>
        <w:spacing w:before="0"/>
        <w:rPr>
          <w:color w:val="4F81BD" w:themeColor="accent1"/>
        </w:rPr>
      </w:pPr>
      <w:r w:rsidRPr="00A65405">
        <w:t>Answer:</w:t>
      </w:r>
      <w:r>
        <w:rPr>
          <w:color w:val="4F81BD" w:themeColor="accent1"/>
        </w:rPr>
        <w:t xml:space="preserve"> </w:t>
      </w:r>
      <w:r w:rsidRPr="00A65405">
        <w:rPr>
          <w:color w:val="FF3399"/>
        </w:rPr>
        <w:t xml:space="preserve">It is because connection was being established first, to make sure that the information is </w:t>
      </w:r>
      <w:r w:rsidR="00982396" w:rsidRPr="00A65405">
        <w:rPr>
          <w:color w:val="FF3399"/>
        </w:rPr>
        <w:t>sent</w:t>
      </w:r>
      <w:r w:rsidRPr="00A65405">
        <w:rPr>
          <w:color w:val="FF3399"/>
        </w:rPr>
        <w:t>/received to/from the right device. After information was established, HTTP PDU appeared (purple envelope)</w:t>
      </w:r>
    </w:p>
    <w:p w14:paraId="3E326F59" w14:textId="3B88A785" w:rsidR="00A52259" w:rsidRDefault="008E6142" w:rsidP="008E6142">
      <w:pPr>
        <w:pStyle w:val="SubStepAlpha"/>
      </w:pPr>
      <w:r>
        <w:t xml:space="preserve">Click the </w:t>
      </w:r>
      <w:r w:rsidR="006B6BB6">
        <w:t xml:space="preserve">HTTP </w:t>
      </w:r>
      <w:r w:rsidRPr="00C717BF">
        <w:t>PDU envelope</w:t>
      </w:r>
      <w:r>
        <w:t xml:space="preserve"> to show the PDU details. Click the </w:t>
      </w:r>
      <w:r w:rsidRPr="006B6BB6">
        <w:rPr>
          <w:b/>
          <w:highlight w:val="yellow"/>
        </w:rPr>
        <w:t>Outbound PDU Details</w:t>
      </w:r>
      <w:r>
        <w:t xml:space="preserve"> tab and scroll down to </w:t>
      </w:r>
      <w:r w:rsidRPr="006B6BB6">
        <w:rPr>
          <w:highlight w:val="yellow"/>
        </w:rPr>
        <w:t xml:space="preserve">the second </w:t>
      </w:r>
      <w:r w:rsidR="00A52259" w:rsidRPr="006B6BB6">
        <w:rPr>
          <w:highlight w:val="yellow"/>
        </w:rPr>
        <w:t>last section</w:t>
      </w:r>
      <w:r w:rsidR="00A52259">
        <w:t>.</w:t>
      </w:r>
    </w:p>
    <w:p w14:paraId="2FE68785" w14:textId="77777777" w:rsidR="00A52259" w:rsidRDefault="00A52259" w:rsidP="00A52259">
      <w:pPr>
        <w:pStyle w:val="Heading4"/>
      </w:pPr>
      <w:r>
        <w:t>Questions:</w:t>
      </w:r>
    </w:p>
    <w:p w14:paraId="39E9B928" w14:textId="77777777" w:rsidR="008E6142" w:rsidRPr="006B6BB6" w:rsidRDefault="00A52259" w:rsidP="00A52259">
      <w:pPr>
        <w:pStyle w:val="BodyTextL50"/>
        <w:spacing w:before="0"/>
        <w:rPr>
          <w:b/>
          <w:color w:val="FF0000"/>
        </w:rPr>
      </w:pPr>
      <w:r w:rsidRPr="006B6BB6">
        <w:rPr>
          <w:b/>
          <w:color w:val="FF0000"/>
        </w:rPr>
        <w:t>What is the section labeled?</w:t>
      </w:r>
    </w:p>
    <w:p w14:paraId="56710414" w14:textId="2040B47B" w:rsidR="00A52259" w:rsidRDefault="00604834" w:rsidP="00A52259">
      <w:pPr>
        <w:pStyle w:val="AnswerLineL50"/>
      </w:pPr>
      <w:r w:rsidRPr="00604834">
        <w:rPr>
          <w:b w:val="0"/>
          <w:bCs/>
          <w:i w:val="0"/>
          <w:iCs/>
          <w:color w:val="auto"/>
        </w:rPr>
        <w:t>Answer</w:t>
      </w:r>
      <w:r>
        <w:rPr>
          <w:b w:val="0"/>
          <w:bCs/>
          <w:i w:val="0"/>
          <w:iCs/>
          <w:color w:val="auto"/>
        </w:rPr>
        <w:t xml:space="preserve">: </w:t>
      </w:r>
      <w:r w:rsidRPr="00604834">
        <w:rPr>
          <w:b w:val="0"/>
          <w:bCs/>
          <w:i w:val="0"/>
          <w:iCs/>
          <w:color w:val="FF3399"/>
        </w:rPr>
        <w:t>TC</w:t>
      </w:r>
      <w:r>
        <w:rPr>
          <w:b w:val="0"/>
          <w:bCs/>
          <w:i w:val="0"/>
          <w:iCs/>
          <w:color w:val="FF3399"/>
        </w:rPr>
        <w:t>P</w:t>
      </w:r>
    </w:p>
    <w:p w14:paraId="163CE506" w14:textId="3DE8B827" w:rsidR="008E6142" w:rsidRPr="006B6BB6" w:rsidRDefault="008E6142" w:rsidP="008E6142">
      <w:pPr>
        <w:pStyle w:val="BodyTextL50"/>
        <w:rPr>
          <w:b/>
          <w:color w:val="FF0000"/>
        </w:rPr>
      </w:pPr>
      <w:r w:rsidRPr="006B6BB6">
        <w:rPr>
          <w:b/>
          <w:color w:val="FF0000"/>
        </w:rPr>
        <w:t>Are these communications considered to be reliable?</w:t>
      </w:r>
    </w:p>
    <w:p w14:paraId="240F4CC9" w14:textId="587F2280" w:rsidR="00604834" w:rsidRPr="00604834" w:rsidRDefault="00604834" w:rsidP="00604834">
      <w:pPr>
        <w:pStyle w:val="AnswerLineL50"/>
        <w:rPr>
          <w:b w:val="0"/>
          <w:bCs/>
          <w:i w:val="0"/>
          <w:iCs/>
          <w:color w:val="auto"/>
        </w:rPr>
      </w:pPr>
      <w:r w:rsidRPr="00604834">
        <w:rPr>
          <w:b w:val="0"/>
          <w:bCs/>
          <w:i w:val="0"/>
          <w:iCs/>
          <w:color w:val="auto"/>
        </w:rPr>
        <w:t>Answer</w:t>
      </w:r>
      <w:r>
        <w:rPr>
          <w:b w:val="0"/>
          <w:bCs/>
          <w:i w:val="0"/>
          <w:iCs/>
          <w:color w:val="auto"/>
        </w:rPr>
        <w:t xml:space="preserve">: </w:t>
      </w:r>
      <w:r w:rsidR="00A3378C">
        <w:rPr>
          <w:b w:val="0"/>
          <w:bCs/>
          <w:i w:val="0"/>
          <w:iCs/>
          <w:color w:val="FF3399"/>
        </w:rPr>
        <w:t xml:space="preserve">Yes, TCP communication is reliable </w:t>
      </w:r>
    </w:p>
    <w:p w14:paraId="0DE0B18F" w14:textId="3DE20CBC" w:rsidR="00A52259" w:rsidRPr="006B6BB6" w:rsidRDefault="008E6142" w:rsidP="008E6142">
      <w:pPr>
        <w:pStyle w:val="SubStepAlpha"/>
        <w:numPr>
          <w:ilvl w:val="0"/>
          <w:numId w:val="0"/>
        </w:numPr>
        <w:ind w:left="720"/>
        <w:rPr>
          <w:b/>
          <w:color w:val="FF0000"/>
        </w:rPr>
      </w:pPr>
      <w:r w:rsidRPr="006B6BB6">
        <w:rPr>
          <w:b/>
          <w:color w:val="FF0000"/>
        </w:rPr>
        <w:t>Record the SRC PORT, DEST PORT, SEQUENCE NUM, and ACK NUM values.</w:t>
      </w:r>
    </w:p>
    <w:p w14:paraId="6BB395AB" w14:textId="62147D6A" w:rsidR="00065CF8" w:rsidRDefault="00A3378C" w:rsidP="00D31649">
      <w:pPr>
        <w:pStyle w:val="AnswerLineL50"/>
        <w:rPr>
          <w:b w:val="0"/>
          <w:bCs/>
          <w:i w:val="0"/>
          <w:iCs/>
          <w:color w:val="FF3399"/>
        </w:rPr>
      </w:pPr>
      <w:r w:rsidRPr="00604834">
        <w:rPr>
          <w:b w:val="0"/>
          <w:bCs/>
          <w:i w:val="0"/>
          <w:iCs/>
          <w:color w:val="auto"/>
        </w:rPr>
        <w:t>Answer</w:t>
      </w:r>
      <w:r>
        <w:rPr>
          <w:b w:val="0"/>
          <w:bCs/>
          <w:i w:val="0"/>
          <w:iCs/>
          <w:color w:val="auto"/>
        </w:rPr>
        <w:t xml:space="preserve">: </w:t>
      </w:r>
      <w:r>
        <w:rPr>
          <w:b w:val="0"/>
          <w:bCs/>
          <w:i w:val="0"/>
          <w:iCs/>
          <w:color w:val="FF3399"/>
        </w:rPr>
        <w:br/>
        <w:t>SRC PORT: 1026</w:t>
      </w:r>
      <w:r>
        <w:rPr>
          <w:b w:val="0"/>
          <w:bCs/>
          <w:i w:val="0"/>
          <w:iCs/>
          <w:color w:val="FF3399"/>
        </w:rPr>
        <w:br/>
        <w:t>DEST PORT: 80</w:t>
      </w:r>
      <w:r>
        <w:rPr>
          <w:b w:val="0"/>
          <w:bCs/>
          <w:i w:val="0"/>
          <w:iCs/>
          <w:color w:val="FF3399"/>
        </w:rPr>
        <w:br/>
        <w:t>SEQ NUM: 1</w:t>
      </w:r>
      <w:r>
        <w:rPr>
          <w:b w:val="0"/>
          <w:bCs/>
          <w:i w:val="0"/>
          <w:iCs/>
          <w:color w:val="FF3399"/>
        </w:rPr>
        <w:br/>
        <w:t>ACK NUM: 1</w:t>
      </w:r>
    </w:p>
    <w:p w14:paraId="329D1BE4" w14:textId="77777777" w:rsidR="00D31649" w:rsidRPr="00D31649" w:rsidRDefault="00D31649" w:rsidP="00D31649">
      <w:pPr>
        <w:pStyle w:val="BodyTextL50"/>
      </w:pPr>
    </w:p>
    <w:p w14:paraId="0874063F" w14:textId="52B61D2D" w:rsidR="008E6142" w:rsidRPr="00065CF8" w:rsidRDefault="008E6142" w:rsidP="008E6142">
      <w:pPr>
        <w:pStyle w:val="SubStepAlpha"/>
        <w:rPr>
          <w:strike/>
          <w:highlight w:val="yellow"/>
        </w:rPr>
      </w:pPr>
      <w:r w:rsidRPr="00065CF8">
        <w:rPr>
          <w:strike/>
        </w:rPr>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r w:rsidR="006B6BB6" w:rsidRPr="00065CF8">
        <w:rPr>
          <w:strike/>
        </w:rPr>
        <w:t xml:space="preserve"> </w:t>
      </w:r>
      <w:r w:rsidR="006B6BB6" w:rsidRPr="00065CF8">
        <w:rPr>
          <w:strike/>
          <w:highlight w:val="yellow"/>
        </w:rPr>
        <w:t>(EXPAND THE POP UP WINDOW IS NECESSARY, SO THAT YOU MAY SEE THE FLAG BITS, ALL ON ONE LINE)</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14:paraId="62459DB1" w14:textId="77777777" w:rsidTr="00A53CB4">
        <w:trPr>
          <w:jc w:val="center"/>
        </w:trPr>
        <w:tc>
          <w:tcPr>
            <w:tcW w:w="1795" w:type="dxa"/>
          </w:tcPr>
          <w:p w14:paraId="662046BF" w14:textId="77777777"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14:paraId="7F46FF80" w14:textId="77777777"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14:paraId="61C4C3D7" w14:textId="77777777"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14:paraId="5499F023" w14:textId="77777777"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14:paraId="309E512C" w14:textId="77777777"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14:paraId="449CD263" w14:textId="77777777"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14:paraId="4F3FEBCB" w14:textId="77777777" w:rsidR="008E6142" w:rsidRPr="0013189B" w:rsidRDefault="008E6142" w:rsidP="0028120D">
            <w:pPr>
              <w:jc w:val="center"/>
              <w:rPr>
                <w:b/>
                <w:sz w:val="20"/>
                <w:szCs w:val="20"/>
              </w:rPr>
            </w:pPr>
            <w:r w:rsidRPr="0013189B">
              <w:rPr>
                <w:b/>
                <w:sz w:val="20"/>
                <w:szCs w:val="20"/>
              </w:rPr>
              <w:t>1</w:t>
            </w:r>
          </w:p>
        </w:tc>
      </w:tr>
      <w:tr w:rsidR="008E6142" w:rsidRPr="0013189B" w14:paraId="10E16D4E" w14:textId="77777777" w:rsidTr="00A53CB4">
        <w:trPr>
          <w:jc w:val="center"/>
        </w:trPr>
        <w:tc>
          <w:tcPr>
            <w:tcW w:w="1795" w:type="dxa"/>
          </w:tcPr>
          <w:p w14:paraId="23BF6C10" w14:textId="77777777" w:rsidR="008E6142" w:rsidRPr="0013189B" w:rsidRDefault="008E6142" w:rsidP="0028120D">
            <w:pPr>
              <w:rPr>
                <w:sz w:val="20"/>
                <w:szCs w:val="20"/>
              </w:rPr>
            </w:pPr>
            <w:r w:rsidRPr="0013189B">
              <w:rPr>
                <w:sz w:val="20"/>
                <w:szCs w:val="20"/>
              </w:rPr>
              <w:t>Value</w:t>
            </w:r>
          </w:p>
        </w:tc>
        <w:tc>
          <w:tcPr>
            <w:tcW w:w="1260" w:type="dxa"/>
          </w:tcPr>
          <w:p w14:paraId="01A176B6" w14:textId="77777777" w:rsidR="008E6142" w:rsidRPr="0013189B" w:rsidRDefault="008E6142" w:rsidP="0028120D">
            <w:pPr>
              <w:jc w:val="center"/>
              <w:rPr>
                <w:sz w:val="20"/>
                <w:szCs w:val="20"/>
              </w:rPr>
            </w:pPr>
            <w:r w:rsidRPr="0013189B">
              <w:rPr>
                <w:sz w:val="20"/>
                <w:szCs w:val="20"/>
              </w:rPr>
              <w:t>URG</w:t>
            </w:r>
          </w:p>
        </w:tc>
        <w:tc>
          <w:tcPr>
            <w:tcW w:w="1170" w:type="dxa"/>
          </w:tcPr>
          <w:p w14:paraId="2A53CFE1" w14:textId="77777777" w:rsidR="008E6142" w:rsidRPr="0013189B" w:rsidRDefault="008E6142" w:rsidP="0028120D">
            <w:pPr>
              <w:jc w:val="center"/>
              <w:rPr>
                <w:sz w:val="20"/>
                <w:szCs w:val="20"/>
              </w:rPr>
            </w:pPr>
            <w:r w:rsidRPr="0013189B">
              <w:rPr>
                <w:sz w:val="20"/>
                <w:szCs w:val="20"/>
              </w:rPr>
              <w:t>ACK</w:t>
            </w:r>
          </w:p>
        </w:tc>
        <w:tc>
          <w:tcPr>
            <w:tcW w:w="1080" w:type="dxa"/>
          </w:tcPr>
          <w:p w14:paraId="6C5AA136" w14:textId="77777777" w:rsidR="008E6142" w:rsidRPr="0013189B" w:rsidRDefault="008E6142" w:rsidP="0028120D">
            <w:pPr>
              <w:jc w:val="center"/>
              <w:rPr>
                <w:sz w:val="20"/>
                <w:szCs w:val="20"/>
              </w:rPr>
            </w:pPr>
            <w:r w:rsidRPr="0013189B">
              <w:rPr>
                <w:sz w:val="20"/>
                <w:szCs w:val="20"/>
              </w:rPr>
              <w:t>PSH</w:t>
            </w:r>
          </w:p>
        </w:tc>
        <w:tc>
          <w:tcPr>
            <w:tcW w:w="1350" w:type="dxa"/>
          </w:tcPr>
          <w:p w14:paraId="6BE77BFA" w14:textId="77777777" w:rsidR="008E6142" w:rsidRPr="0013189B" w:rsidRDefault="008E6142" w:rsidP="0028120D">
            <w:pPr>
              <w:jc w:val="center"/>
              <w:rPr>
                <w:sz w:val="20"/>
                <w:szCs w:val="20"/>
              </w:rPr>
            </w:pPr>
            <w:r w:rsidRPr="0013189B">
              <w:rPr>
                <w:sz w:val="20"/>
                <w:szCs w:val="20"/>
              </w:rPr>
              <w:t>RST</w:t>
            </w:r>
          </w:p>
        </w:tc>
        <w:tc>
          <w:tcPr>
            <w:tcW w:w="1260" w:type="dxa"/>
          </w:tcPr>
          <w:p w14:paraId="2A8C28DF" w14:textId="77777777" w:rsidR="008E6142" w:rsidRPr="0013189B" w:rsidRDefault="008E6142" w:rsidP="0028120D">
            <w:pPr>
              <w:jc w:val="center"/>
              <w:rPr>
                <w:sz w:val="20"/>
                <w:szCs w:val="20"/>
              </w:rPr>
            </w:pPr>
            <w:r w:rsidRPr="0013189B">
              <w:rPr>
                <w:sz w:val="20"/>
                <w:szCs w:val="20"/>
              </w:rPr>
              <w:t>SYN</w:t>
            </w:r>
          </w:p>
        </w:tc>
        <w:tc>
          <w:tcPr>
            <w:tcW w:w="1260" w:type="dxa"/>
          </w:tcPr>
          <w:p w14:paraId="5E08C103" w14:textId="77777777" w:rsidR="008E6142" w:rsidRPr="0013189B" w:rsidRDefault="008E6142" w:rsidP="0028120D">
            <w:pPr>
              <w:jc w:val="center"/>
              <w:rPr>
                <w:sz w:val="20"/>
                <w:szCs w:val="20"/>
              </w:rPr>
            </w:pPr>
            <w:r w:rsidRPr="0013189B">
              <w:rPr>
                <w:sz w:val="20"/>
                <w:szCs w:val="20"/>
              </w:rPr>
              <w:t>FIN</w:t>
            </w:r>
          </w:p>
        </w:tc>
      </w:tr>
    </w:tbl>
    <w:p w14:paraId="332AFB50" w14:textId="77777777" w:rsidR="00112877" w:rsidRDefault="00112877" w:rsidP="00112877">
      <w:pPr>
        <w:pStyle w:val="Heading4"/>
      </w:pPr>
      <w:r>
        <w:t>Question:</w:t>
      </w:r>
    </w:p>
    <w:p w14:paraId="0A63C181" w14:textId="77777777" w:rsidR="006B6BB6" w:rsidRDefault="006B6BB6" w:rsidP="00112877">
      <w:pPr>
        <w:pStyle w:val="BodyTextL50"/>
        <w:spacing w:before="0"/>
        <w:rPr>
          <w:b/>
          <w:color w:val="FF0000"/>
        </w:rPr>
      </w:pPr>
    </w:p>
    <w:p w14:paraId="12F80BD3" w14:textId="4EF0E3E6" w:rsidR="00112877" w:rsidRDefault="008E6142" w:rsidP="00112877">
      <w:pPr>
        <w:pStyle w:val="BodyTextL50"/>
        <w:spacing w:before="0"/>
        <w:rPr>
          <w:b/>
          <w:color w:val="FF0000"/>
        </w:rPr>
      </w:pPr>
      <w:r w:rsidRPr="006B6BB6">
        <w:rPr>
          <w:b/>
          <w:color w:val="FF0000"/>
        </w:rPr>
        <w:t>Which TCP flags are set in this PDU?</w:t>
      </w:r>
    </w:p>
    <w:p w14:paraId="50EA565F" w14:textId="704FE28D" w:rsidR="00112877" w:rsidRDefault="00065CF8" w:rsidP="00D31649">
      <w:pPr>
        <w:pStyle w:val="BodyTextL50"/>
        <w:spacing w:before="0"/>
      </w:pPr>
      <w:r w:rsidRPr="00065CF8">
        <w:t xml:space="preserve">Answer: </w:t>
      </w:r>
      <w:r w:rsidR="00885357">
        <w:rPr>
          <w:color w:val="FF3399"/>
        </w:rPr>
        <w:t>ACK and PSH</w:t>
      </w:r>
      <w:r w:rsidR="00112877">
        <w:t xml:space="preserve"> here.</w:t>
      </w:r>
    </w:p>
    <w:p w14:paraId="52CBF36F" w14:textId="77777777" w:rsidR="00D31649" w:rsidRPr="00D31649" w:rsidRDefault="00D31649" w:rsidP="00D31649">
      <w:pPr>
        <w:pStyle w:val="BodyTextL50"/>
        <w:spacing w:before="0"/>
        <w:rPr>
          <w:color w:val="FF0000"/>
        </w:rPr>
      </w:pPr>
    </w:p>
    <w:p w14:paraId="2F939122" w14:textId="77777777" w:rsidR="008E6142" w:rsidRPr="00D31649" w:rsidRDefault="008E6142" w:rsidP="00A53CB4">
      <w:pPr>
        <w:pStyle w:val="SubStepAlpha"/>
        <w:rPr>
          <w:strike/>
        </w:rPr>
      </w:pPr>
      <w:r w:rsidRPr="00D31649">
        <w:rPr>
          <w:strike/>
        </w:rPr>
        <w:t xml:space="preserve">Close the PDU and click </w:t>
      </w:r>
      <w:r w:rsidRPr="00D31649">
        <w:rPr>
          <w:b/>
          <w:strike/>
        </w:rPr>
        <w:t xml:space="preserve">Capture/Forward </w:t>
      </w:r>
      <w:r w:rsidRPr="00D31649">
        <w:rPr>
          <w:strike/>
        </w:rPr>
        <w:t xml:space="preserve">until </w:t>
      </w:r>
      <w:r w:rsidRPr="00D31649">
        <w:rPr>
          <w:strike/>
          <w:highlight w:val="yellow"/>
        </w:rPr>
        <w:t xml:space="preserve">a PDU with a checkmark returns to the </w:t>
      </w:r>
      <w:r w:rsidRPr="00D31649">
        <w:rPr>
          <w:b/>
          <w:strike/>
          <w:highlight w:val="yellow"/>
        </w:rPr>
        <w:t>HTTP Client</w:t>
      </w:r>
      <w:r w:rsidRPr="00D31649">
        <w:rPr>
          <w:strike/>
        </w:rPr>
        <w:t>.</w:t>
      </w:r>
    </w:p>
    <w:p w14:paraId="4B338770" w14:textId="3C3DCBAB" w:rsidR="00A52259" w:rsidRPr="00D31649" w:rsidRDefault="008E6142" w:rsidP="00A53CB4">
      <w:pPr>
        <w:pStyle w:val="SubStepAlpha"/>
        <w:rPr>
          <w:strike/>
        </w:rPr>
      </w:pPr>
      <w:r w:rsidRPr="00D31649">
        <w:rPr>
          <w:strike/>
        </w:rPr>
        <w:lastRenderedPageBreak/>
        <w:t>Click the</w:t>
      </w:r>
      <w:r w:rsidR="006B6BB6" w:rsidRPr="00D31649">
        <w:rPr>
          <w:strike/>
        </w:rPr>
        <w:t xml:space="preserve"> </w:t>
      </w:r>
      <w:r w:rsidRPr="00D31649">
        <w:rPr>
          <w:strike/>
        </w:rPr>
        <w:t xml:space="preserve">PDU envelope and select </w:t>
      </w:r>
      <w:r w:rsidRPr="00D31649">
        <w:rPr>
          <w:b/>
          <w:strike/>
        </w:rPr>
        <w:t>Inbound PDU Details</w:t>
      </w:r>
      <w:r w:rsidR="00A52259" w:rsidRPr="00D31649">
        <w:rPr>
          <w:strike/>
        </w:rPr>
        <w:t>.</w:t>
      </w:r>
    </w:p>
    <w:p w14:paraId="12DFB579" w14:textId="77777777" w:rsidR="00A52259" w:rsidRDefault="00A52259" w:rsidP="00A52259">
      <w:pPr>
        <w:pStyle w:val="Heading4"/>
      </w:pPr>
      <w:r>
        <w:t>Question:</w:t>
      </w:r>
    </w:p>
    <w:p w14:paraId="2B419802" w14:textId="689B9BEF" w:rsidR="008E6142" w:rsidRPr="00DD26FB" w:rsidRDefault="008E6142" w:rsidP="00A52259">
      <w:pPr>
        <w:pStyle w:val="BodyTextL50"/>
        <w:spacing w:before="0"/>
        <w:rPr>
          <w:color w:val="FF0000"/>
        </w:rPr>
      </w:pPr>
      <w:r w:rsidRPr="00DD26FB">
        <w:rPr>
          <w:color w:val="FF0000"/>
        </w:rPr>
        <w:t>How are the port and sequence numbers different than before?</w:t>
      </w:r>
    </w:p>
    <w:p w14:paraId="5FD0691A" w14:textId="2A9DADF3" w:rsidR="006E522D" w:rsidRPr="006E522D" w:rsidRDefault="00571806" w:rsidP="0018061D">
      <w:pPr>
        <w:pStyle w:val="BodyTextL50"/>
        <w:spacing w:before="0"/>
        <w:rPr>
          <w:color w:val="4F81BD" w:themeColor="accent1"/>
        </w:rPr>
      </w:pPr>
      <w:r w:rsidRPr="00F64C8D">
        <w:t xml:space="preserve">Answer: </w:t>
      </w:r>
      <w:r w:rsidRPr="00F64C8D">
        <w:br/>
      </w:r>
      <w:r w:rsidRPr="00F64C8D">
        <w:rPr>
          <w:color w:val="FF3399"/>
        </w:rPr>
        <w:t>Source Port: 80</w:t>
      </w:r>
      <w:r w:rsidRPr="00F64C8D">
        <w:rPr>
          <w:color w:val="FF3399"/>
        </w:rPr>
        <w:br/>
        <w:t>Destination Port: 1026</w:t>
      </w:r>
      <w:r w:rsidRPr="00F64C8D">
        <w:rPr>
          <w:color w:val="FF3399"/>
        </w:rPr>
        <w:br/>
        <w:t xml:space="preserve">The source and destination ports have </w:t>
      </w:r>
      <w:r w:rsidR="00A63AF5" w:rsidRPr="00F64C8D">
        <w:rPr>
          <w:color w:val="FF3399"/>
        </w:rPr>
        <w:t>swapped as Server (source) responded to Client (destination)</w:t>
      </w:r>
      <w:r w:rsidR="00F64C8D">
        <w:rPr>
          <w:color w:val="FF3399"/>
        </w:rPr>
        <w:t>. Before Client was the source as it initiated the communication and was sending request to Server.</w:t>
      </w:r>
      <w:r w:rsidR="00A63AF5" w:rsidRPr="00F64C8D">
        <w:rPr>
          <w:color w:val="FF3399"/>
        </w:rPr>
        <w:t xml:space="preserve"> </w:t>
      </w:r>
    </w:p>
    <w:p w14:paraId="0E714F49" w14:textId="77777777" w:rsidR="00A52259" w:rsidRDefault="00A52259" w:rsidP="00A52259">
      <w:pPr>
        <w:pStyle w:val="AnswerLineL50"/>
      </w:pPr>
      <w:r>
        <w:t>Type your answers here.</w:t>
      </w:r>
    </w:p>
    <w:p w14:paraId="62BB7806" w14:textId="2EEE6AAD" w:rsidR="008E6142" w:rsidRPr="00AC69E7" w:rsidRDefault="008E6142" w:rsidP="00A53CB4">
      <w:pPr>
        <w:pStyle w:val="SubStepAlpha"/>
      </w:pPr>
      <w:r w:rsidRPr="00D31649">
        <w:rPr>
          <w:strike/>
        </w:rPr>
        <w:t xml:space="preserve">Click the HTTP PDU which </w:t>
      </w:r>
      <w:r w:rsidRPr="00D31649">
        <w:rPr>
          <w:b/>
          <w:strike/>
        </w:rPr>
        <w:t xml:space="preserve">HTTP Client </w:t>
      </w:r>
      <w:r w:rsidRPr="00D31649">
        <w:rPr>
          <w:strike/>
          <w:highlight w:val="yellow"/>
        </w:rPr>
        <w:t>has prepared to send</w:t>
      </w:r>
      <w:r w:rsidRPr="00D31649">
        <w:rPr>
          <w:strike/>
        </w:rPr>
        <w:t xml:space="preserve"> to </w:t>
      </w:r>
      <w:proofErr w:type="spellStart"/>
      <w:r w:rsidRPr="00D31649">
        <w:rPr>
          <w:b/>
          <w:strike/>
        </w:rPr>
        <w:t>MultiServer</w:t>
      </w:r>
      <w:proofErr w:type="spellEnd"/>
      <w:r w:rsidRPr="00D31649">
        <w:rPr>
          <w:strike/>
        </w:rPr>
        <w:t xml:space="preserve">. This is the beginning of the HTTP communication. Click this </w:t>
      </w:r>
      <w:r w:rsidRPr="00D31649">
        <w:rPr>
          <w:strike/>
          <w:highlight w:val="yellow"/>
        </w:rPr>
        <w:t>second</w:t>
      </w:r>
      <w:r w:rsidRPr="00D31649">
        <w:rPr>
          <w:strike/>
        </w:rPr>
        <w:t xml:space="preserve"> </w:t>
      </w:r>
      <w:r w:rsidR="006B6BB6" w:rsidRPr="00D31649">
        <w:rPr>
          <w:strike/>
        </w:rPr>
        <w:t xml:space="preserve">HTTP </w:t>
      </w:r>
      <w:r w:rsidRPr="00D31649">
        <w:rPr>
          <w:strike/>
        </w:rPr>
        <w:t xml:space="preserve">PDU envelope and select </w:t>
      </w:r>
      <w:r w:rsidRPr="00D31649">
        <w:rPr>
          <w:b/>
          <w:strike/>
        </w:rPr>
        <w:t>Outbound PDU Details</w:t>
      </w:r>
      <w:r w:rsidR="00A52259" w:rsidRPr="00A52259">
        <w:t>.</w:t>
      </w:r>
    </w:p>
    <w:p w14:paraId="4CF87311" w14:textId="77777777" w:rsidR="00A52259" w:rsidRDefault="00A52259" w:rsidP="00A52259">
      <w:pPr>
        <w:pStyle w:val="Heading4"/>
      </w:pPr>
      <w:r>
        <w:t>Question:</w:t>
      </w:r>
    </w:p>
    <w:p w14:paraId="72633ACD" w14:textId="088F144F" w:rsidR="008E6142" w:rsidRDefault="008E6142" w:rsidP="00A52259">
      <w:pPr>
        <w:pStyle w:val="BodyTextL50"/>
        <w:spacing w:before="0"/>
        <w:rPr>
          <w:b/>
          <w:color w:val="FF0000"/>
        </w:rPr>
      </w:pPr>
      <w:r w:rsidRPr="006B6BB6">
        <w:rPr>
          <w:b/>
          <w:color w:val="FF0000"/>
        </w:rPr>
        <w:t>What information is now listed in the TCP section? How are the port and sequence numbers different from the previous two PDUs?</w:t>
      </w:r>
    </w:p>
    <w:p w14:paraId="5C7AB2B1" w14:textId="63DAF856" w:rsidR="00975A8B" w:rsidRPr="003227E9" w:rsidRDefault="003227E9" w:rsidP="00A52259">
      <w:pPr>
        <w:pStyle w:val="BodyTextL50"/>
        <w:spacing w:before="0"/>
        <w:rPr>
          <w:b/>
          <w:color w:val="FF3399"/>
        </w:rPr>
      </w:pPr>
      <w:r w:rsidRPr="00F64C8D">
        <w:t xml:space="preserve">Answer: </w:t>
      </w:r>
      <w:r w:rsidR="00975A8B" w:rsidRPr="003227E9">
        <w:rPr>
          <w:color w:val="FF3399"/>
        </w:rPr>
        <w:t xml:space="preserve">The ports </w:t>
      </w:r>
      <w:r w:rsidR="001C780B">
        <w:rPr>
          <w:color w:val="FF3399"/>
        </w:rPr>
        <w:t>are the same</w:t>
      </w:r>
      <w:r w:rsidR="00975A8B" w:rsidRPr="003227E9">
        <w:rPr>
          <w:color w:val="FF3399"/>
        </w:rPr>
        <w:t xml:space="preserve">, </w:t>
      </w:r>
      <w:r w:rsidR="00C21C39" w:rsidRPr="003227E9">
        <w:rPr>
          <w:color w:val="FF3399"/>
        </w:rPr>
        <w:t xml:space="preserve">in </w:t>
      </w:r>
      <w:r w:rsidR="001C780B">
        <w:rPr>
          <w:color w:val="FF3399"/>
        </w:rPr>
        <w:t>all three</w:t>
      </w:r>
      <w:r w:rsidR="00C21C39" w:rsidRPr="003227E9">
        <w:rPr>
          <w:color w:val="FF3399"/>
        </w:rPr>
        <w:t xml:space="preserve"> the sequence number is 1 and the </w:t>
      </w:r>
      <w:r w:rsidR="00163669" w:rsidRPr="003227E9">
        <w:rPr>
          <w:color w:val="FF3399"/>
        </w:rPr>
        <w:t>ack no is 103. The flags are ACK and PSH (5 and 4)</w:t>
      </w:r>
    </w:p>
    <w:p w14:paraId="63D3AC54" w14:textId="1890DC1E" w:rsidR="00A52259" w:rsidRPr="00494DBD" w:rsidRDefault="00734B5A" w:rsidP="008634C5">
      <w:pPr>
        <w:pStyle w:val="BodyTextL50"/>
        <w:spacing w:before="0"/>
      </w:pPr>
      <w:r>
        <w:rPr>
          <w:color w:val="FF3399"/>
        </w:rPr>
        <w:t>3</w:t>
      </w:r>
      <w:r w:rsidRPr="00734B5A">
        <w:rPr>
          <w:color w:val="FF3399"/>
          <w:vertAlign w:val="superscript"/>
        </w:rPr>
        <w:t>rd</w:t>
      </w:r>
      <w:r>
        <w:rPr>
          <w:color w:val="FF3399"/>
        </w:rPr>
        <w:t xml:space="preserve"> Last HTTP PDU:</w:t>
      </w:r>
      <w:r>
        <w:rPr>
          <w:color w:val="FF3399"/>
        </w:rPr>
        <w:br/>
        <w:t>Source Port: 80</w:t>
      </w:r>
      <w:r>
        <w:rPr>
          <w:color w:val="FF3399"/>
        </w:rPr>
        <w:br/>
        <w:t xml:space="preserve">Destination: 1026 </w:t>
      </w:r>
      <w:r>
        <w:rPr>
          <w:color w:val="FF3399"/>
        </w:rPr>
        <w:br/>
        <w:t>Sequence No: 1</w:t>
      </w:r>
      <w:r>
        <w:rPr>
          <w:color w:val="FF3399"/>
        </w:rPr>
        <w:br/>
        <w:t>Ack No: 103</w:t>
      </w:r>
      <w:r>
        <w:rPr>
          <w:color w:val="FF3399"/>
        </w:rPr>
        <w:br/>
      </w:r>
      <w:r>
        <w:rPr>
          <w:color w:val="FF3399"/>
        </w:rPr>
        <w:br/>
        <w:t>2</w:t>
      </w:r>
      <w:r w:rsidRPr="00734B5A">
        <w:rPr>
          <w:color w:val="FF3399"/>
          <w:vertAlign w:val="superscript"/>
        </w:rPr>
        <w:t>nd</w:t>
      </w:r>
      <w:r>
        <w:rPr>
          <w:color w:val="FF3399"/>
        </w:rPr>
        <w:t xml:space="preserve"> Last</w:t>
      </w:r>
      <w:r w:rsidR="00732365" w:rsidRPr="003227E9">
        <w:rPr>
          <w:color w:val="FF3399"/>
        </w:rPr>
        <w:t xml:space="preserve"> HTTP PDU:</w:t>
      </w:r>
      <w:r w:rsidR="00732365" w:rsidRPr="003227E9">
        <w:rPr>
          <w:color w:val="FF3399"/>
        </w:rPr>
        <w:br/>
        <w:t xml:space="preserve">Source Port: </w:t>
      </w:r>
      <w:r>
        <w:rPr>
          <w:color w:val="FF3399"/>
        </w:rPr>
        <w:t>80</w:t>
      </w:r>
      <w:r w:rsidR="00732365" w:rsidRPr="003227E9">
        <w:rPr>
          <w:color w:val="FF3399"/>
        </w:rPr>
        <w:br/>
        <w:t xml:space="preserve">Destination Port: </w:t>
      </w:r>
      <w:r>
        <w:rPr>
          <w:color w:val="FF3399"/>
        </w:rPr>
        <w:t>1026</w:t>
      </w:r>
      <w:r w:rsidR="00732365" w:rsidRPr="003227E9">
        <w:rPr>
          <w:color w:val="FF3399"/>
        </w:rPr>
        <w:br/>
        <w:t>Sequence No: 1</w:t>
      </w:r>
      <w:r w:rsidR="00B42F7C" w:rsidRPr="003227E9">
        <w:rPr>
          <w:color w:val="FF3399"/>
        </w:rPr>
        <w:br/>
        <w:t>Ack No: 1</w:t>
      </w:r>
      <w:r w:rsidR="00163669" w:rsidRPr="003227E9">
        <w:rPr>
          <w:color w:val="FF3399"/>
        </w:rPr>
        <w:t>03</w:t>
      </w:r>
      <w:r w:rsidR="00174145" w:rsidRPr="003227E9">
        <w:rPr>
          <w:color w:val="FF3399"/>
        </w:rPr>
        <w:br/>
      </w:r>
      <w:r w:rsidR="00174145" w:rsidRPr="003227E9">
        <w:rPr>
          <w:color w:val="FF3399"/>
        </w:rPr>
        <w:br/>
        <w:t>Last HTTP PDU:</w:t>
      </w:r>
      <w:r w:rsidR="00174145" w:rsidRPr="003227E9">
        <w:rPr>
          <w:color w:val="FF3399"/>
        </w:rPr>
        <w:br/>
        <w:t>Source Port: 80</w:t>
      </w:r>
      <w:r w:rsidR="00174145" w:rsidRPr="003227E9">
        <w:rPr>
          <w:color w:val="FF3399"/>
        </w:rPr>
        <w:br/>
        <w:t>Destination Port: 1026</w:t>
      </w:r>
      <w:r w:rsidR="00174145" w:rsidRPr="003227E9">
        <w:rPr>
          <w:color w:val="FF3399"/>
        </w:rPr>
        <w:br/>
        <w:t>Sequence No: 1</w:t>
      </w:r>
      <w:r w:rsidR="00B42F7C" w:rsidRPr="003227E9">
        <w:rPr>
          <w:color w:val="FF3399"/>
        </w:rPr>
        <w:br/>
        <w:t>Ack No: 103</w:t>
      </w:r>
      <w:r w:rsidR="00174145" w:rsidRPr="003227E9">
        <w:rPr>
          <w:color w:val="FF3399"/>
        </w:rPr>
        <w:br/>
      </w:r>
    </w:p>
    <w:p w14:paraId="3673A1BB" w14:textId="7718C5BC" w:rsidR="008E6142" w:rsidRPr="00D31649" w:rsidRDefault="008E6142" w:rsidP="00A53CB4">
      <w:pPr>
        <w:pStyle w:val="SubStepAlpha"/>
        <w:rPr>
          <w:strike/>
        </w:rPr>
      </w:pPr>
      <w:r w:rsidRPr="00D31649">
        <w:rPr>
          <w:strike/>
        </w:rPr>
        <w:t>Reset the simulation.</w:t>
      </w:r>
    </w:p>
    <w:p w14:paraId="0C66C1B3" w14:textId="77777777" w:rsidR="006E522D" w:rsidRPr="004D64E2" w:rsidRDefault="006E522D" w:rsidP="006E522D">
      <w:pPr>
        <w:pStyle w:val="SubStepAlpha"/>
        <w:numPr>
          <w:ilvl w:val="0"/>
          <w:numId w:val="0"/>
        </w:numPr>
        <w:ind w:left="720"/>
      </w:pPr>
    </w:p>
    <w:p w14:paraId="0D104AA5" w14:textId="77777777" w:rsidR="008E6142" w:rsidRPr="00D31649" w:rsidRDefault="008E6142" w:rsidP="008E6142">
      <w:pPr>
        <w:pStyle w:val="Heading3"/>
        <w:rPr>
          <w:strike/>
        </w:rPr>
      </w:pPr>
      <w:r w:rsidRPr="00D31649">
        <w:rPr>
          <w:strike/>
        </w:rPr>
        <w:t>Examine FTP traffic as the clients communicate with the server.</w:t>
      </w:r>
    </w:p>
    <w:p w14:paraId="450C48E6" w14:textId="77368062" w:rsidR="008E6142" w:rsidRPr="00D31649" w:rsidRDefault="008E6142" w:rsidP="00A53CB4">
      <w:pPr>
        <w:pStyle w:val="SubStepAlpha"/>
        <w:rPr>
          <w:strike/>
          <w:highlight w:val="yellow"/>
        </w:rPr>
      </w:pPr>
      <w:r w:rsidRPr="00D31649">
        <w:rPr>
          <w:strike/>
        </w:rPr>
        <w:t xml:space="preserve">Open the command prompt on the FTP Client desktop. Initiate an FTP connection by entering </w:t>
      </w:r>
      <w:r w:rsidR="00023B64" w:rsidRPr="00D31649">
        <w:rPr>
          <w:b/>
          <w:strike/>
        </w:rPr>
        <w:t>ftp 192.168.1.254</w:t>
      </w:r>
      <w:r w:rsidRPr="00D31649">
        <w:rPr>
          <w:strike/>
        </w:rPr>
        <w:t>.</w:t>
      </w:r>
      <w:r w:rsidR="00023B64" w:rsidRPr="00D31649">
        <w:rPr>
          <w:strike/>
        </w:rPr>
        <w:t xml:space="preserve">  </w:t>
      </w:r>
      <w:r w:rsidR="00023B64" w:rsidRPr="00D31649">
        <w:rPr>
          <w:strike/>
          <w:highlight w:val="yellow"/>
        </w:rPr>
        <w:t>(place this after c:\&gt; )</w:t>
      </w:r>
    </w:p>
    <w:p w14:paraId="035578CC" w14:textId="77777777" w:rsidR="008E6142" w:rsidRPr="00D31649" w:rsidRDefault="008E6142" w:rsidP="00A53CB4">
      <w:pPr>
        <w:pStyle w:val="SubStepAlpha"/>
        <w:rPr>
          <w:strike/>
        </w:rPr>
      </w:pPr>
      <w:r w:rsidRPr="00D31649">
        <w:rPr>
          <w:strike/>
        </w:rPr>
        <w:t xml:space="preserve">In the Simulation Panel, change </w:t>
      </w:r>
      <w:r w:rsidRPr="00D31649">
        <w:rPr>
          <w:b/>
          <w:strike/>
        </w:rPr>
        <w:t>Edit Filters</w:t>
      </w:r>
      <w:r w:rsidRPr="00D31649">
        <w:rPr>
          <w:strike/>
        </w:rPr>
        <w:t xml:space="preserve"> to display only </w:t>
      </w:r>
      <w:r w:rsidRPr="00D31649">
        <w:rPr>
          <w:b/>
          <w:strike/>
          <w:highlight w:val="yellow"/>
        </w:rPr>
        <w:t>FTP</w:t>
      </w:r>
      <w:r w:rsidRPr="00D31649">
        <w:rPr>
          <w:b/>
          <w:strike/>
        </w:rPr>
        <w:t xml:space="preserve"> </w:t>
      </w:r>
      <w:r w:rsidRPr="00D31649">
        <w:rPr>
          <w:strike/>
        </w:rPr>
        <w:t>and</w:t>
      </w:r>
      <w:r w:rsidRPr="00D31649">
        <w:rPr>
          <w:b/>
          <w:strike/>
        </w:rPr>
        <w:t xml:space="preserve"> </w:t>
      </w:r>
      <w:r w:rsidRPr="00D31649">
        <w:rPr>
          <w:b/>
          <w:strike/>
          <w:highlight w:val="yellow"/>
        </w:rPr>
        <w:t>TCP</w:t>
      </w:r>
      <w:r w:rsidRPr="00D31649">
        <w:rPr>
          <w:strike/>
        </w:rPr>
        <w:t>.</w:t>
      </w:r>
    </w:p>
    <w:p w14:paraId="0107EA67" w14:textId="6BB3FED4" w:rsidR="008E6142" w:rsidRPr="00D31649" w:rsidRDefault="008E6142" w:rsidP="00A53CB4">
      <w:pPr>
        <w:pStyle w:val="SubStepAlpha"/>
        <w:rPr>
          <w:strike/>
        </w:rPr>
      </w:pPr>
      <w:r w:rsidRPr="00D31649">
        <w:rPr>
          <w:strike/>
        </w:rPr>
        <w:t xml:space="preserve">Click </w:t>
      </w:r>
      <w:r w:rsidRPr="00D31649">
        <w:rPr>
          <w:b/>
          <w:strike/>
        </w:rPr>
        <w:t>Capture/Forward</w:t>
      </w:r>
      <w:r w:rsidRPr="00D31649">
        <w:rPr>
          <w:strike/>
        </w:rPr>
        <w:t xml:space="preserve">. </w:t>
      </w:r>
      <w:r w:rsidRPr="00D31649">
        <w:rPr>
          <w:strike/>
          <w:highlight w:val="yellow"/>
        </w:rPr>
        <w:t>Click the second PDU envelope to open it.</w:t>
      </w:r>
      <w:r w:rsidR="006B6BB6" w:rsidRPr="00D31649">
        <w:rPr>
          <w:strike/>
          <w:highlight w:val="yellow"/>
        </w:rPr>
        <w:t xml:space="preserve"> </w:t>
      </w:r>
      <w:r w:rsidR="000E23B6" w:rsidRPr="00D31649">
        <w:rPr>
          <w:strike/>
          <w:highlight w:val="yellow"/>
        </w:rPr>
        <w:t>(</w:t>
      </w:r>
      <w:r w:rsidR="006B6BB6" w:rsidRPr="00D31649">
        <w:rPr>
          <w:strike/>
        </w:rPr>
        <w:t>It’s a TCP PDU</w:t>
      </w:r>
      <w:r w:rsidR="000E23B6" w:rsidRPr="00D31649">
        <w:rPr>
          <w:strike/>
        </w:rPr>
        <w:t>)</w:t>
      </w:r>
    </w:p>
    <w:p w14:paraId="27B81F0D" w14:textId="77777777" w:rsidR="00A52259" w:rsidRDefault="008E6142" w:rsidP="008E6142">
      <w:pPr>
        <w:pStyle w:val="BodyTextL50"/>
      </w:pPr>
      <w:r w:rsidRPr="00D31649">
        <w:rPr>
          <w:strike/>
        </w:rPr>
        <w:t xml:space="preserve">Click the </w:t>
      </w:r>
      <w:r w:rsidRPr="00D31649">
        <w:rPr>
          <w:b/>
          <w:strike/>
        </w:rPr>
        <w:t>Outbound PDU Details</w:t>
      </w:r>
      <w:r w:rsidRPr="00D31649">
        <w:rPr>
          <w:strike/>
        </w:rPr>
        <w:t xml:space="preserve"> tab and scroll down to the TCP </w:t>
      </w:r>
      <w:r w:rsidR="00A52259" w:rsidRPr="00D31649">
        <w:rPr>
          <w:strike/>
        </w:rPr>
        <w:t>section</w:t>
      </w:r>
      <w:r w:rsidR="00A52259">
        <w:t>.</w:t>
      </w:r>
    </w:p>
    <w:p w14:paraId="5D8C00F3" w14:textId="77777777" w:rsidR="00A52259" w:rsidRDefault="00A52259" w:rsidP="00076743">
      <w:pPr>
        <w:pStyle w:val="Heading4"/>
      </w:pPr>
      <w:r>
        <w:t>Question:</w:t>
      </w:r>
    </w:p>
    <w:p w14:paraId="5F0D5DB4" w14:textId="77777777" w:rsidR="008E6142" w:rsidRPr="000E23B6" w:rsidRDefault="008E6142" w:rsidP="00076743">
      <w:pPr>
        <w:pStyle w:val="BodyTextL50"/>
        <w:spacing w:before="0"/>
        <w:rPr>
          <w:b/>
          <w:color w:val="FF0000"/>
        </w:rPr>
      </w:pPr>
      <w:r w:rsidRPr="000E23B6">
        <w:rPr>
          <w:b/>
          <w:color w:val="FF0000"/>
        </w:rPr>
        <w:t>Are these communications considered to be reliable?</w:t>
      </w:r>
    </w:p>
    <w:p w14:paraId="1ED0A872" w14:textId="4416F9A2" w:rsidR="00A52259" w:rsidRPr="007763EB" w:rsidRDefault="007763EB" w:rsidP="00A52259">
      <w:pPr>
        <w:pStyle w:val="AnswerLineL50"/>
        <w:rPr>
          <w:b w:val="0"/>
          <w:bCs/>
          <w:i w:val="0"/>
          <w:iCs/>
          <w:color w:val="auto"/>
        </w:rPr>
      </w:pPr>
      <w:r w:rsidRPr="007763EB">
        <w:rPr>
          <w:b w:val="0"/>
          <w:bCs/>
          <w:i w:val="0"/>
          <w:iCs/>
          <w:color w:val="auto"/>
        </w:rPr>
        <w:t xml:space="preserve">Answer: </w:t>
      </w:r>
      <w:r w:rsidRPr="006A0B6F">
        <w:rPr>
          <w:b w:val="0"/>
          <w:bCs/>
          <w:i w:val="0"/>
          <w:iCs/>
          <w:color w:val="FF3399"/>
        </w:rPr>
        <w:t>Yes</w:t>
      </w:r>
    </w:p>
    <w:p w14:paraId="78D1325F" w14:textId="46CED7AA" w:rsidR="00A52259" w:rsidRDefault="000E23B6" w:rsidP="00A53CB4">
      <w:pPr>
        <w:pStyle w:val="SubStepAlpha"/>
        <w:rPr>
          <w:b/>
          <w:color w:val="FF0000"/>
        </w:rPr>
      </w:pPr>
      <w:r w:rsidRPr="000E23B6">
        <w:rPr>
          <w:b/>
          <w:color w:val="FF0000"/>
        </w:rPr>
        <w:t>Record</w:t>
      </w:r>
      <w:r w:rsidR="008E6142" w:rsidRPr="000E23B6">
        <w:rPr>
          <w:b/>
          <w:color w:val="FF0000"/>
        </w:rPr>
        <w:t xml:space="preserve"> the SRC PORT, DEST PORT, SEQUENCE NUM, and ACK NUM values.</w:t>
      </w:r>
    </w:p>
    <w:p w14:paraId="08346FA6" w14:textId="77777777" w:rsidR="000E23B6" w:rsidRPr="000E23B6" w:rsidRDefault="000E23B6" w:rsidP="000E23B6">
      <w:pPr>
        <w:pStyle w:val="SubStepAlpha"/>
        <w:numPr>
          <w:ilvl w:val="0"/>
          <w:numId w:val="0"/>
        </w:numPr>
        <w:ind w:left="720"/>
        <w:rPr>
          <w:b/>
          <w:color w:val="FF0000"/>
        </w:rPr>
      </w:pPr>
    </w:p>
    <w:p w14:paraId="0C8671CF" w14:textId="77777777" w:rsidR="00A52259" w:rsidRDefault="00A52259" w:rsidP="00A52259">
      <w:pPr>
        <w:pStyle w:val="Heading4"/>
      </w:pPr>
      <w:r>
        <w:lastRenderedPageBreak/>
        <w:t>Question:</w:t>
      </w:r>
    </w:p>
    <w:p w14:paraId="1CC8B917" w14:textId="0452051C" w:rsidR="008E6142" w:rsidRDefault="008E6142" w:rsidP="00A52259">
      <w:pPr>
        <w:pStyle w:val="BodyTextL50"/>
        <w:spacing w:before="0"/>
        <w:rPr>
          <w:color w:val="FF0000"/>
        </w:rPr>
      </w:pPr>
      <w:r w:rsidRPr="00DD26FB">
        <w:rPr>
          <w:color w:val="FF0000"/>
        </w:rPr>
        <w:t>What is the value in the flag</w:t>
      </w:r>
      <w:r w:rsidRPr="00DD26FB">
        <w:rPr>
          <w:b/>
          <w:color w:val="FF0000"/>
        </w:rPr>
        <w:t xml:space="preserve"> </w:t>
      </w:r>
      <w:r w:rsidRPr="00DD26FB">
        <w:rPr>
          <w:color w:val="FF0000"/>
        </w:rPr>
        <w:t>field?</w:t>
      </w:r>
    </w:p>
    <w:p w14:paraId="75A5BE81" w14:textId="6AE6D8B7" w:rsidR="006E522D" w:rsidRPr="006E522D" w:rsidRDefault="006A0B6F" w:rsidP="00A52259">
      <w:pPr>
        <w:pStyle w:val="BodyTextL50"/>
        <w:spacing w:before="0"/>
        <w:rPr>
          <w:color w:val="4F81BD" w:themeColor="accent1"/>
        </w:rPr>
      </w:pPr>
      <w:r w:rsidRPr="006A0B6F">
        <w:t>Answer:</w:t>
      </w:r>
      <w:r>
        <w:rPr>
          <w:color w:val="FF3399"/>
        </w:rPr>
        <w:t xml:space="preserve"> </w:t>
      </w:r>
      <w:r w:rsidRPr="006A0B6F">
        <w:rPr>
          <w:color w:val="FF3399"/>
        </w:rPr>
        <w:br/>
        <w:t>SRC PORT: 102</w:t>
      </w:r>
      <w:r w:rsidR="00027850">
        <w:rPr>
          <w:color w:val="FF3399"/>
        </w:rPr>
        <w:t>6</w:t>
      </w:r>
      <w:r w:rsidRPr="006A0B6F">
        <w:rPr>
          <w:color w:val="FF3399"/>
        </w:rPr>
        <w:br/>
        <w:t>DEST PORT: 21</w:t>
      </w:r>
      <w:r w:rsidRPr="006A0B6F">
        <w:rPr>
          <w:color w:val="FF3399"/>
        </w:rPr>
        <w:br/>
        <w:t xml:space="preserve">SEQ NO: </w:t>
      </w:r>
      <w:r w:rsidR="00027850">
        <w:rPr>
          <w:color w:val="FF3399"/>
        </w:rPr>
        <w:t>0</w:t>
      </w:r>
      <w:r w:rsidRPr="006A0B6F">
        <w:rPr>
          <w:color w:val="FF3399"/>
        </w:rPr>
        <w:br/>
        <w:t xml:space="preserve">ACK NO: </w:t>
      </w:r>
      <w:r w:rsidR="00027850">
        <w:rPr>
          <w:color w:val="FF3399"/>
        </w:rPr>
        <w:t>0</w:t>
      </w:r>
      <w:r>
        <w:rPr>
          <w:color w:val="FF3399"/>
        </w:rPr>
        <w:br/>
        <w:t>FLAGS:</w:t>
      </w:r>
      <w:r w:rsidR="00407940">
        <w:rPr>
          <w:color w:val="FF3399"/>
        </w:rPr>
        <w:t xml:space="preserve"> </w:t>
      </w:r>
      <w:r w:rsidR="002856EB">
        <w:rPr>
          <w:color w:val="FF3399"/>
        </w:rPr>
        <w:t>0b000000</w:t>
      </w:r>
      <w:r w:rsidR="002856EB" w:rsidRPr="00A22ADA">
        <w:rPr>
          <w:b/>
          <w:bCs/>
          <w:color w:val="FF3399"/>
        </w:rPr>
        <w:t>1</w:t>
      </w:r>
      <w:r w:rsidR="002856EB">
        <w:rPr>
          <w:color w:val="FF3399"/>
        </w:rPr>
        <w:t>0</w:t>
      </w:r>
      <w:r w:rsidR="00407940">
        <w:rPr>
          <w:color w:val="FF3399"/>
        </w:rPr>
        <w:t xml:space="preserve"> -&gt; </w:t>
      </w:r>
      <w:r w:rsidR="002856EB">
        <w:rPr>
          <w:color w:val="FF3399"/>
        </w:rPr>
        <w:t>SYN</w:t>
      </w:r>
      <w:r w:rsidR="00407940">
        <w:rPr>
          <w:color w:val="FF3399"/>
        </w:rPr>
        <w:t xml:space="preserve"> (</w:t>
      </w:r>
      <w:r w:rsidR="002856EB">
        <w:rPr>
          <w:color w:val="FF3399"/>
        </w:rPr>
        <w:t>2</w:t>
      </w:r>
      <w:r w:rsidR="00407940">
        <w:rPr>
          <w:color w:val="FF3399"/>
        </w:rPr>
        <w:t>)</w:t>
      </w:r>
    </w:p>
    <w:p w14:paraId="200A9DEB" w14:textId="77777777" w:rsidR="008E6142" w:rsidRPr="00D31649" w:rsidRDefault="008E6142" w:rsidP="00A53CB4">
      <w:pPr>
        <w:pStyle w:val="SubStepAlpha"/>
        <w:rPr>
          <w:strike/>
        </w:rPr>
      </w:pPr>
      <w:r w:rsidRPr="00D31649">
        <w:rPr>
          <w:strike/>
        </w:rPr>
        <w:t xml:space="preserve">Close the PDU and click </w:t>
      </w:r>
      <w:r w:rsidRPr="00D31649">
        <w:rPr>
          <w:b/>
          <w:strike/>
        </w:rPr>
        <w:t xml:space="preserve">Capture/Forward </w:t>
      </w:r>
      <w:r w:rsidRPr="00D31649">
        <w:rPr>
          <w:strike/>
        </w:rPr>
        <w:t xml:space="preserve">until a PDU returns to the </w:t>
      </w:r>
      <w:r w:rsidRPr="00D31649">
        <w:rPr>
          <w:b/>
          <w:strike/>
        </w:rPr>
        <w:t>FTP Client</w:t>
      </w:r>
      <w:r w:rsidRPr="00D31649">
        <w:rPr>
          <w:strike/>
        </w:rPr>
        <w:t xml:space="preserve"> with a </w:t>
      </w:r>
      <w:r w:rsidRPr="00D31649">
        <w:rPr>
          <w:strike/>
          <w:highlight w:val="yellow"/>
        </w:rPr>
        <w:t>checkmark</w:t>
      </w:r>
      <w:r w:rsidRPr="00D31649">
        <w:rPr>
          <w:strike/>
        </w:rPr>
        <w:t>.</w:t>
      </w:r>
    </w:p>
    <w:p w14:paraId="5258F5F2" w14:textId="26E74C05" w:rsidR="00A52259" w:rsidRPr="00D31649" w:rsidRDefault="008E6142" w:rsidP="00A53CB4">
      <w:pPr>
        <w:pStyle w:val="SubStepAlpha"/>
        <w:rPr>
          <w:strike/>
        </w:rPr>
      </w:pPr>
      <w:r w:rsidRPr="00D31649">
        <w:rPr>
          <w:strike/>
        </w:rPr>
        <w:t>Click the</w:t>
      </w:r>
      <w:r w:rsidR="000E23B6" w:rsidRPr="00D31649">
        <w:rPr>
          <w:strike/>
        </w:rPr>
        <w:t xml:space="preserve"> </w:t>
      </w:r>
      <w:r w:rsidR="000E23B6" w:rsidRPr="00D31649">
        <w:rPr>
          <w:strike/>
          <w:highlight w:val="yellow"/>
        </w:rPr>
        <w:t>checked</w:t>
      </w:r>
      <w:r w:rsidRPr="00D31649">
        <w:rPr>
          <w:strike/>
        </w:rPr>
        <w:t xml:space="preserve"> PDU envelope and select </w:t>
      </w:r>
      <w:r w:rsidRPr="00D31649">
        <w:rPr>
          <w:b/>
          <w:strike/>
        </w:rPr>
        <w:t>Inbound PDU Details</w:t>
      </w:r>
      <w:r w:rsidR="00A52259" w:rsidRPr="00D31649">
        <w:rPr>
          <w:strike/>
        </w:rPr>
        <w:t>.</w:t>
      </w:r>
    </w:p>
    <w:p w14:paraId="39E019E2" w14:textId="77777777" w:rsidR="00A52259" w:rsidRDefault="00A52259" w:rsidP="00A52259">
      <w:pPr>
        <w:pStyle w:val="Heading4"/>
      </w:pPr>
      <w:r>
        <w:t>Question:</w:t>
      </w:r>
    </w:p>
    <w:p w14:paraId="654DCC30" w14:textId="72119AD6" w:rsidR="008E6142" w:rsidRPr="00DD26FB" w:rsidRDefault="008E6142" w:rsidP="00A52259">
      <w:pPr>
        <w:pStyle w:val="BodyTextL50"/>
        <w:spacing w:before="0"/>
        <w:rPr>
          <w:color w:val="FF0000"/>
        </w:rPr>
      </w:pPr>
      <w:r w:rsidRPr="00DD26FB">
        <w:rPr>
          <w:color w:val="FF0000"/>
        </w:rPr>
        <w:t>How are the port and sequence numbers different than before?</w:t>
      </w:r>
    </w:p>
    <w:p w14:paraId="286E0944" w14:textId="7576490E" w:rsidR="006E522D" w:rsidRPr="00D0241D" w:rsidRDefault="00D0241D" w:rsidP="00A52259">
      <w:pPr>
        <w:pStyle w:val="BodyTextL50"/>
        <w:spacing w:before="0"/>
        <w:rPr>
          <w:color w:val="FF3399"/>
        </w:rPr>
      </w:pPr>
      <w:r w:rsidRPr="00D0241D">
        <w:t>Answer:</w:t>
      </w:r>
      <w:r w:rsidR="00A22ADA">
        <w:t xml:space="preserve"> </w:t>
      </w:r>
      <w:r w:rsidR="00A22ADA" w:rsidRPr="00A22ADA">
        <w:rPr>
          <w:color w:val="FF3399"/>
        </w:rPr>
        <w:t>The ports have swappe</w:t>
      </w:r>
      <w:r w:rsidR="009F7AC0">
        <w:rPr>
          <w:color w:val="FF3399"/>
        </w:rPr>
        <w:t>d as the envelope now is coming from Server to FTP Client</w:t>
      </w:r>
      <w:r w:rsidR="00A22ADA" w:rsidRPr="00A22ADA">
        <w:rPr>
          <w:color w:val="4F81BD" w:themeColor="accent1"/>
        </w:rPr>
        <w:t xml:space="preserve"> </w:t>
      </w:r>
      <w:r>
        <w:rPr>
          <w:color w:val="4F81BD" w:themeColor="accent1"/>
        </w:rPr>
        <w:br/>
      </w:r>
      <w:r w:rsidRPr="00D0241D">
        <w:rPr>
          <w:color w:val="FF3399"/>
        </w:rPr>
        <w:t xml:space="preserve">SRC PORT: </w:t>
      </w:r>
      <w:r>
        <w:rPr>
          <w:color w:val="FF3399"/>
        </w:rPr>
        <w:t>21</w:t>
      </w:r>
      <w:r w:rsidRPr="00D0241D">
        <w:rPr>
          <w:color w:val="FF3399"/>
        </w:rPr>
        <w:br/>
        <w:t xml:space="preserve">DEST PORT: </w:t>
      </w:r>
      <w:r>
        <w:rPr>
          <w:color w:val="FF3399"/>
        </w:rPr>
        <w:t>1026</w:t>
      </w:r>
      <w:r w:rsidRPr="00D0241D">
        <w:rPr>
          <w:color w:val="FF3399"/>
        </w:rPr>
        <w:br/>
        <w:t xml:space="preserve">SEQ NO: </w:t>
      </w:r>
      <w:r>
        <w:rPr>
          <w:color w:val="FF3399"/>
        </w:rPr>
        <w:t>0</w:t>
      </w:r>
      <w:r w:rsidRPr="00D0241D">
        <w:rPr>
          <w:color w:val="FF3399"/>
        </w:rPr>
        <w:br/>
        <w:t xml:space="preserve">ACK NO: </w:t>
      </w:r>
      <w:r>
        <w:rPr>
          <w:color w:val="FF3399"/>
        </w:rPr>
        <w:t>1</w:t>
      </w:r>
      <w:r w:rsidRPr="00D0241D">
        <w:rPr>
          <w:color w:val="FF3399"/>
        </w:rPr>
        <w:br/>
        <w:t xml:space="preserve">FLAGS: </w:t>
      </w:r>
      <w:r>
        <w:rPr>
          <w:color w:val="FF3399"/>
        </w:rPr>
        <w:t>0b</w:t>
      </w:r>
      <w:r w:rsidR="00A22ADA">
        <w:rPr>
          <w:color w:val="FF3399"/>
        </w:rPr>
        <w:t>000</w:t>
      </w:r>
      <w:r w:rsidR="00A22ADA" w:rsidRPr="00A22ADA">
        <w:rPr>
          <w:b/>
          <w:bCs/>
          <w:color w:val="FF3399"/>
        </w:rPr>
        <w:t>1</w:t>
      </w:r>
      <w:r w:rsidR="00A22ADA">
        <w:rPr>
          <w:color w:val="FF3399"/>
        </w:rPr>
        <w:t>00</w:t>
      </w:r>
      <w:r w:rsidR="00A22ADA" w:rsidRPr="00A22ADA">
        <w:rPr>
          <w:b/>
          <w:bCs/>
          <w:color w:val="FF3399"/>
        </w:rPr>
        <w:t>1</w:t>
      </w:r>
      <w:r w:rsidR="00A22ADA">
        <w:rPr>
          <w:color w:val="FF3399"/>
        </w:rPr>
        <w:t>0 -&gt; SYN (2) + ACK (5)</w:t>
      </w:r>
    </w:p>
    <w:p w14:paraId="2E76625B" w14:textId="77777777" w:rsidR="00A52259" w:rsidRPr="00D31649" w:rsidRDefault="008E6142" w:rsidP="00A53CB4">
      <w:pPr>
        <w:pStyle w:val="SubStepAlpha"/>
        <w:rPr>
          <w:strike/>
        </w:rPr>
      </w:pPr>
      <w:r w:rsidRPr="00D31649">
        <w:rPr>
          <w:strike/>
        </w:rPr>
        <w:t xml:space="preserve">Click the </w:t>
      </w:r>
      <w:r w:rsidRPr="00D31649">
        <w:rPr>
          <w:b/>
          <w:strike/>
        </w:rPr>
        <w:t>Outbound</w:t>
      </w:r>
      <w:r w:rsidRPr="00D31649">
        <w:rPr>
          <w:strike/>
        </w:rPr>
        <w:t xml:space="preserve"> </w:t>
      </w:r>
      <w:r w:rsidRPr="00D31649">
        <w:rPr>
          <w:b/>
          <w:strike/>
        </w:rPr>
        <w:t>PDU Details</w:t>
      </w:r>
      <w:r w:rsidRPr="00D31649">
        <w:rPr>
          <w:strike/>
        </w:rPr>
        <w:t xml:space="preserve"> tab.</w:t>
      </w:r>
    </w:p>
    <w:p w14:paraId="0EA80CA3" w14:textId="77777777" w:rsidR="00A52259" w:rsidRDefault="00A52259" w:rsidP="00A52259">
      <w:pPr>
        <w:pStyle w:val="Heading4"/>
      </w:pPr>
      <w:r>
        <w:t>Question:</w:t>
      </w:r>
    </w:p>
    <w:p w14:paraId="5FF978F1" w14:textId="58359123" w:rsidR="008E6142" w:rsidRPr="00DD26FB" w:rsidRDefault="008E6142" w:rsidP="00A52259">
      <w:pPr>
        <w:pStyle w:val="BodyTextL50"/>
        <w:spacing w:before="0"/>
        <w:rPr>
          <w:color w:val="FF0000"/>
        </w:rPr>
      </w:pPr>
      <w:r w:rsidRPr="00DD26FB">
        <w:rPr>
          <w:color w:val="FF0000"/>
        </w:rPr>
        <w:t>How are the port and sequence numbers different from the previous results?</w:t>
      </w:r>
    </w:p>
    <w:p w14:paraId="1A0DDBA9" w14:textId="3575781B" w:rsidR="006E522D" w:rsidRPr="007432B3" w:rsidRDefault="007432B3" w:rsidP="007432B3">
      <w:pPr>
        <w:pStyle w:val="BodyTextL50"/>
        <w:spacing w:before="0"/>
        <w:rPr>
          <w:color w:val="FF3399"/>
        </w:rPr>
      </w:pPr>
      <w:r w:rsidRPr="00D0241D">
        <w:t>Answer:</w:t>
      </w:r>
      <w:r>
        <w:t xml:space="preserve"> </w:t>
      </w:r>
      <w:r w:rsidRPr="00A22ADA">
        <w:rPr>
          <w:color w:val="FF3399"/>
        </w:rPr>
        <w:t xml:space="preserve">The ports </w:t>
      </w:r>
      <w:r>
        <w:rPr>
          <w:color w:val="FF3399"/>
        </w:rPr>
        <w:t>are</w:t>
      </w:r>
      <w:r w:rsidRPr="00A22ADA">
        <w:rPr>
          <w:color w:val="FF3399"/>
        </w:rPr>
        <w:t xml:space="preserve"> swappe</w:t>
      </w:r>
      <w:r>
        <w:rPr>
          <w:color w:val="FF3399"/>
        </w:rPr>
        <w:t xml:space="preserve">d </w:t>
      </w:r>
      <w:r>
        <w:rPr>
          <w:color w:val="FF3399"/>
        </w:rPr>
        <w:t>vs previous result, the sequence number is now 1, ack no remains the same. The flag is only on ACK (5)</w:t>
      </w:r>
      <w:r>
        <w:rPr>
          <w:color w:val="4F81BD" w:themeColor="accent1"/>
        </w:rPr>
        <w:br/>
      </w:r>
      <w:r w:rsidRPr="00D0241D">
        <w:rPr>
          <w:color w:val="FF3399"/>
        </w:rPr>
        <w:t xml:space="preserve">SRC PORT: </w:t>
      </w:r>
      <w:r>
        <w:rPr>
          <w:color w:val="FF3399"/>
        </w:rPr>
        <w:t>1026</w:t>
      </w:r>
      <w:r w:rsidRPr="00D0241D">
        <w:rPr>
          <w:color w:val="FF3399"/>
        </w:rPr>
        <w:br/>
        <w:t xml:space="preserve">DEST PORT: </w:t>
      </w:r>
      <w:r>
        <w:rPr>
          <w:color w:val="FF3399"/>
        </w:rPr>
        <w:t>21</w:t>
      </w:r>
      <w:r w:rsidRPr="00D0241D">
        <w:rPr>
          <w:color w:val="FF3399"/>
        </w:rPr>
        <w:br/>
        <w:t xml:space="preserve">SEQ NO: </w:t>
      </w:r>
      <w:r>
        <w:rPr>
          <w:color w:val="FF3399"/>
        </w:rPr>
        <w:t>1</w:t>
      </w:r>
      <w:r w:rsidRPr="00D0241D">
        <w:rPr>
          <w:color w:val="FF3399"/>
        </w:rPr>
        <w:br/>
        <w:t xml:space="preserve">ACK NO: </w:t>
      </w:r>
      <w:r>
        <w:rPr>
          <w:color w:val="FF3399"/>
        </w:rPr>
        <w:t>1</w:t>
      </w:r>
      <w:r w:rsidRPr="00D0241D">
        <w:rPr>
          <w:color w:val="FF3399"/>
        </w:rPr>
        <w:br/>
        <w:t xml:space="preserve">FLAGS: </w:t>
      </w:r>
      <w:r>
        <w:rPr>
          <w:color w:val="FF3399"/>
        </w:rPr>
        <w:t>0b000</w:t>
      </w:r>
      <w:r w:rsidRPr="007432B3">
        <w:rPr>
          <w:b/>
          <w:bCs/>
          <w:color w:val="FF3399"/>
        </w:rPr>
        <w:t>1</w:t>
      </w:r>
      <w:r>
        <w:rPr>
          <w:color w:val="FF3399"/>
        </w:rPr>
        <w:t>0000</w:t>
      </w:r>
      <w:r>
        <w:rPr>
          <w:color w:val="FF3399"/>
        </w:rPr>
        <w:t xml:space="preserve"> -&gt; ACK (5)</w:t>
      </w:r>
    </w:p>
    <w:p w14:paraId="0C7248EC" w14:textId="1CAFE2C0" w:rsidR="008E6142" w:rsidRPr="00D31649" w:rsidRDefault="008E6142" w:rsidP="00A53CB4">
      <w:pPr>
        <w:pStyle w:val="SubStepAlpha"/>
        <w:rPr>
          <w:strike/>
        </w:rPr>
      </w:pPr>
      <w:r w:rsidRPr="00D31649">
        <w:rPr>
          <w:strike/>
        </w:rPr>
        <w:t xml:space="preserve">Close the PDU and click </w:t>
      </w:r>
      <w:r w:rsidRPr="00D31649">
        <w:rPr>
          <w:b/>
          <w:strike/>
        </w:rPr>
        <w:t xml:space="preserve">Capture/Forward </w:t>
      </w:r>
      <w:r w:rsidRPr="00D31649">
        <w:rPr>
          <w:strike/>
        </w:rPr>
        <w:t xml:space="preserve">until a second PDU returns to the </w:t>
      </w:r>
      <w:r w:rsidRPr="00D31649">
        <w:rPr>
          <w:b/>
          <w:strike/>
        </w:rPr>
        <w:t>FTP Client</w:t>
      </w:r>
      <w:r w:rsidRPr="00D31649">
        <w:rPr>
          <w:strike/>
        </w:rPr>
        <w:t>. The PDU is a different color</w:t>
      </w:r>
      <w:r w:rsidR="000E23B6" w:rsidRPr="00D31649">
        <w:rPr>
          <w:strike/>
        </w:rPr>
        <w:t xml:space="preserve"> and will not have a checked marker attached.</w:t>
      </w:r>
    </w:p>
    <w:p w14:paraId="17644D38" w14:textId="77777777" w:rsidR="005F66FB" w:rsidRPr="00D31649" w:rsidRDefault="008E6142" w:rsidP="00A53CB4">
      <w:pPr>
        <w:pStyle w:val="SubStepAlpha"/>
        <w:rPr>
          <w:strike/>
        </w:rPr>
      </w:pPr>
      <w:r w:rsidRPr="00D31649">
        <w:rPr>
          <w:strike/>
        </w:rPr>
        <w:t xml:space="preserve">Open the PDU and select </w:t>
      </w:r>
      <w:r w:rsidRPr="00D31649">
        <w:rPr>
          <w:b/>
          <w:strike/>
        </w:rPr>
        <w:t>Inbound PDU Details</w:t>
      </w:r>
      <w:r w:rsidRPr="00D31649">
        <w:rPr>
          <w:strike/>
        </w:rPr>
        <w:t>. Scroll down past the TCP section.</w:t>
      </w:r>
    </w:p>
    <w:p w14:paraId="7DF31BC1" w14:textId="77777777" w:rsidR="005F66FB" w:rsidRDefault="005F66FB" w:rsidP="005F66FB">
      <w:pPr>
        <w:pStyle w:val="Heading4"/>
      </w:pPr>
      <w:r>
        <w:t>Question:</w:t>
      </w:r>
    </w:p>
    <w:p w14:paraId="727CC714" w14:textId="5FDEB76B" w:rsidR="008E6142" w:rsidRPr="00DD26FB" w:rsidRDefault="008E6142" w:rsidP="005F66FB">
      <w:pPr>
        <w:pStyle w:val="BodyTextL50"/>
        <w:spacing w:before="0"/>
        <w:rPr>
          <w:color w:val="FF0000"/>
        </w:rPr>
      </w:pPr>
      <w:r w:rsidRPr="00DD26FB">
        <w:rPr>
          <w:color w:val="FF0000"/>
        </w:rPr>
        <w:t>What is the message from the server?</w:t>
      </w:r>
      <w:r w:rsidR="000E23B6">
        <w:rPr>
          <w:color w:val="FF0000"/>
        </w:rPr>
        <w:t xml:space="preserve"> (FTP Response)</w:t>
      </w:r>
    </w:p>
    <w:p w14:paraId="37EE2FCB" w14:textId="254AC29B" w:rsidR="005F66FB" w:rsidRPr="00D31649" w:rsidRDefault="00102AAC" w:rsidP="00D31649">
      <w:pPr>
        <w:pStyle w:val="BodyTextL50"/>
        <w:spacing w:before="0"/>
        <w:rPr>
          <w:color w:val="4F81BD" w:themeColor="accent1"/>
        </w:rPr>
      </w:pPr>
      <w:r w:rsidRPr="00102AAC">
        <w:t xml:space="preserve">Answer: </w:t>
      </w:r>
      <w:r>
        <w:rPr>
          <w:color w:val="4F81BD" w:themeColor="accent1"/>
        </w:rPr>
        <w:br/>
      </w:r>
      <w:r w:rsidRPr="00102AAC">
        <w:rPr>
          <w:color w:val="FF3399"/>
        </w:rPr>
        <w:t>“220- Welcome to PT Ftp server</w:t>
      </w:r>
      <w:r w:rsidRPr="00102AAC">
        <w:rPr>
          <w:color w:val="FF3399"/>
        </w:rPr>
        <w:br/>
        <w:t>Username:”</w:t>
      </w:r>
      <w:r w:rsidR="005F66FB" w:rsidRPr="00D31649">
        <w:rPr>
          <w:strike/>
        </w:rPr>
        <w:t>.</w:t>
      </w:r>
    </w:p>
    <w:p w14:paraId="3A873BE3" w14:textId="77777777" w:rsidR="008E6142" w:rsidRPr="00D31649" w:rsidRDefault="008E6142" w:rsidP="00A53CB4">
      <w:pPr>
        <w:pStyle w:val="SubStepAlpha"/>
        <w:rPr>
          <w:strike/>
        </w:rPr>
      </w:pPr>
      <w:r w:rsidRPr="00D31649">
        <w:rPr>
          <w:strike/>
        </w:rPr>
        <w:t>Click Reset Simulation.</w:t>
      </w:r>
    </w:p>
    <w:p w14:paraId="711151A6" w14:textId="77777777" w:rsidR="008E6142" w:rsidRPr="008A3869" w:rsidRDefault="008E6142" w:rsidP="008E6142">
      <w:pPr>
        <w:pStyle w:val="Heading3"/>
        <w:rPr>
          <w:strike/>
        </w:rPr>
      </w:pPr>
      <w:r w:rsidRPr="008A3869">
        <w:rPr>
          <w:strike/>
        </w:rPr>
        <w:t>Examine DNS traffic as the clients communicate with the server.</w:t>
      </w:r>
    </w:p>
    <w:p w14:paraId="40763382" w14:textId="77777777" w:rsidR="008E6142" w:rsidRPr="008A3869" w:rsidRDefault="008E6142" w:rsidP="00A53CB4">
      <w:pPr>
        <w:pStyle w:val="SubStepAlpha"/>
        <w:rPr>
          <w:strike/>
        </w:rPr>
      </w:pPr>
      <w:r w:rsidRPr="008A3869">
        <w:rPr>
          <w:strike/>
        </w:rPr>
        <w:t>Repeat the steps in Part 1 to create DNS traffic.</w:t>
      </w:r>
    </w:p>
    <w:p w14:paraId="11A2D2C7" w14:textId="77777777" w:rsidR="008E6142" w:rsidRPr="008A3869" w:rsidRDefault="008E6142" w:rsidP="00A53CB4">
      <w:pPr>
        <w:pStyle w:val="SubStepAlpha"/>
        <w:rPr>
          <w:strike/>
        </w:rPr>
      </w:pPr>
      <w:r w:rsidRPr="008A3869">
        <w:rPr>
          <w:strike/>
        </w:rPr>
        <w:t xml:space="preserve">In the Simulation Panel, change </w:t>
      </w:r>
      <w:r w:rsidRPr="008A3869">
        <w:rPr>
          <w:b/>
          <w:strike/>
        </w:rPr>
        <w:t>Edit Filters</w:t>
      </w:r>
      <w:r w:rsidRPr="008A3869">
        <w:rPr>
          <w:strike/>
        </w:rPr>
        <w:t xml:space="preserve"> to display only </w:t>
      </w:r>
      <w:r w:rsidRPr="008A3869">
        <w:rPr>
          <w:b/>
          <w:strike/>
          <w:highlight w:val="yellow"/>
        </w:rPr>
        <w:t>DNS</w:t>
      </w:r>
      <w:r w:rsidRPr="008A3869">
        <w:rPr>
          <w:b/>
          <w:strike/>
        </w:rPr>
        <w:t xml:space="preserve"> </w:t>
      </w:r>
      <w:r w:rsidRPr="008A3869">
        <w:rPr>
          <w:strike/>
        </w:rPr>
        <w:t>and</w:t>
      </w:r>
      <w:r w:rsidRPr="008A3869">
        <w:rPr>
          <w:b/>
          <w:strike/>
        </w:rPr>
        <w:t xml:space="preserve"> </w:t>
      </w:r>
      <w:r w:rsidRPr="008A3869">
        <w:rPr>
          <w:b/>
          <w:strike/>
          <w:highlight w:val="yellow"/>
        </w:rPr>
        <w:t>UDP</w:t>
      </w:r>
      <w:r w:rsidRPr="008A3869">
        <w:rPr>
          <w:strike/>
        </w:rPr>
        <w:t>.</w:t>
      </w:r>
    </w:p>
    <w:p w14:paraId="2E7CD9E3" w14:textId="77777777" w:rsidR="008E6142" w:rsidRPr="008A3869" w:rsidRDefault="008E6142" w:rsidP="00A53CB4">
      <w:pPr>
        <w:pStyle w:val="SubStepAlpha"/>
        <w:rPr>
          <w:strike/>
        </w:rPr>
      </w:pPr>
      <w:r w:rsidRPr="008A3869">
        <w:rPr>
          <w:strike/>
        </w:rPr>
        <w:t>Click the PDU envelope to open it.</w:t>
      </w:r>
    </w:p>
    <w:p w14:paraId="06BF98C8" w14:textId="77777777" w:rsidR="005F66FB" w:rsidRPr="008A3869" w:rsidRDefault="008E6142" w:rsidP="00A53CB4">
      <w:pPr>
        <w:pStyle w:val="SubStepAlpha"/>
        <w:rPr>
          <w:strike/>
        </w:rPr>
      </w:pPr>
      <w:r w:rsidRPr="008A3869">
        <w:rPr>
          <w:strike/>
        </w:rPr>
        <w:t>Look at the OSI Model details for the outbound PDU.</w:t>
      </w:r>
    </w:p>
    <w:p w14:paraId="7F54F6C9" w14:textId="77777777" w:rsidR="005F66FB" w:rsidRDefault="005F66FB" w:rsidP="005F66FB">
      <w:pPr>
        <w:pStyle w:val="Heading4"/>
      </w:pPr>
      <w:r>
        <w:t>Question:</w:t>
      </w:r>
    </w:p>
    <w:p w14:paraId="798C7DD1" w14:textId="4118785F" w:rsidR="008E6142" w:rsidRPr="00DD26FB" w:rsidRDefault="008E6142" w:rsidP="005F66FB">
      <w:pPr>
        <w:pStyle w:val="BodyTextL50"/>
        <w:spacing w:before="0"/>
        <w:rPr>
          <w:color w:val="FF0000"/>
        </w:rPr>
      </w:pPr>
      <w:r w:rsidRPr="00DD26FB">
        <w:rPr>
          <w:color w:val="FF0000"/>
        </w:rPr>
        <w:t>What is the Layer 4 protocol?</w:t>
      </w:r>
    </w:p>
    <w:p w14:paraId="1DC3C46C" w14:textId="5746423A" w:rsidR="005F66FB" w:rsidRPr="00FA2C3E" w:rsidRDefault="003E3C5E" w:rsidP="00FA2C3E">
      <w:pPr>
        <w:pStyle w:val="BodyTextL50"/>
        <w:spacing w:before="0"/>
        <w:rPr>
          <w:color w:val="4F81BD" w:themeColor="accent1"/>
        </w:rPr>
      </w:pPr>
      <w:r w:rsidRPr="00FA2C3E">
        <w:t xml:space="preserve">Answer: </w:t>
      </w:r>
      <w:r w:rsidRPr="00FA2C3E">
        <w:rPr>
          <w:color w:val="FF3399"/>
        </w:rPr>
        <w:t>UDP</w:t>
      </w:r>
    </w:p>
    <w:p w14:paraId="62670118" w14:textId="2C06BB42" w:rsidR="008E6142" w:rsidRDefault="008E6142" w:rsidP="008E6142">
      <w:pPr>
        <w:pStyle w:val="BodyTextL50"/>
        <w:rPr>
          <w:color w:val="FF0000"/>
        </w:rPr>
      </w:pPr>
      <w:r w:rsidRPr="00DD26FB">
        <w:rPr>
          <w:color w:val="FF0000"/>
        </w:rPr>
        <w:t>Are these communications considered to be reliable?</w:t>
      </w:r>
    </w:p>
    <w:p w14:paraId="194AACE5" w14:textId="4D497DEE" w:rsidR="006E522D" w:rsidRPr="006E522D" w:rsidRDefault="00FA2C3E" w:rsidP="008E6142">
      <w:pPr>
        <w:pStyle w:val="BodyTextL50"/>
        <w:rPr>
          <w:color w:val="4F81BD" w:themeColor="accent1"/>
        </w:rPr>
      </w:pPr>
      <w:r w:rsidRPr="00FA2C3E">
        <w:t xml:space="preserve">Answer: </w:t>
      </w:r>
      <w:r w:rsidRPr="00FA2C3E">
        <w:rPr>
          <w:color w:val="FF3399"/>
        </w:rPr>
        <w:t>No</w:t>
      </w:r>
      <w:r w:rsidR="008A3869">
        <w:rPr>
          <w:color w:val="FF3399"/>
        </w:rPr>
        <w:t xml:space="preserve">, as it does not guarantee packet delivery </w:t>
      </w:r>
    </w:p>
    <w:p w14:paraId="24A1EE6E" w14:textId="77777777" w:rsidR="005F66FB" w:rsidRDefault="005F66FB" w:rsidP="005F66FB">
      <w:pPr>
        <w:pStyle w:val="AnswerLineL50"/>
      </w:pPr>
      <w:r>
        <w:lastRenderedPageBreak/>
        <w:t>Type your answers here.</w:t>
      </w:r>
    </w:p>
    <w:p w14:paraId="2F20821B" w14:textId="77777777" w:rsidR="005F66FB" w:rsidRPr="008A3869" w:rsidRDefault="008E6142" w:rsidP="00A53CB4">
      <w:pPr>
        <w:pStyle w:val="SubStepAlpha"/>
        <w:rPr>
          <w:strike/>
        </w:rPr>
      </w:pPr>
      <w:r w:rsidRPr="008A3869">
        <w:rPr>
          <w:strike/>
        </w:rPr>
        <w:t xml:space="preserve">Open the Outbound PDU Details tab and find the UDP section of the PDU formats. Record the </w:t>
      </w:r>
      <w:r w:rsidRPr="008A3869">
        <w:rPr>
          <w:b/>
          <w:strike/>
        </w:rPr>
        <w:t>SRC PORT</w:t>
      </w:r>
      <w:r w:rsidRPr="008A3869">
        <w:rPr>
          <w:strike/>
        </w:rPr>
        <w:t xml:space="preserve"> and </w:t>
      </w:r>
      <w:r w:rsidRPr="008A3869">
        <w:rPr>
          <w:b/>
          <w:strike/>
        </w:rPr>
        <w:t xml:space="preserve">DEST PORT </w:t>
      </w:r>
      <w:r w:rsidRPr="008A3869">
        <w:rPr>
          <w:strike/>
        </w:rPr>
        <w:t>values.</w:t>
      </w:r>
    </w:p>
    <w:p w14:paraId="0D2C1503" w14:textId="77777777" w:rsidR="005F66FB" w:rsidRDefault="005F66FB" w:rsidP="005F66FB">
      <w:pPr>
        <w:pStyle w:val="Heading4"/>
      </w:pPr>
      <w:r>
        <w:t>Question:</w:t>
      </w:r>
    </w:p>
    <w:p w14:paraId="6F2EC757" w14:textId="6B3533E2" w:rsidR="008E6142" w:rsidRPr="00DD26FB" w:rsidRDefault="008E6142" w:rsidP="006B4943">
      <w:pPr>
        <w:pStyle w:val="BodyTextL50"/>
        <w:spacing w:before="0"/>
        <w:rPr>
          <w:color w:val="FF0000"/>
        </w:rPr>
      </w:pPr>
      <w:r w:rsidRPr="00DD26FB">
        <w:rPr>
          <w:color w:val="FF0000"/>
        </w:rPr>
        <w:t>Why are there no sequence and acknowledgement numbers?</w:t>
      </w:r>
    </w:p>
    <w:p w14:paraId="731453B1" w14:textId="7DE3BD4B" w:rsidR="006E522D" w:rsidRPr="006E522D" w:rsidRDefault="00FA2C3E" w:rsidP="006B4943">
      <w:pPr>
        <w:pStyle w:val="BodyTextL50"/>
        <w:spacing w:before="0"/>
        <w:rPr>
          <w:color w:val="4F81BD" w:themeColor="accent1"/>
        </w:rPr>
      </w:pPr>
      <w:r w:rsidRPr="007572B7">
        <w:t xml:space="preserve">Answer: </w:t>
      </w:r>
      <w:r w:rsidR="00852B94" w:rsidRPr="00852B94">
        <w:rPr>
          <w:color w:val="FF3399"/>
        </w:rPr>
        <w:t>There is no SEQ NO or ACK NO because UDP does not need to establish a reliable connection.</w:t>
      </w:r>
      <w:r w:rsidRPr="00852B94">
        <w:rPr>
          <w:color w:val="FF3399"/>
        </w:rPr>
        <w:br/>
        <w:t xml:space="preserve">SRC PORT: </w:t>
      </w:r>
      <w:r w:rsidR="007572B7" w:rsidRPr="00852B94">
        <w:rPr>
          <w:color w:val="FF3399"/>
        </w:rPr>
        <w:t>1026</w:t>
      </w:r>
      <w:r w:rsidRPr="00852B94">
        <w:rPr>
          <w:color w:val="FF3399"/>
        </w:rPr>
        <w:br/>
        <w:t xml:space="preserve">DEST PORT: </w:t>
      </w:r>
      <w:r w:rsidR="007572B7" w:rsidRPr="007572B7">
        <w:rPr>
          <w:color w:val="FF3399"/>
        </w:rPr>
        <w:t>53</w:t>
      </w:r>
    </w:p>
    <w:p w14:paraId="70A237BC" w14:textId="77777777" w:rsidR="006B4943" w:rsidRDefault="006B4943" w:rsidP="006B4943">
      <w:pPr>
        <w:pStyle w:val="AnswerLineL50"/>
      </w:pPr>
      <w:r>
        <w:t>Type your answers here.</w:t>
      </w:r>
    </w:p>
    <w:p w14:paraId="4CA158C5" w14:textId="77777777" w:rsidR="008E6142" w:rsidRPr="00A44D28" w:rsidRDefault="008E6142" w:rsidP="00A53CB4">
      <w:pPr>
        <w:pStyle w:val="SubStepAlpha"/>
        <w:rPr>
          <w:strike/>
        </w:rPr>
      </w:pPr>
      <w:r w:rsidRPr="00A44D28">
        <w:rPr>
          <w:strike/>
        </w:rPr>
        <w:t xml:space="preserve">Close the </w:t>
      </w:r>
      <w:r w:rsidRPr="00A44D28">
        <w:rPr>
          <w:b/>
          <w:strike/>
        </w:rPr>
        <w:t>PDU</w:t>
      </w:r>
      <w:r w:rsidRPr="00A44D28">
        <w:rPr>
          <w:strike/>
        </w:rPr>
        <w:t xml:space="preserve"> and click </w:t>
      </w:r>
      <w:r w:rsidRPr="00A44D28">
        <w:rPr>
          <w:b/>
          <w:strike/>
        </w:rPr>
        <w:t xml:space="preserve">Capture/Forward </w:t>
      </w:r>
      <w:r w:rsidRPr="00A44D28">
        <w:rPr>
          <w:strike/>
        </w:rPr>
        <w:t xml:space="preserve">until a PDU with a check mark returns to the </w:t>
      </w:r>
      <w:r w:rsidRPr="00A44D28">
        <w:rPr>
          <w:b/>
          <w:strike/>
        </w:rPr>
        <w:t>DNS Client</w:t>
      </w:r>
      <w:r w:rsidRPr="00A44D28">
        <w:rPr>
          <w:strike/>
        </w:rPr>
        <w:t>.</w:t>
      </w:r>
    </w:p>
    <w:p w14:paraId="64D756BB" w14:textId="77777777" w:rsidR="006B4943" w:rsidRDefault="008E6142" w:rsidP="00A53CB4">
      <w:pPr>
        <w:pStyle w:val="SubStepAlpha"/>
      </w:pPr>
      <w:r w:rsidRPr="00A44D28">
        <w:rPr>
          <w:strike/>
        </w:rPr>
        <w:t xml:space="preserve">Click the PDU envelope and select </w:t>
      </w:r>
      <w:r w:rsidRPr="00A44D28">
        <w:rPr>
          <w:b/>
          <w:strike/>
        </w:rPr>
        <w:t>Inbound PDU Details</w:t>
      </w:r>
      <w:r>
        <w:t>.</w:t>
      </w:r>
    </w:p>
    <w:p w14:paraId="3427239E" w14:textId="77777777" w:rsidR="006B4943" w:rsidRDefault="006B4943" w:rsidP="006B4943">
      <w:pPr>
        <w:pStyle w:val="Heading4"/>
      </w:pPr>
      <w:r>
        <w:t>Question:</w:t>
      </w:r>
    </w:p>
    <w:p w14:paraId="5C8E3C83" w14:textId="24F7666C" w:rsidR="008E6142" w:rsidRPr="00DD26FB" w:rsidRDefault="008E6142" w:rsidP="006B4943">
      <w:pPr>
        <w:pStyle w:val="BodyTextL50"/>
        <w:spacing w:before="0"/>
        <w:rPr>
          <w:color w:val="FF0000"/>
        </w:rPr>
      </w:pPr>
      <w:r w:rsidRPr="00DD26FB">
        <w:rPr>
          <w:color w:val="FF0000"/>
        </w:rPr>
        <w:t>How are the port and sequence numbers different than before?</w:t>
      </w:r>
    </w:p>
    <w:p w14:paraId="4220FB6D" w14:textId="33966E43" w:rsidR="006E522D" w:rsidRPr="006E522D" w:rsidRDefault="00A44D28" w:rsidP="006B4943">
      <w:pPr>
        <w:pStyle w:val="BodyTextL50"/>
        <w:spacing w:before="0"/>
        <w:rPr>
          <w:color w:val="4F81BD" w:themeColor="accent1"/>
        </w:rPr>
      </w:pPr>
      <w:r w:rsidRPr="001707D8">
        <w:t>Answer:</w:t>
      </w:r>
      <w:r>
        <w:rPr>
          <w:color w:val="4F81BD" w:themeColor="accent1"/>
        </w:rPr>
        <w:t xml:space="preserve"> </w:t>
      </w:r>
      <w:r w:rsidRPr="001707D8">
        <w:rPr>
          <w:color w:val="FF3399"/>
        </w:rPr>
        <w:t xml:space="preserve">The ports are now swapped, source being 53 and </w:t>
      </w:r>
      <w:proofErr w:type="spellStart"/>
      <w:r w:rsidRPr="001707D8">
        <w:rPr>
          <w:color w:val="FF3399"/>
        </w:rPr>
        <w:t>dest</w:t>
      </w:r>
      <w:proofErr w:type="spellEnd"/>
      <w:r w:rsidRPr="001707D8">
        <w:rPr>
          <w:color w:val="FF3399"/>
        </w:rPr>
        <w:t xml:space="preserve"> 1026.</w:t>
      </w:r>
      <w:r w:rsidR="006A3CDB" w:rsidRPr="001707D8">
        <w:rPr>
          <w:color w:val="FF3399"/>
        </w:rPr>
        <w:t xml:space="preserve"> There is no sequence number in the PDU Details for DNS </w:t>
      </w:r>
      <w:r w:rsidR="001707D8" w:rsidRPr="001707D8">
        <w:rPr>
          <w:color w:val="FF3399"/>
        </w:rPr>
        <w:t>or any other header</w:t>
      </w:r>
      <w:r w:rsidR="006A3CDB" w:rsidRPr="001707D8">
        <w:rPr>
          <w:color w:val="FF3399"/>
        </w:rPr>
        <w:t>.</w:t>
      </w:r>
      <w:r w:rsidR="00DE18A6" w:rsidRPr="001707D8">
        <w:rPr>
          <w:color w:val="FF3399"/>
        </w:rPr>
        <w:t xml:space="preserve"> </w:t>
      </w:r>
      <w:r w:rsidR="00DE18A6" w:rsidRPr="001707D8">
        <w:rPr>
          <w:color w:val="FF3399"/>
        </w:rPr>
        <w:br/>
        <w:t>SRC PORT: 53</w:t>
      </w:r>
      <w:r w:rsidR="00DE18A6" w:rsidRPr="001707D8">
        <w:rPr>
          <w:color w:val="FF3399"/>
        </w:rPr>
        <w:br/>
        <w:t>DEST PORT: 1026</w:t>
      </w:r>
      <w:r w:rsidR="00DE18A6" w:rsidRPr="001707D8">
        <w:rPr>
          <w:color w:val="FF3399"/>
        </w:rPr>
        <w:br/>
        <w:t>SEQ NO: N/A</w:t>
      </w:r>
    </w:p>
    <w:p w14:paraId="57B45ECE" w14:textId="77777777" w:rsidR="006B4943" w:rsidRDefault="006B4943" w:rsidP="006B4943">
      <w:pPr>
        <w:pStyle w:val="AnswerLineL50"/>
      </w:pPr>
      <w:r>
        <w:t>Type your answers here.</w:t>
      </w:r>
    </w:p>
    <w:p w14:paraId="21FFE621" w14:textId="77777777" w:rsidR="008E6142" w:rsidRPr="00DD26FB" w:rsidRDefault="008E6142" w:rsidP="006B4943">
      <w:pPr>
        <w:pStyle w:val="BodyTextL50"/>
        <w:rPr>
          <w:color w:val="FF0000"/>
        </w:rPr>
      </w:pPr>
      <w:r w:rsidRPr="00DD26FB">
        <w:rPr>
          <w:color w:val="FF0000"/>
        </w:rPr>
        <w:t xml:space="preserve">What is the last section of the </w:t>
      </w:r>
      <w:r w:rsidRPr="00DD26FB">
        <w:rPr>
          <w:b/>
          <w:color w:val="FF0000"/>
        </w:rPr>
        <w:t>PDU</w:t>
      </w:r>
      <w:r w:rsidRPr="00DD26FB">
        <w:rPr>
          <w:color w:val="FF0000"/>
        </w:rPr>
        <w:t xml:space="preserve"> called? What is the IP address for the name </w:t>
      </w:r>
      <w:proofErr w:type="spellStart"/>
      <w:r w:rsidRPr="00DD26FB">
        <w:rPr>
          <w:b/>
          <w:color w:val="FF0000"/>
        </w:rPr>
        <w:t>multiserver.pt.ptu</w:t>
      </w:r>
      <w:proofErr w:type="spellEnd"/>
      <w:r w:rsidRPr="00DD26FB">
        <w:rPr>
          <w:color w:val="FF0000"/>
        </w:rPr>
        <w:t>?</w:t>
      </w:r>
    </w:p>
    <w:p w14:paraId="712C5002" w14:textId="644047F4" w:rsidR="006B4943" w:rsidRPr="001707D8" w:rsidRDefault="001707D8" w:rsidP="006B4943">
      <w:pPr>
        <w:pStyle w:val="AnswerLineL50"/>
        <w:rPr>
          <w:b w:val="0"/>
          <w:bCs/>
          <w:i w:val="0"/>
          <w:iCs/>
          <w:color w:val="FF3399"/>
        </w:rPr>
      </w:pPr>
      <w:r w:rsidRPr="001707D8">
        <w:rPr>
          <w:b w:val="0"/>
          <w:bCs/>
          <w:i w:val="0"/>
          <w:iCs/>
          <w:color w:val="auto"/>
        </w:rPr>
        <w:t xml:space="preserve">Answer: </w:t>
      </w:r>
      <w:r>
        <w:rPr>
          <w:b w:val="0"/>
          <w:bCs/>
          <w:i w:val="0"/>
          <w:iCs/>
          <w:color w:val="FF3399"/>
        </w:rPr>
        <w:t xml:space="preserve">DNS </w:t>
      </w:r>
      <w:r w:rsidR="003765F2">
        <w:rPr>
          <w:b w:val="0"/>
          <w:bCs/>
          <w:i w:val="0"/>
          <w:iCs/>
          <w:color w:val="FF3399"/>
        </w:rPr>
        <w:t>Answer</w:t>
      </w:r>
      <w:r>
        <w:rPr>
          <w:b w:val="0"/>
          <w:bCs/>
          <w:i w:val="0"/>
          <w:iCs/>
          <w:color w:val="FF3399"/>
        </w:rPr>
        <w:t>. The IP address:</w:t>
      </w:r>
      <w:r w:rsidR="00B2219A">
        <w:rPr>
          <w:b w:val="0"/>
          <w:bCs/>
          <w:i w:val="0"/>
          <w:iCs/>
          <w:color w:val="FF3399"/>
        </w:rPr>
        <w:t xml:space="preserve"> </w:t>
      </w:r>
      <w:r w:rsidR="003765F2">
        <w:rPr>
          <w:b w:val="0"/>
          <w:bCs/>
          <w:i w:val="0"/>
          <w:iCs/>
          <w:color w:val="FF3399"/>
        </w:rPr>
        <w:t>192.168.1.254</w:t>
      </w:r>
      <w:r w:rsidR="003765F2">
        <w:rPr>
          <w:b w:val="0"/>
          <w:bCs/>
          <w:i w:val="0"/>
          <w:iCs/>
          <w:color w:val="FF3399"/>
        </w:rPr>
        <w:br/>
      </w:r>
    </w:p>
    <w:p w14:paraId="2B1C68BA" w14:textId="0973D51F" w:rsidR="008E6142" w:rsidRPr="00874044" w:rsidRDefault="008E6142" w:rsidP="00A53CB4">
      <w:pPr>
        <w:pStyle w:val="SubStepAlpha"/>
        <w:rPr>
          <w:strike/>
        </w:rPr>
      </w:pPr>
      <w:r w:rsidRPr="00874044">
        <w:rPr>
          <w:strike/>
        </w:rPr>
        <w:t>Click Reset Simulation.</w:t>
      </w:r>
    </w:p>
    <w:p w14:paraId="3BC3C01B" w14:textId="5FADAE56" w:rsidR="006E522D" w:rsidRDefault="006E522D">
      <w:pPr>
        <w:spacing w:before="0" w:after="0" w:line="240" w:lineRule="auto"/>
        <w:rPr>
          <w:sz w:val="20"/>
        </w:rPr>
      </w:pPr>
      <w:r>
        <w:br w:type="page"/>
      </w:r>
    </w:p>
    <w:p w14:paraId="7BEA720C" w14:textId="77777777" w:rsidR="008E6142" w:rsidRPr="003047C8" w:rsidRDefault="008E6142" w:rsidP="008E6142">
      <w:pPr>
        <w:pStyle w:val="Heading3"/>
        <w:rPr>
          <w:strike/>
        </w:rPr>
      </w:pPr>
      <w:r w:rsidRPr="003047C8">
        <w:rPr>
          <w:strike/>
        </w:rPr>
        <w:lastRenderedPageBreak/>
        <w:t>Examine email traffic as the clients communicate with the server.</w:t>
      </w:r>
    </w:p>
    <w:p w14:paraId="6C262553" w14:textId="77777777" w:rsidR="008E6142" w:rsidRPr="003047C8" w:rsidRDefault="008E6142" w:rsidP="00EB04F5">
      <w:pPr>
        <w:pStyle w:val="SubStepAlpha"/>
        <w:rPr>
          <w:strike/>
        </w:rPr>
      </w:pPr>
      <w:r w:rsidRPr="003047C8">
        <w:rPr>
          <w:strike/>
        </w:rPr>
        <w:t xml:space="preserve">Repeat the steps in Part 1 to send an email to </w:t>
      </w:r>
      <w:proofErr w:type="spellStart"/>
      <w:r w:rsidRPr="003047C8">
        <w:rPr>
          <w:b/>
          <w:strike/>
        </w:rPr>
        <w:t>user@multiserver.pt.ptu</w:t>
      </w:r>
      <w:proofErr w:type="spellEnd"/>
      <w:r w:rsidRPr="003047C8">
        <w:rPr>
          <w:strike/>
        </w:rPr>
        <w:t>.</w:t>
      </w:r>
    </w:p>
    <w:p w14:paraId="0E72E1CF" w14:textId="77777777" w:rsidR="008E6142" w:rsidRPr="003047C8" w:rsidRDefault="008E6142" w:rsidP="00EB04F5">
      <w:pPr>
        <w:pStyle w:val="SubStepAlpha"/>
        <w:rPr>
          <w:strike/>
        </w:rPr>
      </w:pPr>
      <w:r w:rsidRPr="003047C8">
        <w:rPr>
          <w:strike/>
        </w:rPr>
        <w:t xml:space="preserve">In the Simulation Panel, change </w:t>
      </w:r>
      <w:r w:rsidRPr="003047C8">
        <w:rPr>
          <w:b/>
          <w:strike/>
        </w:rPr>
        <w:t>Edit Filters</w:t>
      </w:r>
      <w:r w:rsidRPr="003047C8">
        <w:rPr>
          <w:strike/>
        </w:rPr>
        <w:t xml:space="preserve"> to display only </w:t>
      </w:r>
      <w:r w:rsidRPr="003047C8">
        <w:rPr>
          <w:b/>
          <w:strike/>
        </w:rPr>
        <w:t xml:space="preserve">POP3, SMTP </w:t>
      </w:r>
      <w:r w:rsidRPr="003047C8">
        <w:rPr>
          <w:strike/>
        </w:rPr>
        <w:t>and</w:t>
      </w:r>
      <w:r w:rsidRPr="003047C8">
        <w:rPr>
          <w:b/>
          <w:strike/>
        </w:rPr>
        <w:t xml:space="preserve"> TCP</w:t>
      </w:r>
      <w:r w:rsidRPr="003047C8">
        <w:rPr>
          <w:strike/>
        </w:rPr>
        <w:t>.</w:t>
      </w:r>
    </w:p>
    <w:p w14:paraId="684D7107" w14:textId="28F5EAB0" w:rsidR="008E6142" w:rsidRPr="003047C8" w:rsidRDefault="008E6142" w:rsidP="00EB04F5">
      <w:pPr>
        <w:pStyle w:val="SubStepAlpha"/>
        <w:rPr>
          <w:strike/>
        </w:rPr>
      </w:pPr>
      <w:r w:rsidRPr="003047C8">
        <w:rPr>
          <w:strike/>
        </w:rPr>
        <w:t>Click the first PDU envelope to open it.</w:t>
      </w:r>
      <w:r w:rsidR="00D757A3" w:rsidRPr="003047C8">
        <w:rPr>
          <w:strike/>
        </w:rPr>
        <w:t xml:space="preserve"> </w:t>
      </w:r>
      <w:r w:rsidR="00D757A3" w:rsidRPr="003047C8">
        <w:rPr>
          <w:strike/>
          <w:highlight w:val="yellow"/>
        </w:rPr>
        <w:t>(a TCP PDU)</w:t>
      </w:r>
    </w:p>
    <w:p w14:paraId="7DF60789" w14:textId="77777777" w:rsidR="006B4943" w:rsidRPr="003047C8" w:rsidRDefault="008E6142" w:rsidP="00EB04F5">
      <w:pPr>
        <w:pStyle w:val="SubStepAlpha"/>
        <w:rPr>
          <w:strike/>
        </w:rPr>
      </w:pPr>
      <w:r w:rsidRPr="003047C8">
        <w:rPr>
          <w:strike/>
        </w:rPr>
        <w:t xml:space="preserve">Click the </w:t>
      </w:r>
      <w:r w:rsidRPr="003047C8">
        <w:rPr>
          <w:b/>
          <w:strike/>
        </w:rPr>
        <w:t>Outbound PDU Details</w:t>
      </w:r>
      <w:r w:rsidRPr="003047C8">
        <w:rPr>
          <w:strike/>
        </w:rPr>
        <w:t xml:space="preserve"> tab and scroll down to the last</w:t>
      </w:r>
      <w:r w:rsidR="006B4943" w:rsidRPr="003047C8">
        <w:rPr>
          <w:strike/>
        </w:rPr>
        <w:t xml:space="preserve"> section.</w:t>
      </w:r>
    </w:p>
    <w:p w14:paraId="628C057C" w14:textId="77777777" w:rsidR="006B4943" w:rsidRDefault="006B4943" w:rsidP="006B4943">
      <w:pPr>
        <w:pStyle w:val="Heading4"/>
      </w:pPr>
      <w:r>
        <w:t>Questions:</w:t>
      </w:r>
    </w:p>
    <w:p w14:paraId="30BB437C" w14:textId="75392586" w:rsidR="008E6142" w:rsidRPr="00D757A3" w:rsidRDefault="008E6142" w:rsidP="006B4943">
      <w:pPr>
        <w:pStyle w:val="BodyTextL50"/>
        <w:spacing w:before="0"/>
        <w:rPr>
          <w:b/>
          <w:color w:val="FF0000"/>
        </w:rPr>
      </w:pPr>
      <w:r w:rsidRPr="00D757A3">
        <w:rPr>
          <w:b/>
          <w:color w:val="FF0000"/>
        </w:rPr>
        <w:t>What transport layer protocol does email</w:t>
      </w:r>
      <w:r w:rsidR="006B4943" w:rsidRPr="00D757A3">
        <w:rPr>
          <w:b/>
          <w:color w:val="FF0000"/>
        </w:rPr>
        <w:t xml:space="preserve"> traffic use?</w:t>
      </w:r>
    </w:p>
    <w:p w14:paraId="1B18B2EE" w14:textId="78252532" w:rsidR="006B4943" w:rsidRPr="009A7ED5" w:rsidRDefault="003047C8" w:rsidP="009A7ED5">
      <w:pPr>
        <w:pStyle w:val="BodyTextL50"/>
        <w:spacing w:before="0"/>
        <w:rPr>
          <w:color w:val="FF3399"/>
        </w:rPr>
      </w:pPr>
      <w:r w:rsidRPr="009A7ED5">
        <w:t>Answer:</w:t>
      </w:r>
      <w:r w:rsidRPr="009A7ED5">
        <w:rPr>
          <w:color w:val="FF3399"/>
        </w:rPr>
        <w:t xml:space="preserve"> </w:t>
      </w:r>
      <w:r w:rsidR="009A7ED5" w:rsidRPr="009A7ED5">
        <w:rPr>
          <w:color w:val="FF3399"/>
        </w:rPr>
        <w:t>TCP</w:t>
      </w:r>
    </w:p>
    <w:p w14:paraId="7E26DCC3" w14:textId="37042760" w:rsidR="008E6142" w:rsidRPr="00D757A3" w:rsidRDefault="008E6142" w:rsidP="008E6142">
      <w:pPr>
        <w:pStyle w:val="BodyTextL50"/>
        <w:rPr>
          <w:b/>
          <w:color w:val="FF0000"/>
        </w:rPr>
      </w:pPr>
      <w:r w:rsidRPr="00D757A3">
        <w:rPr>
          <w:b/>
          <w:color w:val="FF0000"/>
        </w:rPr>
        <w:t>Are these communications considered to be reliable?</w:t>
      </w:r>
    </w:p>
    <w:p w14:paraId="3567591B" w14:textId="62671762" w:rsidR="006E522D" w:rsidRPr="009A7ED5" w:rsidRDefault="009A7ED5" w:rsidP="008E6142">
      <w:pPr>
        <w:pStyle w:val="BodyTextL50"/>
        <w:rPr>
          <w:color w:val="FF3399"/>
        </w:rPr>
      </w:pPr>
      <w:r w:rsidRPr="009A7ED5">
        <w:t xml:space="preserve">Answer: </w:t>
      </w:r>
      <w:r w:rsidRPr="009A7ED5">
        <w:rPr>
          <w:color w:val="FF3399"/>
        </w:rPr>
        <w:t>Yes</w:t>
      </w:r>
    </w:p>
    <w:p w14:paraId="33F02DBC" w14:textId="4410E1E1" w:rsidR="006B4943" w:rsidRDefault="006B4943" w:rsidP="006B4943">
      <w:pPr>
        <w:pStyle w:val="AnswerLineL50"/>
      </w:pPr>
      <w:r>
        <w:t>here.</w:t>
      </w:r>
    </w:p>
    <w:p w14:paraId="0C755D53" w14:textId="77777777" w:rsidR="007E2DEC" w:rsidRPr="00D757A3" w:rsidRDefault="008E6142" w:rsidP="00EB04F5">
      <w:pPr>
        <w:pStyle w:val="SubStepAlpha"/>
        <w:rPr>
          <w:b/>
          <w:color w:val="FF0000"/>
        </w:rPr>
      </w:pPr>
      <w:r w:rsidRPr="00D757A3">
        <w:rPr>
          <w:b/>
          <w:color w:val="FF0000"/>
        </w:rPr>
        <w:t xml:space="preserve">Record the SRC PORT, DEST PORT, SEQUENCE NUM, and ACK NUM values. </w:t>
      </w:r>
    </w:p>
    <w:p w14:paraId="3ADA9CB3" w14:textId="232CE5B7" w:rsidR="008E6142" w:rsidRPr="00DD26FB" w:rsidRDefault="008E6142" w:rsidP="007E2DEC">
      <w:pPr>
        <w:pStyle w:val="SubStepAlpha"/>
        <w:numPr>
          <w:ilvl w:val="0"/>
          <w:numId w:val="0"/>
        </w:numPr>
        <w:ind w:left="720"/>
        <w:rPr>
          <w:color w:val="FF0000"/>
        </w:rPr>
      </w:pPr>
      <w:r w:rsidRPr="00DD26FB">
        <w:rPr>
          <w:color w:val="FF0000"/>
        </w:rPr>
        <w:t>What is the flag field value?</w:t>
      </w:r>
    </w:p>
    <w:p w14:paraId="36DABD65" w14:textId="0017BC53" w:rsidR="006E522D" w:rsidRPr="006133F8" w:rsidRDefault="009A7ED5" w:rsidP="006133F8">
      <w:pPr>
        <w:pStyle w:val="BodyTextL50"/>
        <w:spacing w:before="0"/>
        <w:rPr>
          <w:color w:val="FF3399"/>
        </w:rPr>
      </w:pPr>
      <w:r w:rsidRPr="009A7ED5">
        <w:t>Answer:</w:t>
      </w:r>
      <w:r w:rsidRPr="009A7ED5">
        <w:rPr>
          <w:color w:val="FF3399"/>
        </w:rPr>
        <w:t xml:space="preserve"> </w:t>
      </w:r>
      <w:r>
        <w:rPr>
          <w:color w:val="FF3399"/>
        </w:rPr>
        <w:br/>
        <w:t xml:space="preserve">SRC PORT: </w:t>
      </w:r>
      <w:r w:rsidR="006133F8">
        <w:rPr>
          <w:color w:val="FF3399"/>
        </w:rPr>
        <w:t>1027</w:t>
      </w:r>
      <w:r>
        <w:rPr>
          <w:color w:val="FF3399"/>
        </w:rPr>
        <w:br/>
        <w:t xml:space="preserve">DEST PORT: </w:t>
      </w:r>
      <w:r w:rsidR="006133F8">
        <w:rPr>
          <w:color w:val="FF3399"/>
        </w:rPr>
        <w:t>25</w:t>
      </w:r>
      <w:r>
        <w:rPr>
          <w:color w:val="FF3399"/>
        </w:rPr>
        <w:br/>
        <w:t xml:space="preserve">SEQ NO: </w:t>
      </w:r>
      <w:r w:rsidR="006133F8">
        <w:rPr>
          <w:color w:val="FF3399"/>
        </w:rPr>
        <w:t>0</w:t>
      </w:r>
      <w:r>
        <w:rPr>
          <w:color w:val="FF3399"/>
        </w:rPr>
        <w:br/>
        <w:t xml:space="preserve">ACK NO: </w:t>
      </w:r>
      <w:r w:rsidR="006133F8">
        <w:rPr>
          <w:color w:val="FF3399"/>
        </w:rPr>
        <w:t>0</w:t>
      </w:r>
      <w:r>
        <w:rPr>
          <w:color w:val="FF3399"/>
        </w:rPr>
        <w:br/>
        <w:t xml:space="preserve">FLAG: </w:t>
      </w:r>
      <w:r w:rsidR="006133F8">
        <w:rPr>
          <w:color w:val="FF3399"/>
        </w:rPr>
        <w:t>0b000000</w:t>
      </w:r>
      <w:r w:rsidR="006133F8" w:rsidRPr="006133F8">
        <w:rPr>
          <w:b/>
          <w:bCs/>
          <w:color w:val="FF3399"/>
        </w:rPr>
        <w:t>1</w:t>
      </w:r>
      <w:r w:rsidR="006133F8">
        <w:rPr>
          <w:color w:val="FF3399"/>
        </w:rPr>
        <w:t>0 -&gt; SYN (2)</w:t>
      </w:r>
    </w:p>
    <w:p w14:paraId="67DB3DBA" w14:textId="3BAB45DC" w:rsidR="007F2325" w:rsidRDefault="007F2325" w:rsidP="007F2325">
      <w:pPr>
        <w:pStyle w:val="AnswerLineL50"/>
      </w:pPr>
      <w:r>
        <w:t>Type your answers here.</w:t>
      </w:r>
    </w:p>
    <w:p w14:paraId="5957E0AF" w14:textId="77777777" w:rsidR="008E6142" w:rsidRPr="006133F8" w:rsidRDefault="008E6142" w:rsidP="00EB04F5">
      <w:pPr>
        <w:pStyle w:val="SubStepAlpha"/>
        <w:rPr>
          <w:strike/>
        </w:rPr>
      </w:pPr>
      <w:r w:rsidRPr="006133F8">
        <w:rPr>
          <w:strike/>
        </w:rPr>
        <w:t xml:space="preserve">Close the </w:t>
      </w:r>
      <w:r w:rsidRPr="006133F8">
        <w:rPr>
          <w:b/>
          <w:strike/>
        </w:rPr>
        <w:t>PDU</w:t>
      </w:r>
      <w:r w:rsidRPr="006133F8">
        <w:rPr>
          <w:strike/>
        </w:rPr>
        <w:t xml:space="preserve"> and click </w:t>
      </w:r>
      <w:r w:rsidRPr="006133F8">
        <w:rPr>
          <w:b/>
          <w:strike/>
        </w:rPr>
        <w:t xml:space="preserve">Capture/Forward </w:t>
      </w:r>
      <w:r w:rsidRPr="006133F8">
        <w:rPr>
          <w:strike/>
        </w:rPr>
        <w:t xml:space="preserve">until a PDU returns to the </w:t>
      </w:r>
      <w:r w:rsidRPr="006133F8">
        <w:rPr>
          <w:b/>
          <w:strike/>
        </w:rPr>
        <w:t>E-Mail Client</w:t>
      </w:r>
      <w:r w:rsidRPr="006133F8">
        <w:rPr>
          <w:strike/>
        </w:rPr>
        <w:t xml:space="preserve"> with a checkmark.</w:t>
      </w:r>
    </w:p>
    <w:p w14:paraId="1B537CB5" w14:textId="77777777" w:rsidR="00112877" w:rsidRPr="00533149" w:rsidRDefault="008E6142" w:rsidP="00EB04F5">
      <w:pPr>
        <w:pStyle w:val="SubStepAlpha"/>
        <w:rPr>
          <w:strike/>
        </w:rPr>
      </w:pPr>
      <w:r w:rsidRPr="00533149">
        <w:rPr>
          <w:strike/>
        </w:rPr>
        <w:t xml:space="preserve">Click the TCP PDU envelope and select </w:t>
      </w:r>
      <w:r w:rsidRPr="00533149">
        <w:rPr>
          <w:b/>
          <w:strike/>
        </w:rPr>
        <w:t>Inbound PDU Details</w:t>
      </w:r>
      <w:r w:rsidR="00112877" w:rsidRPr="00533149">
        <w:rPr>
          <w:strike/>
        </w:rPr>
        <w:t>.</w:t>
      </w:r>
    </w:p>
    <w:p w14:paraId="6CE3EB24" w14:textId="77777777" w:rsidR="00112877" w:rsidRDefault="00112877" w:rsidP="00112877">
      <w:pPr>
        <w:pStyle w:val="Heading4"/>
      </w:pPr>
      <w:r>
        <w:t>Question:</w:t>
      </w:r>
    </w:p>
    <w:p w14:paraId="7EC0B78A" w14:textId="2FB4AA79" w:rsidR="008E6142" w:rsidRPr="00D757A3" w:rsidRDefault="008E6142" w:rsidP="00112877">
      <w:pPr>
        <w:pStyle w:val="BodyTextL50"/>
        <w:spacing w:before="0"/>
        <w:rPr>
          <w:b/>
          <w:color w:val="FF0000"/>
        </w:rPr>
      </w:pPr>
      <w:r w:rsidRPr="00D757A3">
        <w:rPr>
          <w:b/>
          <w:color w:val="FF0000"/>
        </w:rPr>
        <w:t>How are the port and sequence numbers different than before?</w:t>
      </w:r>
    </w:p>
    <w:p w14:paraId="77FED360" w14:textId="3024203D" w:rsidR="009A7ED5" w:rsidRPr="009A7ED5" w:rsidRDefault="009A7ED5" w:rsidP="009A7ED5">
      <w:pPr>
        <w:pStyle w:val="BodyTextL50"/>
        <w:spacing w:before="0"/>
        <w:rPr>
          <w:color w:val="FF3399"/>
        </w:rPr>
      </w:pPr>
      <w:r w:rsidRPr="009A7ED5">
        <w:t>Answer:</w:t>
      </w:r>
      <w:r w:rsidRPr="009A7ED5">
        <w:rPr>
          <w:color w:val="FF3399"/>
        </w:rPr>
        <w:t xml:space="preserve"> </w:t>
      </w:r>
      <w:r w:rsidR="00533149">
        <w:rPr>
          <w:color w:val="FF3399"/>
        </w:rPr>
        <w:t>The ports have now reverse</w:t>
      </w:r>
      <w:r w:rsidR="002E09C2">
        <w:rPr>
          <w:color w:val="FF3399"/>
        </w:rPr>
        <w:t>d, sequence number is still 0 and ack number changed to 1.</w:t>
      </w:r>
      <w:r w:rsidR="002E09C2">
        <w:rPr>
          <w:color w:val="FF3399"/>
        </w:rPr>
        <w:br/>
        <w:t>SRC PORT: 25</w:t>
      </w:r>
      <w:r w:rsidR="002E09C2">
        <w:rPr>
          <w:color w:val="FF3399"/>
        </w:rPr>
        <w:br/>
        <w:t>DEST PORT: 1027</w:t>
      </w:r>
      <w:r w:rsidR="002E09C2">
        <w:rPr>
          <w:color w:val="FF3399"/>
        </w:rPr>
        <w:br/>
        <w:t>SEQ NO: 0</w:t>
      </w:r>
      <w:r w:rsidR="002E09C2">
        <w:rPr>
          <w:color w:val="FF3399"/>
        </w:rPr>
        <w:br/>
        <w:t>ACK NO: 1</w:t>
      </w:r>
      <w:r w:rsidR="002E09C2">
        <w:rPr>
          <w:color w:val="FF3399"/>
        </w:rPr>
        <w:br/>
        <w:t xml:space="preserve">FLAG: </w:t>
      </w:r>
      <w:r w:rsidR="0070645B">
        <w:rPr>
          <w:color w:val="FF3399"/>
        </w:rPr>
        <w:t>0b000</w:t>
      </w:r>
      <w:r w:rsidR="0070645B" w:rsidRPr="0070645B">
        <w:rPr>
          <w:b/>
          <w:bCs/>
          <w:color w:val="FF3399"/>
        </w:rPr>
        <w:t>1</w:t>
      </w:r>
      <w:r w:rsidR="0070645B">
        <w:rPr>
          <w:color w:val="FF3399"/>
        </w:rPr>
        <w:t>00</w:t>
      </w:r>
      <w:r w:rsidR="0070645B" w:rsidRPr="0070645B">
        <w:rPr>
          <w:b/>
          <w:bCs/>
          <w:color w:val="FF3399"/>
        </w:rPr>
        <w:t>1</w:t>
      </w:r>
      <w:r w:rsidR="0070645B">
        <w:rPr>
          <w:color w:val="FF3399"/>
        </w:rPr>
        <w:t xml:space="preserve">0 -&gt; ACK (5) + SYN (2) </w:t>
      </w:r>
    </w:p>
    <w:p w14:paraId="424E25E3" w14:textId="0EAA965B" w:rsidR="00112877" w:rsidRDefault="00112877" w:rsidP="00112877">
      <w:pPr>
        <w:pStyle w:val="AnswerLineL50"/>
      </w:pPr>
      <w:r>
        <w:t>here.</w:t>
      </w:r>
    </w:p>
    <w:p w14:paraId="4E3D584C" w14:textId="77777777" w:rsidR="00112877" w:rsidRDefault="008E6142" w:rsidP="00EB04F5">
      <w:pPr>
        <w:pStyle w:val="SubStepAlpha"/>
      </w:pPr>
      <w:r>
        <w:t xml:space="preserve">Click the </w:t>
      </w:r>
      <w:r>
        <w:rPr>
          <w:b/>
        </w:rPr>
        <w:t>Outbound</w:t>
      </w:r>
      <w:r>
        <w:t xml:space="preserve"> </w:t>
      </w:r>
      <w:r>
        <w:rPr>
          <w:b/>
        </w:rPr>
        <w:t>PDU Details</w:t>
      </w:r>
      <w:r>
        <w:t xml:space="preserve"> tab.</w:t>
      </w:r>
    </w:p>
    <w:p w14:paraId="22713AD8" w14:textId="77777777" w:rsidR="00112877" w:rsidRDefault="00112877" w:rsidP="00112877">
      <w:pPr>
        <w:pStyle w:val="Heading4"/>
      </w:pPr>
      <w:r>
        <w:t>Question:</w:t>
      </w:r>
    </w:p>
    <w:p w14:paraId="6CEB4523" w14:textId="39552071" w:rsidR="008E6142" w:rsidRPr="00D757A3" w:rsidRDefault="008E6142" w:rsidP="00112877">
      <w:pPr>
        <w:pStyle w:val="BodyTextL50"/>
        <w:spacing w:before="0"/>
        <w:rPr>
          <w:b/>
          <w:color w:val="FF0000"/>
        </w:rPr>
      </w:pPr>
      <w:r w:rsidRPr="00D757A3">
        <w:rPr>
          <w:b/>
          <w:color w:val="FF0000"/>
        </w:rPr>
        <w:t>How are the port and sequence numbers different from the previous two results?</w:t>
      </w:r>
    </w:p>
    <w:p w14:paraId="4AD74FB4" w14:textId="6F86DD86" w:rsidR="009A7ED5" w:rsidRDefault="009A7ED5" w:rsidP="009A7ED5">
      <w:pPr>
        <w:pStyle w:val="BodyTextL50"/>
        <w:spacing w:before="0"/>
        <w:rPr>
          <w:color w:val="FF3399"/>
        </w:rPr>
      </w:pPr>
      <w:r w:rsidRPr="009A7ED5">
        <w:t>Answer:</w:t>
      </w:r>
      <w:r w:rsidRPr="009A7ED5">
        <w:rPr>
          <w:color w:val="FF3399"/>
        </w:rPr>
        <w:t xml:space="preserve"> </w:t>
      </w:r>
      <w:r w:rsidR="0070645B">
        <w:rPr>
          <w:color w:val="FF3399"/>
        </w:rPr>
        <w:t>The port numbers are reversed vs Inbound PDU Details tab, the seq and ack numbers are both at 1 and the flag is only at ack.</w:t>
      </w:r>
      <w:r w:rsidR="0070645B">
        <w:rPr>
          <w:color w:val="FF3399"/>
        </w:rPr>
        <w:br/>
        <w:t>SRC PORT: 1027</w:t>
      </w:r>
      <w:r w:rsidR="0070645B">
        <w:rPr>
          <w:color w:val="FF3399"/>
        </w:rPr>
        <w:br/>
        <w:t>DEST PORT: 25</w:t>
      </w:r>
      <w:r w:rsidR="0070645B">
        <w:rPr>
          <w:color w:val="FF3399"/>
        </w:rPr>
        <w:br/>
        <w:t>SEQ NO: 1</w:t>
      </w:r>
      <w:r w:rsidR="0070645B">
        <w:rPr>
          <w:color w:val="FF3399"/>
        </w:rPr>
        <w:br/>
        <w:t>ACK NO: 1</w:t>
      </w:r>
      <w:r w:rsidR="0070645B">
        <w:rPr>
          <w:color w:val="FF3399"/>
        </w:rPr>
        <w:br/>
        <w:t>FLAG: 0b00</w:t>
      </w:r>
      <w:r w:rsidR="0070645B" w:rsidRPr="0070645B">
        <w:rPr>
          <w:b/>
          <w:bCs/>
          <w:color w:val="FF3399"/>
        </w:rPr>
        <w:t>1</w:t>
      </w:r>
      <w:r w:rsidR="0070645B">
        <w:rPr>
          <w:color w:val="FF3399"/>
        </w:rPr>
        <w:t>0000 -&gt; ACK (5)</w:t>
      </w:r>
    </w:p>
    <w:p w14:paraId="06BD7313" w14:textId="77777777" w:rsidR="0090086B" w:rsidRDefault="0090086B" w:rsidP="009A7ED5">
      <w:pPr>
        <w:pStyle w:val="BodyTextL50"/>
        <w:spacing w:before="0"/>
        <w:rPr>
          <w:color w:val="FF3399"/>
        </w:rPr>
      </w:pPr>
    </w:p>
    <w:p w14:paraId="3709A110" w14:textId="77777777" w:rsidR="0090086B" w:rsidRDefault="0090086B" w:rsidP="009A7ED5">
      <w:pPr>
        <w:pStyle w:val="BodyTextL50"/>
        <w:spacing w:before="0"/>
        <w:rPr>
          <w:color w:val="FF3399"/>
        </w:rPr>
      </w:pPr>
    </w:p>
    <w:p w14:paraId="18D6FC23" w14:textId="77777777" w:rsidR="009A7ED5" w:rsidRPr="009A7ED5" w:rsidRDefault="009A7ED5" w:rsidP="009A7ED5">
      <w:pPr>
        <w:pStyle w:val="BodyTextL50"/>
        <w:spacing w:before="0"/>
        <w:rPr>
          <w:color w:val="FF3399"/>
        </w:rPr>
      </w:pPr>
    </w:p>
    <w:p w14:paraId="5861A906" w14:textId="77777777" w:rsidR="008E6142" w:rsidRDefault="008E6142" w:rsidP="00EB04F5">
      <w:pPr>
        <w:pStyle w:val="SubStepAlpha"/>
      </w:pPr>
      <w:r>
        <w:lastRenderedPageBreak/>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xml:space="preserve">. This is the beginning of the email communication. Click this second PDU envelope and select </w:t>
      </w:r>
      <w:r>
        <w:rPr>
          <w:b/>
        </w:rPr>
        <w:t xml:space="preserve">Outbound PDU </w:t>
      </w:r>
      <w:r w:rsidRPr="00AC69E7">
        <w:rPr>
          <w:b/>
        </w:rPr>
        <w:t>Details</w:t>
      </w:r>
      <w:r w:rsidR="00112877" w:rsidRPr="00112877">
        <w:t>.</w:t>
      </w:r>
    </w:p>
    <w:p w14:paraId="359E1FA0" w14:textId="77777777" w:rsidR="00112877" w:rsidRPr="00AC69E7" w:rsidRDefault="00112877" w:rsidP="00112877">
      <w:pPr>
        <w:pStyle w:val="Heading4"/>
      </w:pPr>
      <w:r>
        <w:t>Questions:</w:t>
      </w:r>
    </w:p>
    <w:p w14:paraId="0E300BCE" w14:textId="72A9C115" w:rsidR="008E6142" w:rsidRPr="00D757A3" w:rsidRDefault="008E6142" w:rsidP="00112877">
      <w:pPr>
        <w:pStyle w:val="BodyTextL50"/>
        <w:spacing w:before="0"/>
        <w:rPr>
          <w:b/>
          <w:color w:val="FF0000"/>
        </w:rPr>
      </w:pPr>
      <w:r w:rsidRPr="00D757A3">
        <w:rPr>
          <w:b/>
          <w:color w:val="FF0000"/>
        </w:rPr>
        <w:t>How are the port and sequence numbers different from the previous two PDUs?</w:t>
      </w:r>
    </w:p>
    <w:p w14:paraId="644186AC" w14:textId="6966D9B2" w:rsidR="00112877" w:rsidRDefault="009A7ED5" w:rsidP="004D4BE0">
      <w:pPr>
        <w:pStyle w:val="BodyTextL50"/>
        <w:spacing w:before="0"/>
      </w:pPr>
      <w:r w:rsidRPr="009A7ED5">
        <w:t>Answer:</w:t>
      </w:r>
      <w:r w:rsidRPr="009A7ED5">
        <w:rPr>
          <w:color w:val="FF3399"/>
        </w:rPr>
        <w:t xml:space="preserve"> </w:t>
      </w:r>
      <w:r w:rsidR="00E07751">
        <w:rPr>
          <w:color w:val="FF3399"/>
        </w:rPr>
        <w:br/>
        <w:t xml:space="preserve">Difference between previous TCP: </w:t>
      </w:r>
      <w:r w:rsidR="0071405B">
        <w:rPr>
          <w:color w:val="FF3399"/>
        </w:rPr>
        <w:t xml:space="preserve">The </w:t>
      </w:r>
      <w:r w:rsidR="0085667A">
        <w:rPr>
          <w:color w:val="FF3399"/>
        </w:rPr>
        <w:t>src/</w:t>
      </w:r>
      <w:proofErr w:type="spellStart"/>
      <w:r w:rsidR="0085667A">
        <w:rPr>
          <w:color w:val="FF3399"/>
        </w:rPr>
        <w:t>dest</w:t>
      </w:r>
      <w:proofErr w:type="spellEnd"/>
      <w:r w:rsidR="0085667A">
        <w:rPr>
          <w:color w:val="FF3399"/>
        </w:rPr>
        <w:t xml:space="preserve"> ports, seq/ack no are the same as previous TCP PDU. The flag has </w:t>
      </w:r>
      <w:r w:rsidR="001D70B0">
        <w:rPr>
          <w:color w:val="FF3399"/>
        </w:rPr>
        <w:t>changed,</w:t>
      </w:r>
      <w:r w:rsidR="0085667A">
        <w:rPr>
          <w:color w:val="FF3399"/>
        </w:rPr>
        <w:t xml:space="preserve"> an</w:t>
      </w:r>
      <w:r w:rsidR="00E07751">
        <w:rPr>
          <w:color w:val="FF3399"/>
        </w:rPr>
        <w:t xml:space="preserve">d </w:t>
      </w:r>
      <w:r w:rsidR="001D70B0">
        <w:rPr>
          <w:color w:val="FF3399"/>
        </w:rPr>
        <w:t xml:space="preserve">flag </w:t>
      </w:r>
      <w:r w:rsidR="00941561">
        <w:rPr>
          <w:color w:val="FF3399"/>
        </w:rPr>
        <w:t>changed from Ack to ACK+</w:t>
      </w:r>
      <w:r w:rsidR="00E07751">
        <w:rPr>
          <w:color w:val="FF3399"/>
        </w:rPr>
        <w:t xml:space="preserve">PSH. </w:t>
      </w:r>
      <w:r w:rsidR="00EC3F09">
        <w:rPr>
          <w:color w:val="FF3399"/>
        </w:rPr>
        <w:br/>
      </w:r>
      <w:r w:rsidR="00E07751">
        <w:rPr>
          <w:color w:val="FF3399"/>
        </w:rPr>
        <w:br/>
        <w:t>Difference between secon</w:t>
      </w:r>
      <w:r w:rsidR="00EC3F09">
        <w:rPr>
          <w:color w:val="FF3399"/>
        </w:rPr>
        <w:t xml:space="preserve">d TCP: The ports have reversed, the </w:t>
      </w:r>
      <w:proofErr w:type="spellStart"/>
      <w:r w:rsidR="001D70B0">
        <w:rPr>
          <w:color w:val="FF3399"/>
        </w:rPr>
        <w:t>swq</w:t>
      </w:r>
      <w:proofErr w:type="spellEnd"/>
      <w:r w:rsidR="00EC3F09">
        <w:rPr>
          <w:color w:val="FF3399"/>
        </w:rPr>
        <w:t xml:space="preserve"> number is n</w:t>
      </w:r>
      <w:r w:rsidR="001D70B0">
        <w:rPr>
          <w:color w:val="FF3399"/>
        </w:rPr>
        <w:t xml:space="preserve">ow 1 and the ack is still 1. The flag is changed from ACK+SYN to ACK+PSH </w:t>
      </w:r>
      <w:r w:rsidR="00EC3F09">
        <w:rPr>
          <w:color w:val="FF3399"/>
        </w:rPr>
        <w:br/>
      </w:r>
      <w:r w:rsidR="00EC3F09">
        <w:rPr>
          <w:color w:val="FF3399"/>
        </w:rPr>
        <w:br/>
        <w:t>SMTP TCP Details:</w:t>
      </w:r>
      <w:r w:rsidR="004D4BE0">
        <w:rPr>
          <w:color w:val="FF3399"/>
        </w:rPr>
        <w:br/>
        <w:t>SRC PORT: 1027</w:t>
      </w:r>
      <w:r w:rsidR="004D4BE0">
        <w:rPr>
          <w:color w:val="FF3399"/>
        </w:rPr>
        <w:br/>
        <w:t xml:space="preserve">DEST PORT: </w:t>
      </w:r>
      <w:r w:rsidR="00BA0E3B">
        <w:rPr>
          <w:color w:val="FF3399"/>
        </w:rPr>
        <w:t>25</w:t>
      </w:r>
      <w:r w:rsidR="004D4BE0">
        <w:rPr>
          <w:color w:val="FF3399"/>
        </w:rPr>
        <w:br/>
        <w:t xml:space="preserve">SEQ NO: </w:t>
      </w:r>
      <w:r w:rsidR="00BA0E3B">
        <w:rPr>
          <w:color w:val="FF3399"/>
        </w:rPr>
        <w:t>1</w:t>
      </w:r>
      <w:r w:rsidR="004D4BE0">
        <w:rPr>
          <w:color w:val="FF3399"/>
        </w:rPr>
        <w:br/>
        <w:t xml:space="preserve">ACK NO: </w:t>
      </w:r>
      <w:r w:rsidR="00BA0E3B">
        <w:rPr>
          <w:color w:val="FF3399"/>
        </w:rPr>
        <w:t>1</w:t>
      </w:r>
      <w:r w:rsidR="004D4BE0">
        <w:rPr>
          <w:color w:val="FF3399"/>
        </w:rPr>
        <w:br/>
        <w:t xml:space="preserve">FLAG: </w:t>
      </w:r>
      <w:r w:rsidR="00BA0E3B">
        <w:rPr>
          <w:color w:val="FF3399"/>
        </w:rPr>
        <w:t>0b000</w:t>
      </w:r>
      <w:r w:rsidR="00BA0E3B" w:rsidRPr="00BA0E3B">
        <w:rPr>
          <w:b/>
          <w:bCs/>
          <w:color w:val="FF3399"/>
        </w:rPr>
        <w:t>11</w:t>
      </w:r>
      <w:r w:rsidR="00BA0E3B">
        <w:rPr>
          <w:color w:val="FF3399"/>
        </w:rPr>
        <w:t xml:space="preserve">000 -&gt; </w:t>
      </w:r>
      <w:r w:rsidR="001D70B0">
        <w:rPr>
          <w:color w:val="FF3399"/>
        </w:rPr>
        <w:t>A</w:t>
      </w:r>
      <w:r w:rsidR="00BA0E3B">
        <w:rPr>
          <w:color w:val="FF3399"/>
        </w:rPr>
        <w:t>CK (5)</w:t>
      </w:r>
      <w:r w:rsidR="001D70B0">
        <w:rPr>
          <w:color w:val="FF3399"/>
        </w:rPr>
        <w:t xml:space="preserve"> + </w:t>
      </w:r>
      <w:r w:rsidR="001D70B0">
        <w:rPr>
          <w:color w:val="FF3399"/>
        </w:rPr>
        <w:t>PSH (4)</w:t>
      </w:r>
      <w:r w:rsidR="004D4BE0">
        <w:rPr>
          <w:color w:val="FF3399"/>
        </w:rPr>
        <w:br/>
      </w:r>
    </w:p>
    <w:p w14:paraId="4538F836" w14:textId="6F83E164" w:rsidR="008E6142" w:rsidRDefault="008E6142" w:rsidP="00EB04F5">
      <w:pPr>
        <w:pStyle w:val="BodyTextL50"/>
        <w:rPr>
          <w:b/>
          <w:color w:val="FF0000"/>
        </w:rPr>
      </w:pPr>
      <w:r w:rsidRPr="00D757A3">
        <w:rPr>
          <w:b/>
          <w:color w:val="FF0000"/>
        </w:rPr>
        <w:t>What email protocol is associated with TCP port 25? What protocol is associated with TCP port 110?</w:t>
      </w:r>
    </w:p>
    <w:p w14:paraId="406D1F5A" w14:textId="3EC378E4" w:rsidR="008E6142" w:rsidRDefault="009A7ED5" w:rsidP="009A7ED5">
      <w:pPr>
        <w:pStyle w:val="BodyTextL50"/>
        <w:spacing w:before="0"/>
        <w:rPr>
          <w:color w:val="FF3399"/>
        </w:rPr>
      </w:pPr>
      <w:r w:rsidRPr="009A7ED5">
        <w:t>Answer:</w:t>
      </w:r>
      <w:r w:rsidRPr="009A7ED5">
        <w:rPr>
          <w:color w:val="FF3399"/>
        </w:rPr>
        <w:t xml:space="preserve"> </w:t>
      </w:r>
      <w:r w:rsidR="00941561">
        <w:rPr>
          <w:color w:val="FF3399"/>
        </w:rPr>
        <w:br/>
      </w:r>
      <w:r w:rsidR="00880ACC">
        <w:rPr>
          <w:color w:val="FF3399"/>
        </w:rPr>
        <w:t>TCP port 25</w:t>
      </w:r>
      <w:r w:rsidR="00A4362B">
        <w:rPr>
          <w:color w:val="FF3399"/>
        </w:rPr>
        <w:t xml:space="preserve"> -&gt; </w:t>
      </w:r>
      <w:r w:rsidR="00C2061F">
        <w:rPr>
          <w:color w:val="FF3399"/>
        </w:rPr>
        <w:t>SMTP</w:t>
      </w:r>
      <w:r w:rsidR="00A4362B">
        <w:rPr>
          <w:color w:val="FF3399"/>
        </w:rPr>
        <w:t xml:space="preserve"> protocol</w:t>
      </w:r>
      <w:r w:rsidR="004A47B2">
        <w:rPr>
          <w:color w:val="FF3399"/>
        </w:rPr>
        <w:t xml:space="preserve"> (transmitting emails)</w:t>
      </w:r>
      <w:r w:rsidR="00941561">
        <w:rPr>
          <w:color w:val="FF3399"/>
        </w:rPr>
        <w:br/>
      </w:r>
      <w:r w:rsidR="00880ACC">
        <w:rPr>
          <w:color w:val="FF3399"/>
        </w:rPr>
        <w:t xml:space="preserve">TCP port 110 </w:t>
      </w:r>
      <w:r w:rsidR="00A4362B">
        <w:rPr>
          <w:color w:val="FF3399"/>
        </w:rPr>
        <w:t xml:space="preserve">-&gt; </w:t>
      </w:r>
      <w:r w:rsidR="00C2061F">
        <w:rPr>
          <w:color w:val="FF3399"/>
        </w:rPr>
        <w:t xml:space="preserve">POP3 protocol </w:t>
      </w:r>
      <w:r w:rsidR="004A47B2">
        <w:rPr>
          <w:color w:val="FF3399"/>
        </w:rPr>
        <w:t>(downloads messaged directly to our device)</w:t>
      </w:r>
    </w:p>
    <w:p w14:paraId="0DDBC68D" w14:textId="3358A8BD" w:rsidR="00C2061F" w:rsidRPr="009A7ED5" w:rsidRDefault="00C2061F" w:rsidP="009A7ED5">
      <w:pPr>
        <w:pStyle w:val="BodyTextL50"/>
        <w:spacing w:before="0"/>
        <w:rPr>
          <w:color w:val="FF3399"/>
        </w:rPr>
      </w:pPr>
      <w:r>
        <w:t>.</w:t>
      </w:r>
    </w:p>
    <w:sectPr w:rsidR="00C2061F" w:rsidRPr="009A7ED5"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E2246" w14:textId="77777777" w:rsidR="00735A2D" w:rsidRDefault="00735A2D" w:rsidP="00710659">
      <w:pPr>
        <w:spacing w:after="0" w:line="240" w:lineRule="auto"/>
      </w:pPr>
      <w:r>
        <w:separator/>
      </w:r>
    </w:p>
    <w:p w14:paraId="6CA59BD6" w14:textId="77777777" w:rsidR="00735A2D" w:rsidRDefault="00735A2D"/>
  </w:endnote>
  <w:endnote w:type="continuationSeparator" w:id="0">
    <w:p w14:paraId="609D6051" w14:textId="77777777" w:rsidR="00735A2D" w:rsidRDefault="00735A2D" w:rsidP="00710659">
      <w:pPr>
        <w:spacing w:after="0" w:line="240" w:lineRule="auto"/>
      </w:pPr>
      <w:r>
        <w:continuationSeparator/>
      </w:r>
    </w:p>
    <w:p w14:paraId="1084FFF6" w14:textId="77777777" w:rsidR="00735A2D" w:rsidRDefault="00735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69E8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A143F" w14:textId="25DC9FC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t xml:space="preserve"> - </w:t>
    </w:r>
    <w:r>
      <w:fldChar w:fldCharType="begin"/>
    </w:r>
    <w:r>
      <w:instrText xml:space="preserve"> SAVEDATE  \@ "yyyy"  \* MERGEFORMAT </w:instrText>
    </w:r>
    <w:r>
      <w:fldChar w:fldCharType="separate"/>
    </w:r>
    <w:r w:rsidR="00516904">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051A0" w14:textId="3EF83C4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16904">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04644" w14:textId="77777777" w:rsidR="00735A2D" w:rsidRDefault="00735A2D" w:rsidP="00710659">
      <w:pPr>
        <w:spacing w:after="0" w:line="240" w:lineRule="auto"/>
      </w:pPr>
      <w:r>
        <w:separator/>
      </w:r>
    </w:p>
    <w:p w14:paraId="4294680F" w14:textId="77777777" w:rsidR="00735A2D" w:rsidRDefault="00735A2D"/>
  </w:footnote>
  <w:footnote w:type="continuationSeparator" w:id="0">
    <w:p w14:paraId="1B97D111" w14:textId="77777777" w:rsidR="00735A2D" w:rsidRDefault="00735A2D" w:rsidP="00710659">
      <w:pPr>
        <w:spacing w:after="0" w:line="240" w:lineRule="auto"/>
      </w:pPr>
      <w:r>
        <w:continuationSeparator/>
      </w:r>
    </w:p>
    <w:p w14:paraId="2A3C41B5" w14:textId="77777777" w:rsidR="00735A2D" w:rsidRDefault="00735A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27A8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Content>
      <w:p w14:paraId="1C4925BF"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670C3" w14:textId="77777777" w:rsidR="00926CB2" w:rsidRDefault="00882B63" w:rsidP="006C3FCF">
    <w:pPr>
      <w:ind w:left="-288"/>
    </w:pPr>
    <w:r>
      <w:rPr>
        <w:noProof/>
      </w:rPr>
      <w:drawing>
        <wp:inline distT="0" distB="0" distL="0" distR="0" wp14:anchorId="670AA79D" wp14:editId="1ECD198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27427220">
    <w:abstractNumId w:val="5"/>
  </w:num>
  <w:num w:numId="2" w16cid:durableId="1428189045">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46821570">
    <w:abstractNumId w:val="2"/>
  </w:num>
  <w:num w:numId="4" w16cid:durableId="677197305">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38187568">
    <w:abstractNumId w:val="3"/>
  </w:num>
  <w:num w:numId="6" w16cid:durableId="138575439">
    <w:abstractNumId w:val="0"/>
  </w:num>
  <w:num w:numId="7" w16cid:durableId="139395323">
    <w:abstractNumId w:val="1"/>
  </w:num>
  <w:num w:numId="8" w16cid:durableId="1169757926">
    <w:abstractNumId w:val="4"/>
    <w:lvlOverride w:ilvl="0">
      <w:lvl w:ilvl="0">
        <w:start w:val="1"/>
        <w:numFmt w:val="decimal"/>
        <w:lvlText w:val="Part %1:"/>
        <w:lvlJc w:val="left"/>
        <w:pPr>
          <w:tabs>
            <w:tab w:val="num" w:pos="1152"/>
          </w:tabs>
          <w:ind w:left="1152" w:hanging="792"/>
        </w:pPr>
        <w:rPr>
          <w:rFonts w:hint="default"/>
        </w:rPr>
      </w:lvl>
    </w:lvlOverride>
  </w:num>
  <w:num w:numId="9" w16cid:durableId="949319008">
    <w:abstractNumId w:val="3"/>
  </w:num>
  <w:num w:numId="10" w16cid:durableId="2046172662">
    <w:abstractNumId w:val="6"/>
  </w:num>
  <w:num w:numId="11" w16cid:durableId="2064058896">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3B64"/>
    <w:rsid w:val="000242D6"/>
    <w:rsid w:val="00024EE5"/>
    <w:rsid w:val="00027850"/>
    <w:rsid w:val="000361E0"/>
    <w:rsid w:val="00041AF6"/>
    <w:rsid w:val="00044E62"/>
    <w:rsid w:val="00050BA4"/>
    <w:rsid w:val="0005141D"/>
    <w:rsid w:val="00051738"/>
    <w:rsid w:val="0005242B"/>
    <w:rsid w:val="00052548"/>
    <w:rsid w:val="00060696"/>
    <w:rsid w:val="00062D89"/>
    <w:rsid w:val="00065CF8"/>
    <w:rsid w:val="00067A67"/>
    <w:rsid w:val="00070C16"/>
    <w:rsid w:val="00075EA9"/>
    <w:rsid w:val="00076743"/>
    <w:rsid w:val="000769CF"/>
    <w:rsid w:val="000815D8"/>
    <w:rsid w:val="00084C99"/>
    <w:rsid w:val="00085CC6"/>
    <w:rsid w:val="00090C07"/>
    <w:rsid w:val="0009147A"/>
    <w:rsid w:val="00091E8D"/>
    <w:rsid w:val="0009378D"/>
    <w:rsid w:val="00097163"/>
    <w:rsid w:val="000A0183"/>
    <w:rsid w:val="000A22C8"/>
    <w:rsid w:val="000B2344"/>
    <w:rsid w:val="000B7DE5"/>
    <w:rsid w:val="000C2118"/>
    <w:rsid w:val="000C6425"/>
    <w:rsid w:val="000C6E6E"/>
    <w:rsid w:val="000C7B7D"/>
    <w:rsid w:val="000D55B4"/>
    <w:rsid w:val="000D5B57"/>
    <w:rsid w:val="000E23B6"/>
    <w:rsid w:val="000E65F0"/>
    <w:rsid w:val="000F072C"/>
    <w:rsid w:val="000F2074"/>
    <w:rsid w:val="000F31D7"/>
    <w:rsid w:val="000F6743"/>
    <w:rsid w:val="001006C2"/>
    <w:rsid w:val="00101BE8"/>
    <w:rsid w:val="00102AAC"/>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3669"/>
    <w:rsid w:val="00166253"/>
    <w:rsid w:val="001704B7"/>
    <w:rsid w:val="001707D8"/>
    <w:rsid w:val="001708A6"/>
    <w:rsid w:val="001710C0"/>
    <w:rsid w:val="00172AFB"/>
    <w:rsid w:val="00174145"/>
    <w:rsid w:val="001772B8"/>
    <w:rsid w:val="0018061D"/>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30D"/>
    <w:rsid w:val="001B67D8"/>
    <w:rsid w:val="001B6F95"/>
    <w:rsid w:val="001C05A1"/>
    <w:rsid w:val="001C1D9E"/>
    <w:rsid w:val="001C5998"/>
    <w:rsid w:val="001C780B"/>
    <w:rsid w:val="001C7C3B"/>
    <w:rsid w:val="001D5B6F"/>
    <w:rsid w:val="001D70B0"/>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56EB"/>
    <w:rsid w:val="00294C8F"/>
    <w:rsid w:val="002A0B2E"/>
    <w:rsid w:val="002A0DC1"/>
    <w:rsid w:val="002A6C56"/>
    <w:rsid w:val="002C04C4"/>
    <w:rsid w:val="002C090C"/>
    <w:rsid w:val="002C1243"/>
    <w:rsid w:val="002C1815"/>
    <w:rsid w:val="002C475E"/>
    <w:rsid w:val="002C6AD6"/>
    <w:rsid w:val="002D6C2A"/>
    <w:rsid w:val="002D7A86"/>
    <w:rsid w:val="002E09C2"/>
    <w:rsid w:val="002F45FF"/>
    <w:rsid w:val="002F54E1"/>
    <w:rsid w:val="002F66D3"/>
    <w:rsid w:val="002F6D17"/>
    <w:rsid w:val="00302887"/>
    <w:rsid w:val="003047C8"/>
    <w:rsid w:val="003056EB"/>
    <w:rsid w:val="003071FF"/>
    <w:rsid w:val="00310652"/>
    <w:rsid w:val="00311065"/>
    <w:rsid w:val="0031371D"/>
    <w:rsid w:val="0031789F"/>
    <w:rsid w:val="00320788"/>
    <w:rsid w:val="003227E9"/>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899"/>
    <w:rsid w:val="003765F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C5E"/>
    <w:rsid w:val="003E5BE5"/>
    <w:rsid w:val="003F18D1"/>
    <w:rsid w:val="003F20EC"/>
    <w:rsid w:val="003F4F0E"/>
    <w:rsid w:val="003F6096"/>
    <w:rsid w:val="003F6E06"/>
    <w:rsid w:val="00403C7A"/>
    <w:rsid w:val="004057A6"/>
    <w:rsid w:val="00406554"/>
    <w:rsid w:val="00407755"/>
    <w:rsid w:val="00407940"/>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7B2"/>
    <w:rsid w:val="004A4ACD"/>
    <w:rsid w:val="004A506C"/>
    <w:rsid w:val="004A5BC5"/>
    <w:rsid w:val="004B023D"/>
    <w:rsid w:val="004C0909"/>
    <w:rsid w:val="004C3F97"/>
    <w:rsid w:val="004D01F2"/>
    <w:rsid w:val="004D2CED"/>
    <w:rsid w:val="004D3339"/>
    <w:rsid w:val="004D353F"/>
    <w:rsid w:val="004D36D7"/>
    <w:rsid w:val="004D4BE0"/>
    <w:rsid w:val="004D682B"/>
    <w:rsid w:val="004E6152"/>
    <w:rsid w:val="004F344A"/>
    <w:rsid w:val="004F4EC3"/>
    <w:rsid w:val="00504ED4"/>
    <w:rsid w:val="00510639"/>
    <w:rsid w:val="00511791"/>
    <w:rsid w:val="005139BE"/>
    <w:rsid w:val="00516142"/>
    <w:rsid w:val="0051681C"/>
    <w:rsid w:val="00516904"/>
    <w:rsid w:val="00516B3E"/>
    <w:rsid w:val="00520027"/>
    <w:rsid w:val="0052093C"/>
    <w:rsid w:val="00521B31"/>
    <w:rsid w:val="00522469"/>
    <w:rsid w:val="0052400A"/>
    <w:rsid w:val="00527CF9"/>
    <w:rsid w:val="00533149"/>
    <w:rsid w:val="00536277"/>
    <w:rsid w:val="00536F43"/>
    <w:rsid w:val="00537D5D"/>
    <w:rsid w:val="00542286"/>
    <w:rsid w:val="005510BA"/>
    <w:rsid w:val="005538C8"/>
    <w:rsid w:val="00554B4E"/>
    <w:rsid w:val="00556C02"/>
    <w:rsid w:val="00561BB2"/>
    <w:rsid w:val="00563249"/>
    <w:rsid w:val="00570A65"/>
    <w:rsid w:val="0057180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6271"/>
    <w:rsid w:val="005E3235"/>
    <w:rsid w:val="005E4176"/>
    <w:rsid w:val="005E4876"/>
    <w:rsid w:val="005E65B5"/>
    <w:rsid w:val="005F0301"/>
    <w:rsid w:val="005F3AE9"/>
    <w:rsid w:val="005F66FB"/>
    <w:rsid w:val="006007BB"/>
    <w:rsid w:val="00601DC0"/>
    <w:rsid w:val="006034CB"/>
    <w:rsid w:val="00603503"/>
    <w:rsid w:val="00603C52"/>
    <w:rsid w:val="00604834"/>
    <w:rsid w:val="006131CE"/>
    <w:rsid w:val="0061336B"/>
    <w:rsid w:val="006133F8"/>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0B6F"/>
    <w:rsid w:val="006A1B33"/>
    <w:rsid w:val="006A289A"/>
    <w:rsid w:val="006A3CDB"/>
    <w:rsid w:val="006A48F1"/>
    <w:rsid w:val="006A71A3"/>
    <w:rsid w:val="006B03F2"/>
    <w:rsid w:val="006B14C1"/>
    <w:rsid w:val="006B1639"/>
    <w:rsid w:val="006B3044"/>
    <w:rsid w:val="006B315B"/>
    <w:rsid w:val="006B4943"/>
    <w:rsid w:val="006B5CA7"/>
    <w:rsid w:val="006B5E89"/>
    <w:rsid w:val="006B6BB6"/>
    <w:rsid w:val="006C19B2"/>
    <w:rsid w:val="006C30A0"/>
    <w:rsid w:val="006C35FF"/>
    <w:rsid w:val="006C3FCF"/>
    <w:rsid w:val="006C57F2"/>
    <w:rsid w:val="006C5949"/>
    <w:rsid w:val="006C6832"/>
    <w:rsid w:val="006D1370"/>
    <w:rsid w:val="006D2C28"/>
    <w:rsid w:val="006D3FC1"/>
    <w:rsid w:val="006D7590"/>
    <w:rsid w:val="006E372B"/>
    <w:rsid w:val="006E522D"/>
    <w:rsid w:val="006E5FE9"/>
    <w:rsid w:val="006E6581"/>
    <w:rsid w:val="006E71DF"/>
    <w:rsid w:val="006F1616"/>
    <w:rsid w:val="006F1CC4"/>
    <w:rsid w:val="006F2A86"/>
    <w:rsid w:val="006F3163"/>
    <w:rsid w:val="00702525"/>
    <w:rsid w:val="00705FEC"/>
    <w:rsid w:val="0070645B"/>
    <w:rsid w:val="00710659"/>
    <w:rsid w:val="0071147A"/>
    <w:rsid w:val="0071185D"/>
    <w:rsid w:val="0071405B"/>
    <w:rsid w:val="00721E01"/>
    <w:rsid w:val="007222AD"/>
    <w:rsid w:val="007267CF"/>
    <w:rsid w:val="00731F3F"/>
    <w:rsid w:val="00732365"/>
    <w:rsid w:val="00733BAB"/>
    <w:rsid w:val="00734B5A"/>
    <w:rsid w:val="00735A2D"/>
    <w:rsid w:val="0073604C"/>
    <w:rsid w:val="007432B3"/>
    <w:rsid w:val="007436BF"/>
    <w:rsid w:val="007443E9"/>
    <w:rsid w:val="00745DCE"/>
    <w:rsid w:val="00753D89"/>
    <w:rsid w:val="00753DDA"/>
    <w:rsid w:val="00754A6E"/>
    <w:rsid w:val="007550F9"/>
    <w:rsid w:val="007553D8"/>
    <w:rsid w:val="00755C9B"/>
    <w:rsid w:val="007572B7"/>
    <w:rsid w:val="00760FE4"/>
    <w:rsid w:val="007636C2"/>
    <w:rsid w:val="00763D8B"/>
    <w:rsid w:val="007657F6"/>
    <w:rsid w:val="00765E47"/>
    <w:rsid w:val="0077125A"/>
    <w:rsid w:val="007763EB"/>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DEC"/>
    <w:rsid w:val="007E3264"/>
    <w:rsid w:val="007E3FEA"/>
    <w:rsid w:val="007E6402"/>
    <w:rsid w:val="007F0A0B"/>
    <w:rsid w:val="007F232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B94"/>
    <w:rsid w:val="00853418"/>
    <w:rsid w:val="0085667A"/>
    <w:rsid w:val="00856EBD"/>
    <w:rsid w:val="00857CF6"/>
    <w:rsid w:val="008610ED"/>
    <w:rsid w:val="00861C6A"/>
    <w:rsid w:val="008634C5"/>
    <w:rsid w:val="00865199"/>
    <w:rsid w:val="008660CA"/>
    <w:rsid w:val="00867EAF"/>
    <w:rsid w:val="00870763"/>
    <w:rsid w:val="008713EA"/>
    <w:rsid w:val="00873C6B"/>
    <w:rsid w:val="00874044"/>
    <w:rsid w:val="00880ACC"/>
    <w:rsid w:val="00882B63"/>
    <w:rsid w:val="00883500"/>
    <w:rsid w:val="0088426A"/>
    <w:rsid w:val="008852BA"/>
    <w:rsid w:val="00885357"/>
    <w:rsid w:val="00890108"/>
    <w:rsid w:val="00893877"/>
    <w:rsid w:val="00894B36"/>
    <w:rsid w:val="0089532C"/>
    <w:rsid w:val="00896165"/>
    <w:rsid w:val="00896681"/>
    <w:rsid w:val="008A2749"/>
    <w:rsid w:val="008A386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086B"/>
    <w:rsid w:val="00903523"/>
    <w:rsid w:val="00906281"/>
    <w:rsid w:val="0090659A"/>
    <w:rsid w:val="00911080"/>
    <w:rsid w:val="00912500"/>
    <w:rsid w:val="0091350B"/>
    <w:rsid w:val="00915986"/>
    <w:rsid w:val="00917624"/>
    <w:rsid w:val="00926CB2"/>
    <w:rsid w:val="00930386"/>
    <w:rsid w:val="009309F5"/>
    <w:rsid w:val="00933237"/>
    <w:rsid w:val="00933F28"/>
    <w:rsid w:val="00934AD8"/>
    <w:rsid w:val="009400C3"/>
    <w:rsid w:val="00941561"/>
    <w:rsid w:val="00942299"/>
    <w:rsid w:val="009453F7"/>
    <w:rsid w:val="009476C0"/>
    <w:rsid w:val="00963E34"/>
    <w:rsid w:val="00964DFA"/>
    <w:rsid w:val="00970A69"/>
    <w:rsid w:val="009743DF"/>
    <w:rsid w:val="00975A8B"/>
    <w:rsid w:val="0098155C"/>
    <w:rsid w:val="00981CCA"/>
    <w:rsid w:val="00982396"/>
    <w:rsid w:val="00983B77"/>
    <w:rsid w:val="00996053"/>
    <w:rsid w:val="00997E71"/>
    <w:rsid w:val="009A0B2F"/>
    <w:rsid w:val="009A1CF4"/>
    <w:rsid w:val="009A37D7"/>
    <w:rsid w:val="009A4E17"/>
    <w:rsid w:val="009A6955"/>
    <w:rsid w:val="009A7ED5"/>
    <w:rsid w:val="009B341C"/>
    <w:rsid w:val="009B5747"/>
    <w:rsid w:val="009C0B81"/>
    <w:rsid w:val="009C3182"/>
    <w:rsid w:val="009D2C27"/>
    <w:rsid w:val="009D503E"/>
    <w:rsid w:val="009E2309"/>
    <w:rsid w:val="009E42B9"/>
    <w:rsid w:val="009E4E17"/>
    <w:rsid w:val="009E54B9"/>
    <w:rsid w:val="009F4C2E"/>
    <w:rsid w:val="009F7AC0"/>
    <w:rsid w:val="00A014A3"/>
    <w:rsid w:val="00A027CC"/>
    <w:rsid w:val="00A0412D"/>
    <w:rsid w:val="00A15DF0"/>
    <w:rsid w:val="00A21211"/>
    <w:rsid w:val="00A22ADA"/>
    <w:rsid w:val="00A30F8A"/>
    <w:rsid w:val="00A3378C"/>
    <w:rsid w:val="00A33890"/>
    <w:rsid w:val="00A34E7F"/>
    <w:rsid w:val="00A4362B"/>
    <w:rsid w:val="00A44D28"/>
    <w:rsid w:val="00A46F0A"/>
    <w:rsid w:val="00A46F25"/>
    <w:rsid w:val="00A47CC2"/>
    <w:rsid w:val="00A502BA"/>
    <w:rsid w:val="00A52259"/>
    <w:rsid w:val="00A53CB4"/>
    <w:rsid w:val="00A60146"/>
    <w:rsid w:val="00A601A9"/>
    <w:rsid w:val="00A60F6F"/>
    <w:rsid w:val="00A622C4"/>
    <w:rsid w:val="00A6283D"/>
    <w:rsid w:val="00A63AF5"/>
    <w:rsid w:val="00A65405"/>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219A"/>
    <w:rsid w:val="00B2496B"/>
    <w:rsid w:val="00B27499"/>
    <w:rsid w:val="00B3010D"/>
    <w:rsid w:val="00B35151"/>
    <w:rsid w:val="00B37F20"/>
    <w:rsid w:val="00B42F7C"/>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E3B"/>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CE"/>
    <w:rsid w:val="00BF76BE"/>
    <w:rsid w:val="00C02A73"/>
    <w:rsid w:val="00C05267"/>
    <w:rsid w:val="00C063D2"/>
    <w:rsid w:val="00C07FD9"/>
    <w:rsid w:val="00C10955"/>
    <w:rsid w:val="00C11C4D"/>
    <w:rsid w:val="00C162C0"/>
    <w:rsid w:val="00C1712C"/>
    <w:rsid w:val="00C2061F"/>
    <w:rsid w:val="00C20634"/>
    <w:rsid w:val="00C212E0"/>
    <w:rsid w:val="00C21C39"/>
    <w:rsid w:val="00C22E4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35B"/>
    <w:rsid w:val="00C6495E"/>
    <w:rsid w:val="00C665A2"/>
    <w:rsid w:val="00C670EE"/>
    <w:rsid w:val="00C67E3B"/>
    <w:rsid w:val="00C71F4C"/>
    <w:rsid w:val="00C73E03"/>
    <w:rsid w:val="00C77B29"/>
    <w:rsid w:val="00C86BC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241D"/>
    <w:rsid w:val="00D030AE"/>
    <w:rsid w:val="00D139C8"/>
    <w:rsid w:val="00D179D3"/>
    <w:rsid w:val="00D17F81"/>
    <w:rsid w:val="00D2758C"/>
    <w:rsid w:val="00D275CA"/>
    <w:rsid w:val="00D2789B"/>
    <w:rsid w:val="00D31649"/>
    <w:rsid w:val="00D345AB"/>
    <w:rsid w:val="00D41566"/>
    <w:rsid w:val="00D452F4"/>
    <w:rsid w:val="00D458EC"/>
    <w:rsid w:val="00D501B0"/>
    <w:rsid w:val="00D52582"/>
    <w:rsid w:val="00D531D0"/>
    <w:rsid w:val="00D56A0E"/>
    <w:rsid w:val="00D57AD3"/>
    <w:rsid w:val="00D62F25"/>
    <w:rsid w:val="00D635FE"/>
    <w:rsid w:val="00D66A7B"/>
    <w:rsid w:val="00D729DE"/>
    <w:rsid w:val="00D757A3"/>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26FB"/>
    <w:rsid w:val="00DD35E1"/>
    <w:rsid w:val="00DD43EA"/>
    <w:rsid w:val="00DE18A6"/>
    <w:rsid w:val="00DE6F44"/>
    <w:rsid w:val="00DF1B58"/>
    <w:rsid w:val="00E009DA"/>
    <w:rsid w:val="00E037D9"/>
    <w:rsid w:val="00E04927"/>
    <w:rsid w:val="00E07751"/>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09E"/>
    <w:rsid w:val="00E87D18"/>
    <w:rsid w:val="00E87D62"/>
    <w:rsid w:val="00E97333"/>
    <w:rsid w:val="00EA486E"/>
    <w:rsid w:val="00EA4FA3"/>
    <w:rsid w:val="00EB001B"/>
    <w:rsid w:val="00EB04F5"/>
    <w:rsid w:val="00EB3082"/>
    <w:rsid w:val="00EB6C33"/>
    <w:rsid w:val="00EC3F09"/>
    <w:rsid w:val="00EC6F62"/>
    <w:rsid w:val="00ED2EA2"/>
    <w:rsid w:val="00ED6019"/>
    <w:rsid w:val="00ED7830"/>
    <w:rsid w:val="00EE2BFF"/>
    <w:rsid w:val="00EE3909"/>
    <w:rsid w:val="00EF2D4E"/>
    <w:rsid w:val="00EF4205"/>
    <w:rsid w:val="00EF5939"/>
    <w:rsid w:val="00F01714"/>
    <w:rsid w:val="00F0258F"/>
    <w:rsid w:val="00F02D06"/>
    <w:rsid w:val="00F056E5"/>
    <w:rsid w:val="00F06FDD"/>
    <w:rsid w:val="00F07211"/>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5CD"/>
    <w:rsid w:val="00F60BE0"/>
    <w:rsid w:val="00F60E12"/>
    <w:rsid w:val="00F6280E"/>
    <w:rsid w:val="00F64C8D"/>
    <w:rsid w:val="00F666EC"/>
    <w:rsid w:val="00F7050A"/>
    <w:rsid w:val="00F75533"/>
    <w:rsid w:val="00F8036D"/>
    <w:rsid w:val="00F809DC"/>
    <w:rsid w:val="00F86EB0"/>
    <w:rsid w:val="00FA154B"/>
    <w:rsid w:val="00FA2C3E"/>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687DA"/>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F2D4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767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023B64"/>
    <w:rPr>
      <w:color w:val="0000FF" w:themeColor="hyperlink"/>
      <w:u w:val="single"/>
    </w:rPr>
  </w:style>
  <w:style w:type="character" w:styleId="UnresolvedMention">
    <w:name w:val="Unresolved Mention"/>
    <w:basedOn w:val="DefaultParagraphFont"/>
    <w:uiPriority w:val="99"/>
    <w:semiHidden/>
    <w:unhideWhenUsed/>
    <w:rsid w:val="00023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9A001B"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2F54E1"/>
    <w:rsid w:val="003F0CC0"/>
    <w:rsid w:val="004902EA"/>
    <w:rsid w:val="008B6ECA"/>
    <w:rsid w:val="00967BB2"/>
    <w:rsid w:val="009A001B"/>
    <w:rsid w:val="00D7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FC47ECC1C28F849863BF7264EC787EC" ma:contentTypeVersion="12" ma:contentTypeDescription="Create a new document." ma:contentTypeScope="" ma:versionID="97cb408131eea05e684d8ec1272d28d1">
  <xsd:schema xmlns:xsd="http://www.w3.org/2001/XMLSchema" xmlns:xs="http://www.w3.org/2001/XMLSchema" xmlns:p="http://schemas.microsoft.com/office/2006/metadata/properties" xmlns:ns3="49a505ca-09ba-4a8b-8c72-7654aff344ac" targetNamespace="http://schemas.microsoft.com/office/2006/metadata/properties" ma:root="true" ma:fieldsID="685b61e39c8c8633d32414fa72978d6f" ns3:_="">
    <xsd:import namespace="49a505ca-09ba-4a8b-8c72-7654aff344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505ca-09ba-4a8b-8c72-7654aff3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descrip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E4706A-097D-4846-83B0-3C645AC24C0C}">
  <ds:schemaRefs>
    <ds:schemaRef ds:uri="http://schemas.openxmlformats.org/officeDocument/2006/bibliography"/>
  </ds:schemaRefs>
</ds:datastoreItem>
</file>

<file path=customXml/itemProps2.xml><?xml version="1.0" encoding="utf-8"?>
<ds:datastoreItem xmlns:ds="http://schemas.openxmlformats.org/officeDocument/2006/customXml" ds:itemID="{FD2097A0-09B5-41D5-B7C7-79F051AAB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505ca-09ba-4a8b-8c72-7654aff3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8A3217-97E6-4DC4-92FB-BBDDD486E7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7F11D7-3299-43DB-8574-85FC014E5F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109</TotalTime>
  <Pages>8</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Natalia Palej</cp:lastModifiedBy>
  <cp:revision>83</cp:revision>
  <dcterms:created xsi:type="dcterms:W3CDTF">2024-10-07T12:46:00Z</dcterms:created>
  <dcterms:modified xsi:type="dcterms:W3CDTF">2024-10-10T14:24:00Z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0x0101000FC47ECC1C28F849863BF7264EC787EC</vt:lpwstr>
  </property>
</Properties>
</file>